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A038B" w14:textId="77777777" w:rsidR="005C0903" w:rsidRDefault="00184D7E" w:rsidP="005C0903">
      <w:pPr>
        <w:spacing w:after="0" w:line="240" w:lineRule="auto"/>
        <w:ind w:firstLine="0"/>
        <w:rPr>
          <w:noProof/>
          <w:lang w:eastAsia="fr-FR"/>
        </w:rPr>
      </w:pPr>
      <w:r>
        <w:rPr>
          <w:rFonts w:cs="Times New Roman"/>
          <w:noProof/>
          <w:sz w:val="24"/>
          <w:szCs w:val="24"/>
          <w:lang w:eastAsia="fr-FR"/>
        </w:rPr>
        <mc:AlternateContent>
          <mc:Choice Requires="wps">
            <w:drawing>
              <wp:anchor distT="0" distB="0" distL="114300" distR="114300" simplePos="0" relativeHeight="251671552" behindDoc="0" locked="0" layoutInCell="1" allowOverlap="1" wp14:anchorId="5A9CDDF0" wp14:editId="4EFB311B">
                <wp:simplePos x="0" y="0"/>
                <wp:positionH relativeFrom="margin">
                  <wp:posOffset>4710430</wp:posOffset>
                </wp:positionH>
                <wp:positionV relativeFrom="paragraph">
                  <wp:posOffset>-747394</wp:posOffset>
                </wp:positionV>
                <wp:extent cx="1666875" cy="1085850"/>
                <wp:effectExtent l="0" t="0" r="28575" b="19050"/>
                <wp:wrapNone/>
                <wp:docPr id="28" name="Zone de texte 28"/>
                <wp:cNvGraphicFramePr/>
                <a:graphic xmlns:a="http://schemas.openxmlformats.org/drawingml/2006/main">
                  <a:graphicData uri="http://schemas.microsoft.com/office/word/2010/wordprocessingShape">
                    <wps:wsp>
                      <wps:cNvSpPr txBox="1"/>
                      <wps:spPr>
                        <a:xfrm>
                          <a:off x="0" y="0"/>
                          <a:ext cx="1666875" cy="1085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4BB4E1" w14:textId="77777777" w:rsidR="00890D7E" w:rsidRPr="00961476" w:rsidRDefault="00890D7E" w:rsidP="005C0903">
                            <w:pPr>
                              <w:jc w:val="center"/>
                              <w:rPr>
                                <w:b/>
                                <w:color w:val="FF0000"/>
                                <w:sz w:val="28"/>
                                <w:szCs w:val="28"/>
                              </w:rPr>
                            </w:pPr>
                            <w:r w:rsidRPr="00961476">
                              <w:rPr>
                                <w:b/>
                                <w:color w:val="FF0000"/>
                                <w:sz w:val="28"/>
                                <w:szCs w:val="28"/>
                              </w:rPr>
                              <w:t>Page de garde imposée par l’</w:t>
                            </w:r>
                            <w:r>
                              <w:rPr>
                                <w:b/>
                                <w:color w:val="FF0000"/>
                                <w:sz w:val="28"/>
                                <w:szCs w:val="28"/>
                              </w:rPr>
                              <w:t xml:space="preserve">IAE. Supprimer ce bloc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9CDDF0" id="_x0000_t202" coordsize="21600,21600" o:spt="202" path="m,l,21600r21600,l21600,xe">
                <v:stroke joinstyle="miter"/>
                <v:path gradientshapeok="t" o:connecttype="rect"/>
              </v:shapetype>
              <v:shape id="Zone de texte 28" o:spid="_x0000_s1026" type="#_x0000_t202" style="position:absolute;left:0;text-align:left;margin-left:370.9pt;margin-top:-58.85pt;width:131.25pt;height:85.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" fillcolor="white [3201]" strokeweight=".5pt">
                <v:textbox>
                  <w:txbxContent>
                    <w:p w14:paraId="574BB4E1" w14:textId="77777777" w:rsidR="00890D7E" w:rsidRPr="00961476" w:rsidRDefault="00890D7E" w:rsidP="005C0903">
                      <w:pPr>
                        <w:jc w:val="center"/>
                        <w:rPr>
                          <w:b/>
                          <w:color w:val="FF0000"/>
                          <w:sz w:val="28"/>
                          <w:szCs w:val="28"/>
                        </w:rPr>
                      </w:pPr>
                      <w:r w:rsidRPr="00961476">
                        <w:rPr>
                          <w:b/>
                          <w:color w:val="FF0000"/>
                          <w:sz w:val="28"/>
                          <w:szCs w:val="28"/>
                        </w:rPr>
                        <w:t>Page de garde imposée par l’</w:t>
                      </w:r>
                      <w:r>
                        <w:rPr>
                          <w:b/>
                          <w:color w:val="FF0000"/>
                          <w:sz w:val="28"/>
                          <w:szCs w:val="28"/>
                        </w:rPr>
                        <w:t xml:space="preserve">IAE. Supprimer ce bloc </w:t>
                      </w:r>
                    </w:p>
                  </w:txbxContent>
                </v:textbox>
                <w10:wrap anchorx="margin"/>
              </v:shape>
            </w:pict>
          </mc:Fallback>
        </mc:AlternateContent>
      </w:r>
      <w:r w:rsidR="005C0903">
        <w:rPr>
          <w:rFonts w:cs="Times New Roman"/>
          <w:noProof/>
          <w:sz w:val="24"/>
          <w:szCs w:val="24"/>
          <w:lang w:eastAsia="fr-FR"/>
        </w:rPr>
        <w:drawing>
          <wp:anchor distT="0" distB="0" distL="114300" distR="114300" simplePos="0" relativeHeight="251689984" behindDoc="1" locked="0" layoutInCell="1" allowOverlap="1" wp14:anchorId="1597A863" wp14:editId="569A5623">
            <wp:simplePos x="0" y="0"/>
            <wp:positionH relativeFrom="page">
              <wp:align>left</wp:align>
            </wp:positionH>
            <wp:positionV relativeFrom="paragraph">
              <wp:posOffset>-899795</wp:posOffset>
            </wp:positionV>
            <wp:extent cx="7844790" cy="10868025"/>
            <wp:effectExtent l="0" t="0" r="381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ohlv\AppData\Local\Microsoft\Windows\INetCache\Content.Word\mémoire page de garde.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844790" cy="1086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E6A21E" w14:textId="77777777" w:rsidR="005C0903" w:rsidRDefault="005C0903" w:rsidP="005C0903">
      <w:pPr>
        <w:spacing w:after="0" w:line="240" w:lineRule="auto"/>
        <w:rPr>
          <w:noProof/>
          <w:lang w:eastAsia="fr-FR"/>
        </w:rPr>
      </w:pPr>
    </w:p>
    <w:p w14:paraId="1FE642B3" w14:textId="77777777" w:rsidR="005C0903" w:rsidRDefault="005C0903" w:rsidP="005C0903">
      <w:pPr>
        <w:spacing w:after="0" w:line="240" w:lineRule="auto"/>
        <w:rPr>
          <w:noProof/>
          <w:lang w:eastAsia="fr-FR"/>
        </w:rPr>
      </w:pPr>
    </w:p>
    <w:p w14:paraId="5F9992C9" w14:textId="77777777" w:rsidR="005C0903" w:rsidRDefault="005C0903" w:rsidP="005C0903">
      <w:pPr>
        <w:spacing w:after="0" w:line="240" w:lineRule="auto"/>
        <w:rPr>
          <w:noProof/>
          <w:lang w:eastAsia="fr-FR"/>
        </w:rPr>
      </w:pPr>
      <w:r w:rsidRPr="00CB1973">
        <w:rPr>
          <w:rFonts w:cs="Times New Roman"/>
          <w:noProof/>
          <w:sz w:val="24"/>
          <w:szCs w:val="24"/>
          <w:lang w:eastAsia="fr-FR"/>
        </w:rPr>
        <mc:AlternateContent>
          <mc:Choice Requires="wps">
            <w:drawing>
              <wp:anchor distT="0" distB="0" distL="114300" distR="114300" simplePos="0" relativeHeight="251676672" behindDoc="0" locked="0" layoutInCell="1" allowOverlap="1" wp14:anchorId="4CFFB430" wp14:editId="08B07D11">
                <wp:simplePos x="0" y="0"/>
                <wp:positionH relativeFrom="margin">
                  <wp:posOffset>0</wp:posOffset>
                </wp:positionH>
                <wp:positionV relativeFrom="paragraph">
                  <wp:posOffset>155864</wp:posOffset>
                </wp:positionV>
                <wp:extent cx="5777230" cy="1944370"/>
                <wp:effectExtent l="0" t="0" r="13970" b="1778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7230" cy="1944370"/>
                        </a:xfrm>
                        <a:prstGeom prst="rect">
                          <a:avLst/>
                        </a:prstGeom>
                        <a:noFill/>
                        <a:ln w="22225" cap="flat" cmpd="sng" algn="ctr">
                          <a:solidFill>
                            <a:schemeClr val="bg1">
                              <a:lumMod val="75000"/>
                              <a:lumOff val="0"/>
                            </a:schemeClr>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126E693" w14:textId="77777777" w:rsidR="00890D7E" w:rsidRDefault="00890D7E" w:rsidP="005C0903">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CFFB430" id="Rectangle 7" o:spid="_x0000_s1027" style="position:absolute;left:0;text-align:left;margin-left:0;margin-top:12.25pt;width:454.9pt;height:153.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" filled="f" strokecolor="#bfbfbf [2412]" strokeweight="1.75pt">
                <v:textbox>
                  <w:txbxContent>
                    <w:p w14:paraId="2126E693" w14:textId="77777777" w:rsidR="00890D7E" w:rsidRDefault="00890D7E" w:rsidP="005C0903">
                      <w:pPr>
                        <w:jc w:val="center"/>
                      </w:pPr>
                    </w:p>
                  </w:txbxContent>
                </v:textbox>
                <w10:wrap anchorx="margin"/>
              </v:rect>
            </w:pict>
          </mc:Fallback>
        </mc:AlternateContent>
      </w:r>
    </w:p>
    <w:p w14:paraId="21A106FB" w14:textId="77777777" w:rsidR="005C0903" w:rsidRDefault="005C0903" w:rsidP="005C0903">
      <w:pPr>
        <w:spacing w:after="0" w:line="240" w:lineRule="auto"/>
        <w:rPr>
          <w:noProof/>
          <w:lang w:eastAsia="fr-FR"/>
        </w:rPr>
      </w:pPr>
      <w:r w:rsidRPr="00CB1973">
        <w:rPr>
          <w:rFonts w:cs="Times New Roman"/>
          <w:noProof/>
          <w:sz w:val="24"/>
          <w:szCs w:val="24"/>
          <w:lang w:eastAsia="fr-FR"/>
        </w:rPr>
        <mc:AlternateContent>
          <mc:Choice Requires="wps">
            <w:drawing>
              <wp:anchor distT="0" distB="0" distL="114300" distR="114300" simplePos="0" relativeHeight="251681792" behindDoc="0" locked="0" layoutInCell="1" allowOverlap="1" wp14:anchorId="75BAB0AA" wp14:editId="16187281">
                <wp:simplePos x="0" y="0"/>
                <wp:positionH relativeFrom="column">
                  <wp:posOffset>2540</wp:posOffset>
                </wp:positionH>
                <wp:positionV relativeFrom="paragraph">
                  <wp:posOffset>106334</wp:posOffset>
                </wp:positionV>
                <wp:extent cx="6388735" cy="283210"/>
                <wp:effectExtent l="0" t="0" r="0" b="2540"/>
                <wp:wrapNone/>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8735"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AA6500A" w14:textId="77777777" w:rsidR="00890D7E" w:rsidRPr="007F4812" w:rsidRDefault="00890D7E" w:rsidP="005C0903">
                            <w:pPr>
                              <w:ind w:left="170"/>
                              <w:rPr>
                                <w:rFonts w:ascii="Helvetica" w:hAnsi="Helvetica"/>
                                <w:b/>
                                <w:color w:val="9EA7A9"/>
                              </w:rPr>
                            </w:pPr>
                            <w:r w:rsidRPr="007F4812">
                              <w:rPr>
                                <w:rFonts w:ascii="Helvetica" w:hAnsi="Helvetica"/>
                                <w:b/>
                                <w:color w:val="9EA7A9"/>
                              </w:rPr>
                              <w:t>Mémoire de stage</w:t>
                            </w:r>
                            <w:r>
                              <w:rPr>
                                <w:rFonts w:ascii="Helvetica" w:hAnsi="Helvetica"/>
                                <w:b/>
                                <w:color w:val="9EA7A9"/>
                              </w:rPr>
                              <w:t>/ de recherche / d’alternance (sélectionnez le bon terme)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BAB0AA" id="Zone de texte 9" o:spid="_x0000_s1028" type="#_x0000_t202" style="position:absolute;left:0;text-align:left;margin-left:.2pt;margin-top:8.35pt;width:503.05pt;height:22.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" filled="f" stroked="f" strokeweight="0">
                <v:textbox>
                  <w:txbxContent>
                    <w:p w14:paraId="7AA6500A" w14:textId="77777777" w:rsidR="00890D7E" w:rsidRPr="007F4812" w:rsidRDefault="00890D7E" w:rsidP="005C0903">
                      <w:pPr>
                        <w:ind w:left="170"/>
                        <w:rPr>
                          <w:rFonts w:ascii="Helvetica" w:hAnsi="Helvetica"/>
                          <w:b/>
                          <w:color w:val="9EA7A9"/>
                        </w:rPr>
                      </w:pPr>
                      <w:r w:rsidRPr="007F4812">
                        <w:rPr>
                          <w:rFonts w:ascii="Helvetica" w:hAnsi="Helvetica"/>
                          <w:b/>
                          <w:color w:val="9EA7A9"/>
                        </w:rPr>
                        <w:t>Mémoire de stage</w:t>
                      </w:r>
                      <w:r>
                        <w:rPr>
                          <w:rFonts w:ascii="Helvetica" w:hAnsi="Helvetica"/>
                          <w:b/>
                          <w:color w:val="9EA7A9"/>
                        </w:rPr>
                        <w:t>/ de recherche / d’alternance (sélectionnez le bon terme)</w:t>
                      </w:r>
                    </w:p>
                  </w:txbxContent>
                </v:textbox>
              </v:shape>
            </w:pict>
          </mc:Fallback>
        </mc:AlternateContent>
      </w:r>
    </w:p>
    <w:p w14:paraId="39959C7B" w14:textId="77777777" w:rsidR="005C0903" w:rsidRDefault="005C0903" w:rsidP="005C0903">
      <w:pPr>
        <w:spacing w:after="0" w:line="240" w:lineRule="auto"/>
        <w:rPr>
          <w:noProof/>
          <w:lang w:eastAsia="fr-FR"/>
        </w:rPr>
      </w:pPr>
    </w:p>
    <w:p w14:paraId="3BA0F798" w14:textId="77777777" w:rsidR="005C0903" w:rsidRDefault="005C0903" w:rsidP="005C0903">
      <w:pPr>
        <w:spacing w:after="0" w:line="240" w:lineRule="auto"/>
        <w:rPr>
          <w:noProof/>
          <w:lang w:eastAsia="fr-FR"/>
        </w:rPr>
      </w:pPr>
      <w:r w:rsidRPr="00CB1973">
        <w:rPr>
          <w:rFonts w:cs="Times New Roman"/>
          <w:noProof/>
          <w:sz w:val="24"/>
          <w:szCs w:val="24"/>
          <w:lang w:eastAsia="fr-FR"/>
        </w:rPr>
        <mc:AlternateContent>
          <mc:Choice Requires="wps">
            <w:drawing>
              <wp:anchor distT="0" distB="0" distL="114300" distR="114300" simplePos="0" relativeHeight="251677696" behindDoc="0" locked="0" layoutInCell="1" allowOverlap="1" wp14:anchorId="42ED855F" wp14:editId="2D22646E">
                <wp:simplePos x="0" y="0"/>
                <wp:positionH relativeFrom="margin">
                  <wp:posOffset>0</wp:posOffset>
                </wp:positionH>
                <wp:positionV relativeFrom="paragraph">
                  <wp:posOffset>153959</wp:posOffset>
                </wp:positionV>
                <wp:extent cx="5781040" cy="1146810"/>
                <wp:effectExtent l="0" t="0" r="10160" b="15240"/>
                <wp:wrapNone/>
                <wp:docPr id="8"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040" cy="114681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D824462" w14:textId="77777777" w:rsidR="00890D7E" w:rsidRPr="00F2210F" w:rsidRDefault="00890D7E" w:rsidP="005C0903">
                            <w:pPr>
                              <w:ind w:left="170"/>
                              <w:jc w:val="center"/>
                              <w:rPr>
                                <w:rFonts w:ascii="Helvetica" w:hAnsi="Helvetica"/>
                                <w:b/>
                                <w:sz w:val="38"/>
                                <w:szCs w:val="28"/>
                              </w:rPr>
                            </w:pPr>
                            <w:r w:rsidRPr="00F2210F">
                              <w:rPr>
                                <w:rFonts w:ascii="Helvetica" w:hAnsi="Helvetica"/>
                                <w:b/>
                                <w:sz w:val="38"/>
                                <w:szCs w:val="28"/>
                              </w:rPr>
                              <w:t>Titre du mémoire.</w:t>
                            </w:r>
                          </w:p>
                          <w:p w14:paraId="69864275" w14:textId="77777777" w:rsidR="00890D7E" w:rsidRPr="00F2210F" w:rsidRDefault="00890D7E" w:rsidP="005C0903">
                            <w:pPr>
                              <w:ind w:left="170"/>
                              <w:jc w:val="center"/>
                              <w:rPr>
                                <w:rFonts w:ascii="Helvetica" w:hAnsi="Helvetica"/>
                                <w:b/>
                                <w:sz w:val="32"/>
                                <w:szCs w:val="28"/>
                              </w:rPr>
                            </w:pPr>
                            <w:r w:rsidRPr="00F2210F">
                              <w:rPr>
                                <w:rFonts w:ascii="Helvetica" w:hAnsi="Helvetica"/>
                                <w:b/>
                                <w:sz w:val="32"/>
                                <w:szCs w:val="28"/>
                              </w:rPr>
                              <w:t>Sous-titre du mémoire.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ED855F" id="Zone de texte 8" o:spid="_x0000_s1029" type="#_x0000_t202" style="position:absolute;left:0;text-align:left;margin-left:0;margin-top:12.1pt;width:455.2pt;height:90.3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" filled="f" fillcolor="yellow" stroked="f" strokeweight="0">
                <v:textbox inset="0,0,0,0">
                  <w:txbxContent>
                    <w:p w14:paraId="5D824462" w14:textId="77777777" w:rsidR="00890D7E" w:rsidRPr="00F2210F" w:rsidRDefault="00890D7E" w:rsidP="005C0903">
                      <w:pPr>
                        <w:ind w:left="170"/>
                        <w:jc w:val="center"/>
                        <w:rPr>
                          <w:rFonts w:ascii="Helvetica" w:hAnsi="Helvetica"/>
                          <w:b/>
                          <w:sz w:val="38"/>
                          <w:szCs w:val="28"/>
                        </w:rPr>
                      </w:pPr>
                      <w:r w:rsidRPr="00F2210F">
                        <w:rPr>
                          <w:rFonts w:ascii="Helvetica" w:hAnsi="Helvetica"/>
                          <w:b/>
                          <w:sz w:val="38"/>
                          <w:szCs w:val="28"/>
                        </w:rPr>
                        <w:t>Titre du mémoire.</w:t>
                      </w:r>
                    </w:p>
                    <w:p w14:paraId="69864275" w14:textId="77777777" w:rsidR="00890D7E" w:rsidRPr="00F2210F" w:rsidRDefault="00890D7E" w:rsidP="005C0903">
                      <w:pPr>
                        <w:ind w:left="170"/>
                        <w:jc w:val="center"/>
                        <w:rPr>
                          <w:rFonts w:ascii="Helvetica" w:hAnsi="Helvetica"/>
                          <w:b/>
                          <w:sz w:val="32"/>
                          <w:szCs w:val="28"/>
                        </w:rPr>
                      </w:pPr>
                      <w:r w:rsidRPr="00F2210F">
                        <w:rPr>
                          <w:rFonts w:ascii="Helvetica" w:hAnsi="Helvetica"/>
                          <w:b/>
                          <w:sz w:val="32"/>
                          <w:szCs w:val="28"/>
                        </w:rPr>
                        <w:t>Sous-titre du mémoire.</w:t>
                      </w:r>
                    </w:p>
                  </w:txbxContent>
                </v:textbox>
                <w10:wrap anchorx="margin"/>
              </v:shape>
            </w:pict>
          </mc:Fallback>
        </mc:AlternateContent>
      </w:r>
    </w:p>
    <w:p w14:paraId="2947650D" w14:textId="77777777" w:rsidR="005C0903" w:rsidRDefault="005C0903" w:rsidP="005C0903">
      <w:pPr>
        <w:spacing w:after="0" w:line="240" w:lineRule="auto"/>
        <w:rPr>
          <w:noProof/>
          <w:lang w:eastAsia="fr-FR"/>
        </w:rPr>
      </w:pPr>
    </w:p>
    <w:p w14:paraId="32FC6D9A" w14:textId="77777777" w:rsidR="005C0903" w:rsidRDefault="005C0903" w:rsidP="005C0903">
      <w:pPr>
        <w:spacing w:after="0" w:line="240" w:lineRule="auto"/>
        <w:rPr>
          <w:noProof/>
          <w:lang w:eastAsia="fr-FR"/>
        </w:rPr>
      </w:pPr>
    </w:p>
    <w:p w14:paraId="19058A89" w14:textId="77777777" w:rsidR="005C0903" w:rsidRPr="00CB1973" w:rsidRDefault="005C0903" w:rsidP="005C0903">
      <w:pPr>
        <w:spacing w:after="0" w:line="240" w:lineRule="auto"/>
        <w:rPr>
          <w:rFonts w:cs="Times New Roman"/>
          <w:sz w:val="24"/>
          <w:szCs w:val="24"/>
        </w:rPr>
      </w:pPr>
    </w:p>
    <w:p w14:paraId="04A0583B" w14:textId="77777777" w:rsidR="005C0903" w:rsidRPr="00CB1973" w:rsidRDefault="005C0903" w:rsidP="005C0903">
      <w:pPr>
        <w:spacing w:after="0" w:line="240" w:lineRule="auto"/>
        <w:ind w:left="2832"/>
        <w:rPr>
          <w:rFonts w:cs="Times New Roman"/>
          <w:sz w:val="24"/>
          <w:szCs w:val="24"/>
        </w:rPr>
      </w:pPr>
    </w:p>
    <w:p w14:paraId="1665743A" w14:textId="77777777" w:rsidR="005C0903" w:rsidRPr="00CB1973" w:rsidRDefault="005C0903" w:rsidP="005C0903">
      <w:pPr>
        <w:spacing w:after="0" w:line="240" w:lineRule="auto"/>
        <w:rPr>
          <w:rFonts w:cs="Times New Roman"/>
          <w:sz w:val="24"/>
          <w:szCs w:val="24"/>
        </w:rPr>
      </w:pPr>
    </w:p>
    <w:p w14:paraId="4D288FAA" w14:textId="77777777" w:rsidR="005C0903" w:rsidRPr="00CB1973" w:rsidRDefault="005C0903" w:rsidP="005C0903">
      <w:pPr>
        <w:spacing w:after="0" w:line="240" w:lineRule="auto"/>
        <w:rPr>
          <w:rFonts w:cs="Times New Roman"/>
          <w:sz w:val="24"/>
          <w:szCs w:val="24"/>
        </w:rPr>
      </w:pPr>
    </w:p>
    <w:p w14:paraId="281C483F" w14:textId="77777777" w:rsidR="005C0903" w:rsidRPr="00CB1973" w:rsidRDefault="005C0903" w:rsidP="005C0903">
      <w:pPr>
        <w:spacing w:after="0" w:line="240" w:lineRule="auto"/>
        <w:rPr>
          <w:rFonts w:cs="Times New Roman"/>
          <w:sz w:val="24"/>
          <w:szCs w:val="24"/>
        </w:rPr>
      </w:pPr>
    </w:p>
    <w:p w14:paraId="600C6A68" w14:textId="77777777" w:rsidR="005C0903" w:rsidRPr="00CB1973" w:rsidRDefault="005C0903" w:rsidP="005C0903">
      <w:pPr>
        <w:spacing w:after="0" w:line="240" w:lineRule="auto"/>
        <w:rPr>
          <w:rFonts w:cs="Times New Roman"/>
          <w:sz w:val="24"/>
          <w:szCs w:val="24"/>
        </w:rPr>
      </w:pPr>
    </w:p>
    <w:p w14:paraId="575B0999" w14:textId="77777777" w:rsidR="005C0903" w:rsidRPr="00CB1973" w:rsidRDefault="005C0903" w:rsidP="005C0903">
      <w:pPr>
        <w:spacing w:after="0" w:line="240" w:lineRule="auto"/>
        <w:rPr>
          <w:rFonts w:cs="Times New Roman"/>
          <w:sz w:val="24"/>
          <w:szCs w:val="24"/>
        </w:rPr>
      </w:pPr>
      <w:r w:rsidRPr="00CB1973">
        <w:rPr>
          <w:rFonts w:cs="Times New Roman"/>
          <w:noProof/>
          <w:sz w:val="24"/>
          <w:szCs w:val="24"/>
          <w:lang w:eastAsia="fr-FR"/>
        </w:rPr>
        <mc:AlternateContent>
          <mc:Choice Requires="wps">
            <w:drawing>
              <wp:anchor distT="0" distB="0" distL="114300" distR="114300" simplePos="0" relativeHeight="251670528" behindDoc="0" locked="0" layoutInCell="1" allowOverlap="1" wp14:anchorId="1B739E6A" wp14:editId="3D9102CD">
                <wp:simplePos x="0" y="0"/>
                <wp:positionH relativeFrom="margin">
                  <wp:align>center</wp:align>
                </wp:positionH>
                <wp:positionV relativeFrom="paragraph">
                  <wp:posOffset>98754</wp:posOffset>
                </wp:positionV>
                <wp:extent cx="3703320" cy="1828800"/>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3703320" cy="1828800"/>
                        </a:xfrm>
                        <a:prstGeom prst="rect">
                          <a:avLst/>
                        </a:prstGeom>
                        <a:solidFill>
                          <a:schemeClr val="tx2">
                            <a:lumMod val="7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3EE46" w14:textId="77777777" w:rsidR="00890D7E" w:rsidRDefault="00890D7E" w:rsidP="005C0903">
                            <w:pPr>
                              <w:spacing w:after="0" w:line="240" w:lineRule="auto"/>
                              <w:rPr>
                                <w:rFonts w:ascii="Helvetica" w:hAnsi="Helvetica"/>
                                <w:b/>
                                <w:color w:val="3C484D"/>
                                <w:sz w:val="20"/>
                                <w:szCs w:val="20"/>
                              </w:rPr>
                            </w:pPr>
                          </w:p>
                          <w:p w14:paraId="12E8B465" w14:textId="77777777" w:rsidR="00890D7E" w:rsidRPr="00962ED4" w:rsidRDefault="00890D7E" w:rsidP="005C0903">
                            <w:pPr>
                              <w:spacing w:after="0" w:line="240" w:lineRule="auto"/>
                              <w:rPr>
                                <w:rFonts w:ascii="Helvetica" w:hAnsi="Helvetica"/>
                                <w:b/>
                                <w:color w:val="FFFFFF" w:themeColor="background1"/>
                                <w:sz w:val="30"/>
                                <w:szCs w:val="30"/>
                              </w:rPr>
                            </w:pPr>
                            <w:r w:rsidRPr="00962ED4">
                              <w:rPr>
                                <w:rFonts w:ascii="Helvetica" w:hAnsi="Helvetica"/>
                                <w:b/>
                                <w:color w:val="FFFFFF" w:themeColor="background1"/>
                                <w:sz w:val="30"/>
                                <w:szCs w:val="30"/>
                              </w:rPr>
                              <w:t>Prés</w:t>
                            </w:r>
                            <w:r w:rsidRPr="00F85F3C">
                              <w:rPr>
                                <w:rFonts w:ascii="Helvetica" w:hAnsi="Helvetica"/>
                                <w:b/>
                                <w:color w:val="FFFFFF" w:themeColor="background1"/>
                                <w:sz w:val="30"/>
                                <w:szCs w:val="30"/>
                              </w:rPr>
                              <w:t>enté pa</w:t>
                            </w:r>
                            <w:r w:rsidRPr="00962ED4">
                              <w:rPr>
                                <w:rFonts w:ascii="Helvetica" w:hAnsi="Helvetica"/>
                                <w:b/>
                                <w:color w:val="FFFFFF" w:themeColor="background1"/>
                                <w:sz w:val="30"/>
                                <w:szCs w:val="30"/>
                              </w:rPr>
                              <w:t xml:space="preserve">r : XXX </w:t>
                            </w:r>
                            <w:proofErr w:type="spellStart"/>
                            <w:r w:rsidRPr="00962ED4">
                              <w:rPr>
                                <w:rFonts w:ascii="Helvetica" w:hAnsi="Helvetica"/>
                                <w:b/>
                                <w:color w:val="FFFFFF" w:themeColor="background1"/>
                                <w:sz w:val="30"/>
                                <w:szCs w:val="30"/>
                              </w:rPr>
                              <w:t>xxx</w:t>
                            </w:r>
                            <w:proofErr w:type="spellEnd"/>
                          </w:p>
                          <w:p w14:paraId="045D4CAE" w14:textId="77777777" w:rsidR="00890D7E" w:rsidRPr="00962ED4" w:rsidRDefault="00890D7E" w:rsidP="005C0903">
                            <w:pPr>
                              <w:spacing w:after="0" w:line="240" w:lineRule="auto"/>
                              <w:rPr>
                                <w:rFonts w:ascii="Helvetica" w:hAnsi="Helvetica"/>
                                <w:b/>
                                <w:color w:val="FFFFFF" w:themeColor="background1"/>
                                <w:sz w:val="10"/>
                                <w:szCs w:val="10"/>
                              </w:rPr>
                            </w:pPr>
                          </w:p>
                          <w:p w14:paraId="0A53555A" w14:textId="77777777" w:rsidR="00890D7E" w:rsidRPr="00962ED4" w:rsidRDefault="00890D7E" w:rsidP="005C0903">
                            <w:pPr>
                              <w:spacing w:after="0" w:line="240" w:lineRule="auto"/>
                              <w:rPr>
                                <w:rFonts w:ascii="Helvetica" w:hAnsi="Helvetica"/>
                                <w:b/>
                                <w:color w:val="FFFFFF" w:themeColor="background1"/>
                                <w:sz w:val="26"/>
                                <w:szCs w:val="26"/>
                              </w:rPr>
                            </w:pPr>
                            <w:r w:rsidRPr="00962ED4">
                              <w:rPr>
                                <w:rFonts w:ascii="Helvetica" w:hAnsi="Helvetica"/>
                                <w:b/>
                                <w:color w:val="FFFFFF" w:themeColor="background1"/>
                                <w:sz w:val="26"/>
                                <w:szCs w:val="26"/>
                              </w:rPr>
                              <w:t>Entreprise d’accueil : Nom + adresse</w:t>
                            </w:r>
                          </w:p>
                          <w:p w14:paraId="39FE22A1" w14:textId="77777777" w:rsidR="00890D7E" w:rsidRPr="00962ED4" w:rsidRDefault="00890D7E" w:rsidP="005C0903">
                            <w:pPr>
                              <w:spacing w:after="0" w:line="240" w:lineRule="auto"/>
                              <w:rPr>
                                <w:rFonts w:ascii="Helvetica" w:hAnsi="Helvetica"/>
                                <w:b/>
                                <w:color w:val="FFFFFF" w:themeColor="background1"/>
                                <w:sz w:val="26"/>
                                <w:szCs w:val="26"/>
                              </w:rPr>
                            </w:pPr>
                          </w:p>
                          <w:p w14:paraId="65835885" w14:textId="77777777" w:rsidR="00890D7E" w:rsidRPr="00962ED4" w:rsidRDefault="00890D7E" w:rsidP="005C0903">
                            <w:pPr>
                              <w:spacing w:after="0" w:line="240" w:lineRule="auto"/>
                              <w:rPr>
                                <w:rFonts w:ascii="Helvetica" w:hAnsi="Helvetica"/>
                                <w:b/>
                                <w:color w:val="FFFFFF" w:themeColor="background1"/>
                                <w:sz w:val="26"/>
                                <w:szCs w:val="26"/>
                              </w:rPr>
                            </w:pPr>
                            <w:r w:rsidRPr="00962ED4">
                              <w:rPr>
                                <w:rFonts w:ascii="Helvetica" w:hAnsi="Helvetica"/>
                                <w:b/>
                                <w:color w:val="FFFFFF" w:themeColor="background1"/>
                                <w:sz w:val="26"/>
                                <w:szCs w:val="26"/>
                              </w:rPr>
                              <w:t>Date de stage : du XX/XX/XX au XX/XX/XX</w:t>
                            </w:r>
                          </w:p>
                          <w:p w14:paraId="7AE7E4F1" w14:textId="77777777" w:rsidR="00890D7E" w:rsidRPr="00962ED4" w:rsidRDefault="00890D7E" w:rsidP="005C0903">
                            <w:pPr>
                              <w:spacing w:after="0" w:line="240" w:lineRule="auto"/>
                              <w:rPr>
                                <w:rFonts w:ascii="Helvetica" w:hAnsi="Helvetica"/>
                                <w:b/>
                                <w:color w:val="FFFFFF" w:themeColor="background1"/>
                                <w:sz w:val="26"/>
                                <w:szCs w:val="26"/>
                              </w:rPr>
                            </w:pPr>
                          </w:p>
                          <w:p w14:paraId="2D46F0B5" w14:textId="77777777" w:rsidR="00890D7E" w:rsidRPr="00962ED4" w:rsidRDefault="00890D7E" w:rsidP="005C0903">
                            <w:pPr>
                              <w:spacing w:after="0" w:line="240" w:lineRule="auto"/>
                              <w:rPr>
                                <w:rFonts w:ascii="Helvetica" w:hAnsi="Helvetica"/>
                                <w:b/>
                                <w:color w:val="FFFFFF" w:themeColor="background1"/>
                                <w:sz w:val="26"/>
                                <w:szCs w:val="26"/>
                              </w:rPr>
                            </w:pPr>
                            <w:r w:rsidRPr="00962ED4">
                              <w:rPr>
                                <w:rFonts w:ascii="Helvetica" w:hAnsi="Helvetica"/>
                                <w:b/>
                                <w:color w:val="FFFFFF" w:themeColor="background1"/>
                                <w:sz w:val="26"/>
                                <w:szCs w:val="26"/>
                              </w:rPr>
                              <w:t xml:space="preserve">Tuteur entreprise : XXX </w:t>
                            </w:r>
                            <w:proofErr w:type="spellStart"/>
                            <w:r w:rsidRPr="00962ED4">
                              <w:rPr>
                                <w:rFonts w:ascii="Helvetica" w:hAnsi="Helvetica"/>
                                <w:b/>
                                <w:color w:val="FFFFFF" w:themeColor="background1"/>
                                <w:sz w:val="26"/>
                                <w:szCs w:val="26"/>
                              </w:rPr>
                              <w:t>xxx</w:t>
                            </w:r>
                            <w:proofErr w:type="spellEnd"/>
                          </w:p>
                          <w:p w14:paraId="158D0CAC" w14:textId="77777777" w:rsidR="00890D7E" w:rsidRPr="00962ED4" w:rsidRDefault="00890D7E" w:rsidP="005C0903">
                            <w:pPr>
                              <w:spacing w:after="0" w:line="240" w:lineRule="auto"/>
                              <w:rPr>
                                <w:color w:val="FFFFFF" w:themeColor="background1"/>
                                <w:sz w:val="26"/>
                                <w:szCs w:val="26"/>
                              </w:rPr>
                            </w:pPr>
                            <w:r w:rsidRPr="00962ED4">
                              <w:rPr>
                                <w:rFonts w:ascii="Helvetica" w:hAnsi="Helvetica"/>
                                <w:b/>
                                <w:color w:val="FFFFFF" w:themeColor="background1"/>
                                <w:sz w:val="26"/>
                                <w:szCs w:val="26"/>
                              </w:rPr>
                              <w:t xml:space="preserve">Tuteur universitaire : XXX </w:t>
                            </w:r>
                            <w:proofErr w:type="spellStart"/>
                            <w:r w:rsidRPr="00962ED4">
                              <w:rPr>
                                <w:rFonts w:ascii="Helvetica" w:hAnsi="Helvetica"/>
                                <w:b/>
                                <w:color w:val="FFFFFF" w:themeColor="background1"/>
                                <w:sz w:val="26"/>
                                <w:szCs w:val="26"/>
                              </w:rPr>
                              <w:t>xxx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39E6A" id="Zone de texte 18" o:spid="_x0000_s1030" type="#_x0000_t202" style="position:absolute;left:0;text-align:left;margin-left:0;margin-top:7.8pt;width:291.6pt;height:2in;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" fillcolor="#17365d [2415]" stroked="f" strokeweight=".5pt">
                <v:textbox>
                  <w:txbxContent>
                    <w:p w14:paraId="3453EE46" w14:textId="77777777" w:rsidR="00890D7E" w:rsidRDefault="00890D7E" w:rsidP="005C0903">
                      <w:pPr>
                        <w:spacing w:after="0" w:line="240" w:lineRule="auto"/>
                        <w:rPr>
                          <w:rFonts w:ascii="Helvetica" w:hAnsi="Helvetica"/>
                          <w:b/>
                          <w:color w:val="3C484D"/>
                          <w:sz w:val="20"/>
                          <w:szCs w:val="20"/>
                        </w:rPr>
                      </w:pPr>
                    </w:p>
                    <w:p w14:paraId="12E8B465" w14:textId="77777777" w:rsidR="00890D7E" w:rsidRPr="00962ED4" w:rsidRDefault="00890D7E" w:rsidP="005C0903">
                      <w:pPr>
                        <w:spacing w:after="0" w:line="240" w:lineRule="auto"/>
                        <w:rPr>
                          <w:rFonts w:ascii="Helvetica" w:hAnsi="Helvetica"/>
                          <w:b/>
                          <w:color w:val="FFFFFF" w:themeColor="background1"/>
                          <w:sz w:val="30"/>
                          <w:szCs w:val="30"/>
                        </w:rPr>
                      </w:pPr>
                      <w:r w:rsidRPr="00962ED4">
                        <w:rPr>
                          <w:rFonts w:ascii="Helvetica" w:hAnsi="Helvetica"/>
                          <w:b/>
                          <w:color w:val="FFFFFF" w:themeColor="background1"/>
                          <w:sz w:val="30"/>
                          <w:szCs w:val="30"/>
                        </w:rPr>
                        <w:t>Prés</w:t>
                      </w:r>
                      <w:r w:rsidRPr="00F85F3C">
                        <w:rPr>
                          <w:rFonts w:ascii="Helvetica" w:hAnsi="Helvetica"/>
                          <w:b/>
                          <w:color w:val="FFFFFF" w:themeColor="background1"/>
                          <w:sz w:val="30"/>
                          <w:szCs w:val="30"/>
                        </w:rPr>
                        <w:t>enté pa</w:t>
                      </w:r>
                      <w:r w:rsidRPr="00962ED4">
                        <w:rPr>
                          <w:rFonts w:ascii="Helvetica" w:hAnsi="Helvetica"/>
                          <w:b/>
                          <w:color w:val="FFFFFF" w:themeColor="background1"/>
                          <w:sz w:val="30"/>
                          <w:szCs w:val="30"/>
                        </w:rPr>
                        <w:t xml:space="preserve">r : XXX </w:t>
                      </w:r>
                      <w:proofErr w:type="spellStart"/>
                      <w:r w:rsidRPr="00962ED4">
                        <w:rPr>
                          <w:rFonts w:ascii="Helvetica" w:hAnsi="Helvetica"/>
                          <w:b/>
                          <w:color w:val="FFFFFF" w:themeColor="background1"/>
                          <w:sz w:val="30"/>
                          <w:szCs w:val="30"/>
                        </w:rPr>
                        <w:t>xxx</w:t>
                      </w:r>
                      <w:proofErr w:type="spellEnd"/>
                    </w:p>
                    <w:p w14:paraId="045D4CAE" w14:textId="77777777" w:rsidR="00890D7E" w:rsidRPr="00962ED4" w:rsidRDefault="00890D7E" w:rsidP="005C0903">
                      <w:pPr>
                        <w:spacing w:after="0" w:line="240" w:lineRule="auto"/>
                        <w:rPr>
                          <w:rFonts w:ascii="Helvetica" w:hAnsi="Helvetica"/>
                          <w:b/>
                          <w:color w:val="FFFFFF" w:themeColor="background1"/>
                          <w:sz w:val="10"/>
                          <w:szCs w:val="10"/>
                        </w:rPr>
                      </w:pPr>
                    </w:p>
                    <w:p w14:paraId="0A53555A" w14:textId="77777777" w:rsidR="00890D7E" w:rsidRPr="00962ED4" w:rsidRDefault="00890D7E" w:rsidP="005C0903">
                      <w:pPr>
                        <w:spacing w:after="0" w:line="240" w:lineRule="auto"/>
                        <w:rPr>
                          <w:rFonts w:ascii="Helvetica" w:hAnsi="Helvetica"/>
                          <w:b/>
                          <w:color w:val="FFFFFF" w:themeColor="background1"/>
                          <w:sz w:val="26"/>
                          <w:szCs w:val="26"/>
                        </w:rPr>
                      </w:pPr>
                      <w:r w:rsidRPr="00962ED4">
                        <w:rPr>
                          <w:rFonts w:ascii="Helvetica" w:hAnsi="Helvetica"/>
                          <w:b/>
                          <w:color w:val="FFFFFF" w:themeColor="background1"/>
                          <w:sz w:val="26"/>
                          <w:szCs w:val="26"/>
                        </w:rPr>
                        <w:t>Entreprise d’accueil : Nom + adresse</w:t>
                      </w:r>
                    </w:p>
                    <w:p w14:paraId="39FE22A1" w14:textId="77777777" w:rsidR="00890D7E" w:rsidRPr="00962ED4" w:rsidRDefault="00890D7E" w:rsidP="005C0903">
                      <w:pPr>
                        <w:spacing w:after="0" w:line="240" w:lineRule="auto"/>
                        <w:rPr>
                          <w:rFonts w:ascii="Helvetica" w:hAnsi="Helvetica"/>
                          <w:b/>
                          <w:color w:val="FFFFFF" w:themeColor="background1"/>
                          <w:sz w:val="26"/>
                          <w:szCs w:val="26"/>
                        </w:rPr>
                      </w:pPr>
                    </w:p>
                    <w:p w14:paraId="65835885" w14:textId="77777777" w:rsidR="00890D7E" w:rsidRPr="00962ED4" w:rsidRDefault="00890D7E" w:rsidP="005C0903">
                      <w:pPr>
                        <w:spacing w:after="0" w:line="240" w:lineRule="auto"/>
                        <w:rPr>
                          <w:rFonts w:ascii="Helvetica" w:hAnsi="Helvetica"/>
                          <w:b/>
                          <w:color w:val="FFFFFF" w:themeColor="background1"/>
                          <w:sz w:val="26"/>
                          <w:szCs w:val="26"/>
                        </w:rPr>
                      </w:pPr>
                      <w:r w:rsidRPr="00962ED4">
                        <w:rPr>
                          <w:rFonts w:ascii="Helvetica" w:hAnsi="Helvetica"/>
                          <w:b/>
                          <w:color w:val="FFFFFF" w:themeColor="background1"/>
                          <w:sz w:val="26"/>
                          <w:szCs w:val="26"/>
                        </w:rPr>
                        <w:t>Date de stage : du XX/XX/XX au XX/XX/XX</w:t>
                      </w:r>
                    </w:p>
                    <w:p w14:paraId="7AE7E4F1" w14:textId="77777777" w:rsidR="00890D7E" w:rsidRPr="00962ED4" w:rsidRDefault="00890D7E" w:rsidP="005C0903">
                      <w:pPr>
                        <w:spacing w:after="0" w:line="240" w:lineRule="auto"/>
                        <w:rPr>
                          <w:rFonts w:ascii="Helvetica" w:hAnsi="Helvetica"/>
                          <w:b/>
                          <w:color w:val="FFFFFF" w:themeColor="background1"/>
                          <w:sz w:val="26"/>
                          <w:szCs w:val="26"/>
                        </w:rPr>
                      </w:pPr>
                    </w:p>
                    <w:p w14:paraId="2D46F0B5" w14:textId="77777777" w:rsidR="00890D7E" w:rsidRPr="00962ED4" w:rsidRDefault="00890D7E" w:rsidP="005C0903">
                      <w:pPr>
                        <w:spacing w:after="0" w:line="240" w:lineRule="auto"/>
                        <w:rPr>
                          <w:rFonts w:ascii="Helvetica" w:hAnsi="Helvetica"/>
                          <w:b/>
                          <w:color w:val="FFFFFF" w:themeColor="background1"/>
                          <w:sz w:val="26"/>
                          <w:szCs w:val="26"/>
                        </w:rPr>
                      </w:pPr>
                      <w:r w:rsidRPr="00962ED4">
                        <w:rPr>
                          <w:rFonts w:ascii="Helvetica" w:hAnsi="Helvetica"/>
                          <w:b/>
                          <w:color w:val="FFFFFF" w:themeColor="background1"/>
                          <w:sz w:val="26"/>
                          <w:szCs w:val="26"/>
                        </w:rPr>
                        <w:t xml:space="preserve">Tuteur entreprise : XXX </w:t>
                      </w:r>
                      <w:proofErr w:type="spellStart"/>
                      <w:r w:rsidRPr="00962ED4">
                        <w:rPr>
                          <w:rFonts w:ascii="Helvetica" w:hAnsi="Helvetica"/>
                          <w:b/>
                          <w:color w:val="FFFFFF" w:themeColor="background1"/>
                          <w:sz w:val="26"/>
                          <w:szCs w:val="26"/>
                        </w:rPr>
                        <w:t>xxx</w:t>
                      </w:r>
                      <w:proofErr w:type="spellEnd"/>
                    </w:p>
                    <w:p w14:paraId="158D0CAC" w14:textId="77777777" w:rsidR="00890D7E" w:rsidRPr="00962ED4" w:rsidRDefault="00890D7E" w:rsidP="005C0903">
                      <w:pPr>
                        <w:spacing w:after="0" w:line="240" w:lineRule="auto"/>
                        <w:rPr>
                          <w:color w:val="FFFFFF" w:themeColor="background1"/>
                          <w:sz w:val="26"/>
                          <w:szCs w:val="26"/>
                        </w:rPr>
                      </w:pPr>
                      <w:r w:rsidRPr="00962ED4">
                        <w:rPr>
                          <w:rFonts w:ascii="Helvetica" w:hAnsi="Helvetica"/>
                          <w:b/>
                          <w:color w:val="FFFFFF" w:themeColor="background1"/>
                          <w:sz w:val="26"/>
                          <w:szCs w:val="26"/>
                        </w:rPr>
                        <w:t xml:space="preserve">Tuteur universitaire : XXX </w:t>
                      </w:r>
                      <w:proofErr w:type="spellStart"/>
                      <w:r w:rsidRPr="00962ED4">
                        <w:rPr>
                          <w:rFonts w:ascii="Helvetica" w:hAnsi="Helvetica"/>
                          <w:b/>
                          <w:color w:val="FFFFFF" w:themeColor="background1"/>
                          <w:sz w:val="26"/>
                          <w:szCs w:val="26"/>
                        </w:rPr>
                        <w:t>xxx</w:t>
                      </w:r>
                      <w:proofErr w:type="spellEnd"/>
                    </w:p>
                  </w:txbxContent>
                </v:textbox>
                <w10:wrap anchorx="margin"/>
              </v:shape>
            </w:pict>
          </mc:Fallback>
        </mc:AlternateContent>
      </w:r>
    </w:p>
    <w:p w14:paraId="5A8C090C" w14:textId="77777777" w:rsidR="005C0903" w:rsidRPr="00CB1973" w:rsidRDefault="005C0903" w:rsidP="005C0903">
      <w:pPr>
        <w:spacing w:after="0" w:line="240" w:lineRule="auto"/>
        <w:rPr>
          <w:rFonts w:cs="Times New Roman"/>
          <w:sz w:val="24"/>
          <w:szCs w:val="24"/>
        </w:rPr>
      </w:pPr>
    </w:p>
    <w:p w14:paraId="494402BA" w14:textId="77777777" w:rsidR="005C0903" w:rsidRPr="00CB1973" w:rsidRDefault="005C0903" w:rsidP="005C0903">
      <w:pPr>
        <w:spacing w:after="0" w:line="240" w:lineRule="auto"/>
        <w:rPr>
          <w:rFonts w:cs="Times New Roman"/>
          <w:sz w:val="24"/>
          <w:szCs w:val="24"/>
        </w:rPr>
      </w:pPr>
    </w:p>
    <w:p w14:paraId="51296C97" w14:textId="77777777" w:rsidR="005C0903" w:rsidRPr="00CB1973" w:rsidRDefault="005C0903" w:rsidP="005C0903">
      <w:pPr>
        <w:spacing w:after="0" w:line="240" w:lineRule="auto"/>
        <w:rPr>
          <w:rFonts w:cs="Times New Roman"/>
          <w:sz w:val="24"/>
          <w:szCs w:val="24"/>
        </w:rPr>
      </w:pPr>
    </w:p>
    <w:p w14:paraId="3D37C096" w14:textId="77777777" w:rsidR="005C0903" w:rsidRPr="00CB1973" w:rsidRDefault="005C0903" w:rsidP="005C0903">
      <w:pPr>
        <w:spacing w:after="0" w:line="240" w:lineRule="auto"/>
        <w:rPr>
          <w:rFonts w:cs="Times New Roman"/>
          <w:sz w:val="24"/>
          <w:szCs w:val="24"/>
        </w:rPr>
      </w:pPr>
    </w:p>
    <w:p w14:paraId="1EE40B44" w14:textId="77777777" w:rsidR="005C0903" w:rsidRPr="00CB1973" w:rsidRDefault="005C0903" w:rsidP="005C0903">
      <w:pPr>
        <w:spacing w:after="0" w:line="240" w:lineRule="auto"/>
        <w:rPr>
          <w:rFonts w:cs="Times New Roman"/>
          <w:sz w:val="24"/>
          <w:szCs w:val="24"/>
        </w:rPr>
      </w:pPr>
    </w:p>
    <w:p w14:paraId="2D910233" w14:textId="77777777" w:rsidR="005C0903" w:rsidRDefault="005C0903" w:rsidP="005C0903">
      <w:pPr>
        <w:spacing w:after="0" w:line="240" w:lineRule="auto"/>
        <w:rPr>
          <w:rFonts w:cs="Times New Roman"/>
          <w:b/>
          <w:szCs w:val="24"/>
        </w:rPr>
      </w:pPr>
      <w:r>
        <w:rPr>
          <w:rFonts w:cs="Times New Roman"/>
          <w:noProof/>
          <w:sz w:val="24"/>
          <w:szCs w:val="24"/>
          <w:lang w:eastAsia="fr-FR"/>
        </w:rPr>
        <mc:AlternateContent>
          <mc:Choice Requires="wps">
            <w:drawing>
              <wp:anchor distT="0" distB="0" distL="114300" distR="114300" simplePos="0" relativeHeight="251673600" behindDoc="0" locked="0" layoutInCell="1" allowOverlap="1" wp14:anchorId="7F255872" wp14:editId="56BF15C8">
                <wp:simplePos x="0" y="0"/>
                <wp:positionH relativeFrom="margin">
                  <wp:posOffset>1029970</wp:posOffset>
                </wp:positionH>
                <wp:positionV relativeFrom="paragraph">
                  <wp:posOffset>927009</wp:posOffset>
                </wp:positionV>
                <wp:extent cx="3703320" cy="861695"/>
                <wp:effectExtent l="0" t="0" r="0" b="0"/>
                <wp:wrapNone/>
                <wp:docPr id="45" name="Zone de texte 45"/>
                <wp:cNvGraphicFramePr/>
                <a:graphic xmlns:a="http://schemas.openxmlformats.org/drawingml/2006/main">
                  <a:graphicData uri="http://schemas.microsoft.com/office/word/2010/wordprocessingShape">
                    <wps:wsp>
                      <wps:cNvSpPr txBox="1"/>
                      <wps:spPr>
                        <a:xfrm>
                          <a:off x="0" y="0"/>
                          <a:ext cx="3703320" cy="861695"/>
                        </a:xfrm>
                        <a:prstGeom prst="rect">
                          <a:avLst/>
                        </a:prstGeom>
                        <a:solidFill>
                          <a:schemeClr val="tx2">
                            <a:lumMod val="7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39BC36C" w14:textId="77777777" w:rsidR="00890D7E" w:rsidRPr="001B5D2D" w:rsidRDefault="00890D7E" w:rsidP="005C0903">
                            <w:pPr>
                              <w:spacing w:after="0" w:line="240" w:lineRule="auto"/>
                              <w:ind w:firstLine="0"/>
                              <w:rPr>
                                <w:rFonts w:ascii="Helvetica" w:hAnsi="Helvetica"/>
                                <w:b/>
                                <w:color w:val="FFFFFF" w:themeColor="background1"/>
                                <w:sz w:val="24"/>
                              </w:rPr>
                            </w:pPr>
                            <w:r w:rsidRPr="001B5D2D">
                              <w:rPr>
                                <w:rFonts w:ascii="Helvetica" w:hAnsi="Helvetica"/>
                                <w:b/>
                                <w:color w:val="FFFFFF" w:themeColor="background1"/>
                                <w:sz w:val="24"/>
                              </w:rPr>
                              <w:t>Master 1 (ou 2) Pro. (FI, alt. ou FC) ou R</w:t>
                            </w:r>
                          </w:p>
                          <w:p w14:paraId="79A4DD4C" w14:textId="77777777" w:rsidR="00890D7E" w:rsidRPr="001B5D2D" w:rsidRDefault="00890D7E" w:rsidP="005C0903">
                            <w:pPr>
                              <w:spacing w:after="0" w:line="240" w:lineRule="auto"/>
                              <w:ind w:firstLine="0"/>
                              <w:rPr>
                                <w:rFonts w:ascii="Helvetica" w:hAnsi="Helvetica"/>
                                <w:b/>
                                <w:color w:val="FFFFFF" w:themeColor="background1"/>
                                <w:sz w:val="24"/>
                              </w:rPr>
                            </w:pPr>
                            <w:r w:rsidRPr="001B5D2D">
                              <w:rPr>
                                <w:rFonts w:ascii="Helvetica" w:hAnsi="Helvetica"/>
                                <w:b/>
                                <w:color w:val="FFFFFF" w:themeColor="background1"/>
                                <w:sz w:val="24"/>
                              </w:rPr>
                              <w:t xml:space="preserve">Master </w:t>
                            </w:r>
                            <w:proofErr w:type="spellStart"/>
                            <w:r w:rsidRPr="001B5D2D">
                              <w:rPr>
                                <w:rFonts w:ascii="Helvetica" w:hAnsi="Helvetica"/>
                                <w:b/>
                                <w:color w:val="FFFFFF" w:themeColor="background1"/>
                                <w:sz w:val="24"/>
                              </w:rPr>
                              <w:t>Xxxx</w:t>
                            </w:r>
                            <w:proofErr w:type="spellEnd"/>
                          </w:p>
                          <w:p w14:paraId="44CAAF5C" w14:textId="77777777" w:rsidR="00890D7E" w:rsidRPr="001B5D2D" w:rsidRDefault="00890D7E" w:rsidP="005C0903">
                            <w:pPr>
                              <w:spacing w:after="0" w:line="240" w:lineRule="auto"/>
                              <w:ind w:firstLine="0"/>
                              <w:rPr>
                                <w:rFonts w:ascii="Helvetica" w:hAnsi="Helvetica"/>
                                <w:b/>
                                <w:color w:val="FFFFFF" w:themeColor="background1"/>
                                <w:sz w:val="24"/>
                              </w:rPr>
                            </w:pPr>
                            <w:r w:rsidRPr="001B5D2D">
                              <w:rPr>
                                <w:rFonts w:ascii="Helvetica" w:hAnsi="Helvetica"/>
                                <w:b/>
                                <w:color w:val="FFFFFF" w:themeColor="background1"/>
                                <w:sz w:val="24"/>
                              </w:rPr>
                              <w:t xml:space="preserve">Spécialité (ou Parcours) </w:t>
                            </w:r>
                            <w:proofErr w:type="spellStart"/>
                            <w:r w:rsidRPr="001B5D2D">
                              <w:rPr>
                                <w:rFonts w:ascii="Helvetica" w:hAnsi="Helvetica"/>
                                <w:b/>
                                <w:color w:val="FFFFFF" w:themeColor="background1"/>
                                <w:sz w:val="24"/>
                              </w:rPr>
                              <w:t>Xxxx</w:t>
                            </w:r>
                            <w:proofErr w:type="spellEnd"/>
                            <w:r w:rsidRPr="001B5D2D">
                              <w:rPr>
                                <w:rFonts w:ascii="Helvetica" w:hAnsi="Helvetica"/>
                                <w:b/>
                                <w:color w:val="FFFFFF" w:themeColor="background1"/>
                                <w:sz w:val="24"/>
                              </w:rPr>
                              <w:t xml:space="preserve"> </w:t>
                            </w:r>
                          </w:p>
                          <w:p w14:paraId="2EB634EA" w14:textId="77777777" w:rsidR="00890D7E" w:rsidRPr="001B5D2D" w:rsidRDefault="00890D7E" w:rsidP="005C0903">
                            <w:pPr>
                              <w:spacing w:after="0" w:line="240" w:lineRule="auto"/>
                              <w:ind w:firstLine="0"/>
                              <w:rPr>
                                <w:color w:val="FFFFFF" w:themeColor="background1"/>
                              </w:rPr>
                            </w:pPr>
                            <w:r w:rsidRPr="001B5D2D">
                              <w:rPr>
                                <w:rFonts w:ascii="Helvetica" w:hAnsi="Helvetica"/>
                                <w:b/>
                                <w:color w:val="FFFFFF" w:themeColor="background1"/>
                                <w:sz w:val="24"/>
                              </w:rPr>
                              <w:t>20XX - 20XX</w:t>
                            </w:r>
                          </w:p>
                          <w:p w14:paraId="1F18BC58" w14:textId="77777777" w:rsidR="00890D7E" w:rsidRDefault="00890D7E" w:rsidP="005C0903">
                            <w:pPr>
                              <w:spacing w:after="0" w:line="240" w:lineRule="auto"/>
                              <w:ind w:firstLine="0"/>
                              <w:rPr>
                                <w:rFonts w:ascii="Helvetica" w:hAnsi="Helvetica"/>
                                <w:b/>
                                <w:color w:val="3C484D"/>
                                <w:sz w:val="20"/>
                                <w:szCs w:val="20"/>
                              </w:rPr>
                            </w:pPr>
                          </w:p>
                          <w:p w14:paraId="12FE2C73" w14:textId="77777777" w:rsidR="00890D7E" w:rsidRDefault="00890D7E" w:rsidP="005C0903">
                            <w:pPr>
                              <w:spacing w:after="0" w:line="240" w:lineRule="auto"/>
                              <w:ind w:firstLine="0"/>
                              <w:rPr>
                                <w:rFonts w:ascii="Helvetica" w:hAnsi="Helvetica"/>
                                <w:b/>
                                <w:color w:val="3C484D"/>
                                <w:sz w:val="20"/>
                                <w:szCs w:val="20"/>
                              </w:rPr>
                            </w:pPr>
                          </w:p>
                          <w:p w14:paraId="3BFBFF42" w14:textId="77777777" w:rsidR="00890D7E" w:rsidRDefault="00890D7E" w:rsidP="005C0903">
                            <w:pPr>
                              <w:spacing w:after="0" w:line="240" w:lineRule="auto"/>
                              <w:ind w:firstLine="0"/>
                              <w:jc w:val="right"/>
                              <w:rPr>
                                <w:rFonts w:ascii="Helvetica" w:hAnsi="Helvetica"/>
                                <w:b/>
                                <w:color w:val="3C484D"/>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255872" id="Zone de texte 45" o:spid="_x0000_s1031" type="#_x0000_t202" style="position:absolute;left:0;text-align:left;margin-left:81.1pt;margin-top:73pt;width:291.6pt;height:67.85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" fillcolor="#17365d [2415]" stroked="f" strokeweight=".5pt">
                <v:textbox>
                  <w:txbxContent>
                    <w:p w14:paraId="339BC36C" w14:textId="77777777" w:rsidR="00890D7E" w:rsidRPr="001B5D2D" w:rsidRDefault="00890D7E" w:rsidP="005C0903">
                      <w:pPr>
                        <w:spacing w:after="0" w:line="240" w:lineRule="auto"/>
                        <w:ind w:firstLine="0"/>
                        <w:rPr>
                          <w:rFonts w:ascii="Helvetica" w:hAnsi="Helvetica"/>
                          <w:b/>
                          <w:color w:val="FFFFFF" w:themeColor="background1"/>
                          <w:sz w:val="24"/>
                        </w:rPr>
                      </w:pPr>
                      <w:r w:rsidRPr="001B5D2D">
                        <w:rPr>
                          <w:rFonts w:ascii="Helvetica" w:hAnsi="Helvetica"/>
                          <w:b/>
                          <w:color w:val="FFFFFF" w:themeColor="background1"/>
                          <w:sz w:val="24"/>
                        </w:rPr>
                        <w:t>Master 1 (ou 2) Pro. (FI, alt. ou FC) ou R</w:t>
                      </w:r>
                    </w:p>
                    <w:p w14:paraId="79A4DD4C" w14:textId="77777777" w:rsidR="00890D7E" w:rsidRPr="001B5D2D" w:rsidRDefault="00890D7E" w:rsidP="005C0903">
                      <w:pPr>
                        <w:spacing w:after="0" w:line="240" w:lineRule="auto"/>
                        <w:ind w:firstLine="0"/>
                        <w:rPr>
                          <w:rFonts w:ascii="Helvetica" w:hAnsi="Helvetica"/>
                          <w:b/>
                          <w:color w:val="FFFFFF" w:themeColor="background1"/>
                          <w:sz w:val="24"/>
                        </w:rPr>
                      </w:pPr>
                      <w:r w:rsidRPr="001B5D2D">
                        <w:rPr>
                          <w:rFonts w:ascii="Helvetica" w:hAnsi="Helvetica"/>
                          <w:b/>
                          <w:color w:val="FFFFFF" w:themeColor="background1"/>
                          <w:sz w:val="24"/>
                        </w:rPr>
                        <w:t xml:space="preserve">Master </w:t>
                      </w:r>
                      <w:proofErr w:type="spellStart"/>
                      <w:r w:rsidRPr="001B5D2D">
                        <w:rPr>
                          <w:rFonts w:ascii="Helvetica" w:hAnsi="Helvetica"/>
                          <w:b/>
                          <w:color w:val="FFFFFF" w:themeColor="background1"/>
                          <w:sz w:val="24"/>
                        </w:rPr>
                        <w:t>Xxxx</w:t>
                      </w:r>
                      <w:proofErr w:type="spellEnd"/>
                    </w:p>
                    <w:p w14:paraId="44CAAF5C" w14:textId="77777777" w:rsidR="00890D7E" w:rsidRPr="001B5D2D" w:rsidRDefault="00890D7E" w:rsidP="005C0903">
                      <w:pPr>
                        <w:spacing w:after="0" w:line="240" w:lineRule="auto"/>
                        <w:ind w:firstLine="0"/>
                        <w:rPr>
                          <w:rFonts w:ascii="Helvetica" w:hAnsi="Helvetica"/>
                          <w:b/>
                          <w:color w:val="FFFFFF" w:themeColor="background1"/>
                          <w:sz w:val="24"/>
                        </w:rPr>
                      </w:pPr>
                      <w:r w:rsidRPr="001B5D2D">
                        <w:rPr>
                          <w:rFonts w:ascii="Helvetica" w:hAnsi="Helvetica"/>
                          <w:b/>
                          <w:color w:val="FFFFFF" w:themeColor="background1"/>
                          <w:sz w:val="24"/>
                        </w:rPr>
                        <w:t xml:space="preserve">Spécialité (ou Parcours) </w:t>
                      </w:r>
                      <w:proofErr w:type="spellStart"/>
                      <w:r w:rsidRPr="001B5D2D">
                        <w:rPr>
                          <w:rFonts w:ascii="Helvetica" w:hAnsi="Helvetica"/>
                          <w:b/>
                          <w:color w:val="FFFFFF" w:themeColor="background1"/>
                          <w:sz w:val="24"/>
                        </w:rPr>
                        <w:t>Xxxx</w:t>
                      </w:r>
                      <w:proofErr w:type="spellEnd"/>
                      <w:r w:rsidRPr="001B5D2D">
                        <w:rPr>
                          <w:rFonts w:ascii="Helvetica" w:hAnsi="Helvetica"/>
                          <w:b/>
                          <w:color w:val="FFFFFF" w:themeColor="background1"/>
                          <w:sz w:val="24"/>
                        </w:rPr>
                        <w:t xml:space="preserve"> </w:t>
                      </w:r>
                    </w:p>
                    <w:p w14:paraId="2EB634EA" w14:textId="77777777" w:rsidR="00890D7E" w:rsidRPr="001B5D2D" w:rsidRDefault="00890D7E" w:rsidP="005C0903">
                      <w:pPr>
                        <w:spacing w:after="0" w:line="240" w:lineRule="auto"/>
                        <w:ind w:firstLine="0"/>
                        <w:rPr>
                          <w:color w:val="FFFFFF" w:themeColor="background1"/>
                        </w:rPr>
                      </w:pPr>
                      <w:r w:rsidRPr="001B5D2D">
                        <w:rPr>
                          <w:rFonts w:ascii="Helvetica" w:hAnsi="Helvetica"/>
                          <w:b/>
                          <w:color w:val="FFFFFF" w:themeColor="background1"/>
                          <w:sz w:val="24"/>
                        </w:rPr>
                        <w:t>20XX - 20XX</w:t>
                      </w:r>
                    </w:p>
                    <w:p w14:paraId="1F18BC58" w14:textId="77777777" w:rsidR="00890D7E" w:rsidRDefault="00890D7E" w:rsidP="005C0903">
                      <w:pPr>
                        <w:spacing w:after="0" w:line="240" w:lineRule="auto"/>
                        <w:ind w:firstLine="0"/>
                        <w:rPr>
                          <w:rFonts w:ascii="Helvetica" w:hAnsi="Helvetica"/>
                          <w:b/>
                          <w:color w:val="3C484D"/>
                          <w:sz w:val="20"/>
                          <w:szCs w:val="20"/>
                        </w:rPr>
                      </w:pPr>
                    </w:p>
                    <w:p w14:paraId="12FE2C73" w14:textId="77777777" w:rsidR="00890D7E" w:rsidRDefault="00890D7E" w:rsidP="005C0903">
                      <w:pPr>
                        <w:spacing w:after="0" w:line="240" w:lineRule="auto"/>
                        <w:ind w:firstLine="0"/>
                        <w:rPr>
                          <w:rFonts w:ascii="Helvetica" w:hAnsi="Helvetica"/>
                          <w:b/>
                          <w:color w:val="3C484D"/>
                          <w:sz w:val="20"/>
                          <w:szCs w:val="20"/>
                        </w:rPr>
                      </w:pPr>
                    </w:p>
                    <w:p w14:paraId="3BFBFF42" w14:textId="77777777" w:rsidR="00890D7E" w:rsidRDefault="00890D7E" w:rsidP="005C0903">
                      <w:pPr>
                        <w:spacing w:after="0" w:line="240" w:lineRule="auto"/>
                        <w:ind w:firstLine="0"/>
                        <w:jc w:val="right"/>
                        <w:rPr>
                          <w:rFonts w:ascii="Helvetica" w:hAnsi="Helvetica"/>
                          <w:b/>
                          <w:color w:val="3C484D"/>
                          <w:sz w:val="20"/>
                          <w:szCs w:val="20"/>
                        </w:rPr>
                      </w:pPr>
                    </w:p>
                  </w:txbxContent>
                </v:textbox>
                <w10:wrap anchorx="margin"/>
              </v:shape>
            </w:pict>
          </mc:Fallback>
        </mc:AlternateContent>
      </w:r>
      <w:r>
        <w:rPr>
          <w:rFonts w:cs="Times New Roman"/>
          <w:noProof/>
          <w:sz w:val="24"/>
          <w:szCs w:val="24"/>
          <w:lang w:eastAsia="fr-FR"/>
        </w:rPr>
        <mc:AlternateContent>
          <mc:Choice Requires="wps">
            <w:drawing>
              <wp:anchor distT="0" distB="0" distL="114300" distR="114300" simplePos="0" relativeHeight="251672576" behindDoc="0" locked="0" layoutInCell="1" allowOverlap="1" wp14:anchorId="7BB389F8" wp14:editId="31C0FA03">
                <wp:simplePos x="0" y="0"/>
                <wp:positionH relativeFrom="column">
                  <wp:posOffset>1853565</wp:posOffset>
                </wp:positionH>
                <wp:positionV relativeFrom="paragraph">
                  <wp:posOffset>2021096</wp:posOffset>
                </wp:positionV>
                <wp:extent cx="2233930" cy="749935"/>
                <wp:effectExtent l="0" t="0" r="13970" b="12065"/>
                <wp:wrapNone/>
                <wp:docPr id="27" name="Zone de texte 27"/>
                <wp:cNvGraphicFramePr/>
                <a:graphic xmlns:a="http://schemas.openxmlformats.org/drawingml/2006/main">
                  <a:graphicData uri="http://schemas.microsoft.com/office/word/2010/wordprocessingShape">
                    <wps:wsp>
                      <wps:cNvSpPr txBox="1"/>
                      <wps:spPr>
                        <a:xfrm>
                          <a:off x="0" y="0"/>
                          <a:ext cx="2233930" cy="7499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3EB0B7" w14:textId="77777777" w:rsidR="00890D7E" w:rsidRDefault="00890D7E" w:rsidP="005C0903">
                            <w:pPr>
                              <w:spacing w:after="0" w:line="240" w:lineRule="auto"/>
                              <w:ind w:firstLine="0"/>
                              <w:jc w:val="center"/>
                              <w:rPr>
                                <w:b/>
                                <w:color w:val="FF0000"/>
                                <w:sz w:val="44"/>
                                <w:szCs w:val="44"/>
                              </w:rPr>
                            </w:pPr>
                            <w:r>
                              <w:rPr>
                                <w:b/>
                                <w:color w:val="FF0000"/>
                                <w:sz w:val="44"/>
                                <w:szCs w:val="44"/>
                              </w:rPr>
                              <w:t>CONFIDENTIEL</w:t>
                            </w:r>
                          </w:p>
                          <w:p w14:paraId="350E4202" w14:textId="77777777" w:rsidR="00890D7E" w:rsidRPr="00E33492" w:rsidRDefault="00890D7E" w:rsidP="005C0903">
                            <w:pPr>
                              <w:spacing w:after="0" w:line="240" w:lineRule="auto"/>
                              <w:ind w:firstLine="0"/>
                              <w:jc w:val="center"/>
                              <w:rPr>
                                <w:b/>
                                <w:color w:val="FF0000"/>
                                <w:sz w:val="16"/>
                                <w:szCs w:val="16"/>
                              </w:rPr>
                            </w:pPr>
                            <w:r>
                              <w:rPr>
                                <w:b/>
                                <w:color w:val="FF0000"/>
                                <w:sz w:val="16"/>
                                <w:szCs w:val="16"/>
                              </w:rPr>
                              <w:t>Supprimer le cadre si votre mémoire ne contient pas d’informations confidentielles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389F8" id="Zone de texte 27" o:spid="_x0000_s1032" type="#_x0000_t202" style="position:absolute;left:0;text-align:left;margin-left:145.95pt;margin-top:159.15pt;width:175.9pt;height:59.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" fillcolor="white [3201]" strokeweight=".5pt">
                <v:textbox>
                  <w:txbxContent>
                    <w:p w14:paraId="393EB0B7" w14:textId="77777777" w:rsidR="00890D7E" w:rsidRDefault="00890D7E" w:rsidP="005C0903">
                      <w:pPr>
                        <w:spacing w:after="0" w:line="240" w:lineRule="auto"/>
                        <w:ind w:firstLine="0"/>
                        <w:jc w:val="center"/>
                        <w:rPr>
                          <w:b/>
                          <w:color w:val="FF0000"/>
                          <w:sz w:val="44"/>
                          <w:szCs w:val="44"/>
                        </w:rPr>
                      </w:pPr>
                      <w:r>
                        <w:rPr>
                          <w:b/>
                          <w:color w:val="FF0000"/>
                          <w:sz w:val="44"/>
                          <w:szCs w:val="44"/>
                        </w:rPr>
                        <w:t>CONFIDENTIEL</w:t>
                      </w:r>
                    </w:p>
                    <w:p w14:paraId="350E4202" w14:textId="77777777" w:rsidR="00890D7E" w:rsidRPr="00E33492" w:rsidRDefault="00890D7E" w:rsidP="005C0903">
                      <w:pPr>
                        <w:spacing w:after="0" w:line="240" w:lineRule="auto"/>
                        <w:ind w:firstLine="0"/>
                        <w:jc w:val="center"/>
                        <w:rPr>
                          <w:b/>
                          <w:color w:val="FF0000"/>
                          <w:sz w:val="16"/>
                          <w:szCs w:val="16"/>
                        </w:rPr>
                      </w:pPr>
                      <w:r>
                        <w:rPr>
                          <w:b/>
                          <w:color w:val="FF0000"/>
                          <w:sz w:val="16"/>
                          <w:szCs w:val="16"/>
                        </w:rPr>
                        <w:t>Supprimer le cadre si votre mémoire ne contient pas d’informations confidentielles</w:t>
                      </w:r>
                    </w:p>
                  </w:txbxContent>
                </v:textbox>
              </v:shape>
            </w:pict>
          </mc:Fallback>
        </mc:AlternateContent>
      </w:r>
      <w:r w:rsidRPr="00CB1973">
        <w:rPr>
          <w:rFonts w:cs="Times New Roman"/>
          <w:noProof/>
          <w:sz w:val="24"/>
          <w:szCs w:val="24"/>
          <w:lang w:eastAsia="fr-FR"/>
        </w:rPr>
        <mc:AlternateContent>
          <mc:Choice Requires="wps">
            <w:drawing>
              <wp:anchor distT="0" distB="0" distL="114300" distR="114300" simplePos="0" relativeHeight="251669504" behindDoc="0" locked="0" layoutInCell="1" allowOverlap="1" wp14:anchorId="534415C9" wp14:editId="7604B1E8">
                <wp:simplePos x="0" y="0"/>
                <wp:positionH relativeFrom="column">
                  <wp:posOffset>2365705</wp:posOffset>
                </wp:positionH>
                <wp:positionV relativeFrom="paragraph">
                  <wp:posOffset>3456940</wp:posOffset>
                </wp:positionV>
                <wp:extent cx="1358265" cy="1343025"/>
                <wp:effectExtent l="0" t="0" r="13335" b="28575"/>
                <wp:wrapNone/>
                <wp:docPr id="15" name="Zone de text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265" cy="1343025"/>
                        </a:xfrm>
                        <a:prstGeom prst="rect">
                          <a:avLst/>
                        </a:prstGeom>
                        <a:solidFill>
                          <a:srgbClr val="FFFFFF"/>
                        </a:solidFill>
                        <a:ln w="9525">
                          <a:solidFill>
                            <a:srgbClr val="000000"/>
                          </a:solidFill>
                          <a:miter lim="800000"/>
                          <a:headEnd/>
                          <a:tailEnd/>
                        </a:ln>
                      </wps:spPr>
                      <wps:txbx>
                        <w:txbxContent>
                          <w:p w14:paraId="502E4433" w14:textId="77777777" w:rsidR="00890D7E" w:rsidRPr="002B2C41" w:rsidRDefault="00890D7E" w:rsidP="005C0903">
                            <w:pPr>
                              <w:ind w:firstLine="0"/>
                              <w:jc w:val="center"/>
                              <w:rPr>
                                <w:b/>
                              </w:rPr>
                            </w:pPr>
                            <w:r>
                              <w:rPr>
                                <w:b/>
                              </w:rPr>
                              <w:t>Logo de l’entreprise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34415C9" id="Zone de texte 15" o:spid="_x0000_s1033" type="#_x0000_t202" style="position:absolute;left:0;text-align:left;margin-left:186.3pt;margin-top:272.2pt;width:106.95pt;height:10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">
                <v:textbox>
                  <w:txbxContent>
                    <w:p w14:paraId="502E4433" w14:textId="77777777" w:rsidR="00890D7E" w:rsidRPr="002B2C41" w:rsidRDefault="00890D7E" w:rsidP="005C0903">
                      <w:pPr>
                        <w:ind w:firstLine="0"/>
                        <w:jc w:val="center"/>
                        <w:rPr>
                          <w:b/>
                        </w:rPr>
                      </w:pPr>
                      <w:r>
                        <w:rPr>
                          <w:b/>
                        </w:rPr>
                        <w:t>Logo de l’entreprise</w:t>
                      </w:r>
                    </w:p>
                  </w:txbxContent>
                </v:textbox>
              </v:shape>
            </w:pict>
          </mc:Fallback>
        </mc:AlternateContent>
      </w:r>
      <w:r w:rsidRPr="00CB1973">
        <w:rPr>
          <w:rFonts w:cs="Times New Roman"/>
          <w:b/>
          <w:szCs w:val="24"/>
        </w:rPr>
        <w:br w:type="page"/>
      </w:r>
    </w:p>
    <w:p w14:paraId="2F0E37D8" w14:textId="77777777" w:rsidR="005C0903" w:rsidRDefault="005C0903" w:rsidP="005C0903">
      <w:pPr>
        <w:spacing w:after="0" w:line="240" w:lineRule="auto"/>
        <w:rPr>
          <w:noProof/>
          <w:lang w:eastAsia="fr-FR"/>
        </w:rPr>
      </w:pPr>
      <w:r>
        <w:rPr>
          <w:rFonts w:cs="Times New Roman"/>
          <w:noProof/>
          <w:sz w:val="24"/>
          <w:szCs w:val="24"/>
          <w:lang w:eastAsia="fr-FR"/>
        </w:rPr>
        <w:lastRenderedPageBreak/>
        <mc:AlternateContent>
          <mc:Choice Requires="wps">
            <w:drawing>
              <wp:anchor distT="0" distB="0" distL="114300" distR="114300" simplePos="0" relativeHeight="251687936" behindDoc="0" locked="0" layoutInCell="1" allowOverlap="1" wp14:anchorId="2D2A1515" wp14:editId="42778D96">
                <wp:simplePos x="0" y="0"/>
                <wp:positionH relativeFrom="margin">
                  <wp:align>center</wp:align>
                </wp:positionH>
                <wp:positionV relativeFrom="paragraph">
                  <wp:posOffset>-626110</wp:posOffset>
                </wp:positionV>
                <wp:extent cx="5913912" cy="688769"/>
                <wp:effectExtent l="0" t="0" r="10795" b="16510"/>
                <wp:wrapNone/>
                <wp:docPr id="29" name="Zone de texte 29"/>
                <wp:cNvGraphicFramePr/>
                <a:graphic xmlns:a="http://schemas.openxmlformats.org/drawingml/2006/main">
                  <a:graphicData uri="http://schemas.microsoft.com/office/word/2010/wordprocessingShape">
                    <wps:wsp>
                      <wps:cNvSpPr txBox="1"/>
                      <wps:spPr>
                        <a:xfrm>
                          <a:off x="0" y="0"/>
                          <a:ext cx="5913912" cy="6887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0FC313" w14:textId="77777777" w:rsidR="00890D7E" w:rsidRDefault="00890D7E" w:rsidP="005C0903">
                            <w:pPr>
                              <w:jc w:val="center"/>
                              <w:rPr>
                                <w:b/>
                                <w:color w:val="FF0000"/>
                                <w:sz w:val="28"/>
                                <w:szCs w:val="28"/>
                              </w:rPr>
                            </w:pPr>
                            <w:r>
                              <w:rPr>
                                <w:b/>
                                <w:color w:val="FF0000"/>
                                <w:sz w:val="28"/>
                                <w:szCs w:val="28"/>
                              </w:rPr>
                              <w:t>Cette 2</w:t>
                            </w:r>
                            <w:r>
                              <w:rPr>
                                <w:b/>
                                <w:color w:val="FF0000"/>
                                <w:sz w:val="28"/>
                                <w:szCs w:val="28"/>
                                <w:vertAlign w:val="superscript"/>
                              </w:rPr>
                              <w:t xml:space="preserve">e </w:t>
                            </w:r>
                            <w:r>
                              <w:rPr>
                                <w:b/>
                                <w:color w:val="FF0000"/>
                                <w:sz w:val="28"/>
                                <w:szCs w:val="28"/>
                              </w:rPr>
                              <w:t>page de couverture est personnalisable et optionnelle</w:t>
                            </w:r>
                          </w:p>
                          <w:p w14:paraId="35BBA637" w14:textId="77777777" w:rsidR="00890D7E" w:rsidRDefault="00890D7E" w:rsidP="005C0903">
                            <w:pPr>
                              <w:jc w:val="center"/>
                              <w:rPr>
                                <w:b/>
                                <w:color w:val="FF0000"/>
                                <w:sz w:val="28"/>
                                <w:szCs w:val="28"/>
                              </w:rPr>
                            </w:pPr>
                            <w:r>
                              <w:rPr>
                                <w:b/>
                                <w:color w:val="FF0000"/>
                                <w:sz w:val="28"/>
                                <w:szCs w:val="28"/>
                              </w:rPr>
                              <w:t xml:space="preserve">Supprimer ce cadre </w:t>
                            </w:r>
                          </w:p>
                          <w:p w14:paraId="7AE45E8C" w14:textId="77777777" w:rsidR="00890D7E" w:rsidRDefault="00890D7E" w:rsidP="005C0903">
                            <w:pPr>
                              <w:ind w:firstLine="0"/>
                              <w:rPr>
                                <w:b/>
                                <w:color w:val="FF0000"/>
                                <w:sz w:val="28"/>
                                <w:szCs w:val="28"/>
                              </w:rPr>
                            </w:pPr>
                          </w:p>
                          <w:p w14:paraId="260C2782" w14:textId="77777777" w:rsidR="00890D7E" w:rsidRPr="00961476" w:rsidRDefault="00890D7E" w:rsidP="005C0903">
                            <w:pPr>
                              <w:rPr>
                                <w:b/>
                                <w:color w:val="FF000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A1515" id="Zone de texte 29" o:spid="_x0000_s1034" type="#_x0000_t202" style="position:absolute;left:0;text-align:left;margin-left:0;margin-top:-49.3pt;width:465.65pt;height:54.25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" fillcolor="white [3201]" strokeweight=".5pt">
                <v:textbox>
                  <w:txbxContent>
                    <w:p w14:paraId="560FC313" w14:textId="77777777" w:rsidR="00890D7E" w:rsidRDefault="00890D7E" w:rsidP="005C0903">
                      <w:pPr>
                        <w:jc w:val="center"/>
                        <w:rPr>
                          <w:b/>
                          <w:color w:val="FF0000"/>
                          <w:sz w:val="28"/>
                          <w:szCs w:val="28"/>
                        </w:rPr>
                      </w:pPr>
                      <w:r>
                        <w:rPr>
                          <w:b/>
                          <w:color w:val="FF0000"/>
                          <w:sz w:val="28"/>
                          <w:szCs w:val="28"/>
                        </w:rPr>
                        <w:t>Cette 2</w:t>
                      </w:r>
                      <w:r>
                        <w:rPr>
                          <w:b/>
                          <w:color w:val="FF0000"/>
                          <w:sz w:val="28"/>
                          <w:szCs w:val="28"/>
                          <w:vertAlign w:val="superscript"/>
                        </w:rPr>
                        <w:t xml:space="preserve">e </w:t>
                      </w:r>
                      <w:r>
                        <w:rPr>
                          <w:b/>
                          <w:color w:val="FF0000"/>
                          <w:sz w:val="28"/>
                          <w:szCs w:val="28"/>
                        </w:rPr>
                        <w:t>page de couverture est personnalisable et optionnelle</w:t>
                      </w:r>
                    </w:p>
                    <w:p w14:paraId="35BBA637" w14:textId="77777777" w:rsidR="00890D7E" w:rsidRDefault="00890D7E" w:rsidP="005C0903">
                      <w:pPr>
                        <w:jc w:val="center"/>
                        <w:rPr>
                          <w:b/>
                          <w:color w:val="FF0000"/>
                          <w:sz w:val="28"/>
                          <w:szCs w:val="28"/>
                        </w:rPr>
                      </w:pPr>
                      <w:r>
                        <w:rPr>
                          <w:b/>
                          <w:color w:val="FF0000"/>
                          <w:sz w:val="28"/>
                          <w:szCs w:val="28"/>
                        </w:rPr>
                        <w:t xml:space="preserve">Supprimer ce cadre </w:t>
                      </w:r>
                    </w:p>
                    <w:p w14:paraId="7AE45E8C" w14:textId="77777777" w:rsidR="00890D7E" w:rsidRDefault="00890D7E" w:rsidP="005C0903">
                      <w:pPr>
                        <w:ind w:firstLine="0"/>
                        <w:rPr>
                          <w:b/>
                          <w:color w:val="FF0000"/>
                          <w:sz w:val="28"/>
                          <w:szCs w:val="28"/>
                        </w:rPr>
                      </w:pPr>
                    </w:p>
                    <w:p w14:paraId="260C2782" w14:textId="77777777" w:rsidR="00890D7E" w:rsidRPr="00961476" w:rsidRDefault="00890D7E" w:rsidP="005C0903">
                      <w:pPr>
                        <w:rPr>
                          <w:b/>
                          <w:color w:val="FF0000"/>
                          <w:sz w:val="28"/>
                          <w:szCs w:val="28"/>
                        </w:rPr>
                      </w:pPr>
                    </w:p>
                  </w:txbxContent>
                </v:textbox>
                <w10:wrap anchorx="margin"/>
              </v:shape>
            </w:pict>
          </mc:Fallback>
        </mc:AlternateContent>
      </w:r>
    </w:p>
    <w:p w14:paraId="4F8120BA" w14:textId="77777777" w:rsidR="005C0903" w:rsidRDefault="005C0903" w:rsidP="005C0903">
      <w:pPr>
        <w:spacing w:after="0" w:line="240" w:lineRule="auto"/>
        <w:rPr>
          <w:noProof/>
          <w:lang w:eastAsia="fr-FR"/>
        </w:rPr>
      </w:pPr>
    </w:p>
    <w:p w14:paraId="27D14F72" w14:textId="77777777" w:rsidR="005C0903" w:rsidRDefault="005C0903" w:rsidP="005C0903">
      <w:pPr>
        <w:spacing w:after="0" w:line="240" w:lineRule="auto"/>
        <w:rPr>
          <w:noProof/>
          <w:lang w:eastAsia="fr-FR"/>
        </w:rPr>
      </w:pPr>
    </w:p>
    <w:p w14:paraId="23E19405" w14:textId="77777777" w:rsidR="005C0903" w:rsidRDefault="005C0903" w:rsidP="005C0903">
      <w:pPr>
        <w:spacing w:after="0" w:line="240" w:lineRule="auto"/>
        <w:rPr>
          <w:noProof/>
          <w:lang w:eastAsia="fr-FR"/>
        </w:rPr>
      </w:pPr>
      <w:r w:rsidRPr="00CB1973">
        <w:rPr>
          <w:rFonts w:cs="Times New Roman"/>
          <w:noProof/>
          <w:sz w:val="24"/>
          <w:szCs w:val="24"/>
          <w:lang w:eastAsia="fr-FR"/>
        </w:rPr>
        <mc:AlternateContent>
          <mc:Choice Requires="wps">
            <w:drawing>
              <wp:anchor distT="0" distB="0" distL="114300" distR="114300" simplePos="0" relativeHeight="251674624" behindDoc="0" locked="0" layoutInCell="1" allowOverlap="1" wp14:anchorId="7F7F8DDA" wp14:editId="5B71E6A5">
                <wp:simplePos x="0" y="0"/>
                <wp:positionH relativeFrom="column">
                  <wp:posOffset>3030</wp:posOffset>
                </wp:positionH>
                <wp:positionV relativeFrom="paragraph">
                  <wp:posOffset>69954</wp:posOffset>
                </wp:positionV>
                <wp:extent cx="5741035" cy="1921398"/>
                <wp:effectExtent l="0" t="0" r="12065" b="2222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1035" cy="1921398"/>
                        </a:xfrm>
                        <a:prstGeom prst="rect">
                          <a:avLst/>
                        </a:prstGeom>
                        <a:noFill/>
                        <a:ln w="22225" cap="flat" cmpd="sng" algn="ctr">
                          <a:solidFill>
                            <a:schemeClr val="bg1">
                              <a:lumMod val="75000"/>
                              <a:lumOff val="0"/>
                            </a:schemeClr>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05DC4E8" w14:textId="77777777" w:rsidR="00890D7E" w:rsidRDefault="00890D7E" w:rsidP="005C0903">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7F8DDA" id="Rectangle 3" o:spid="_x0000_s1035" style="position:absolute;left:0;text-align:left;margin-left:.25pt;margin-top:5.5pt;width:452.05pt;height:151.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" filled="f" strokecolor="#bfbfbf [2412]" strokeweight="1.75pt">
                <v:textbox>
                  <w:txbxContent>
                    <w:p w14:paraId="305DC4E8" w14:textId="77777777" w:rsidR="00890D7E" w:rsidRDefault="00890D7E" w:rsidP="005C0903">
                      <w:pPr>
                        <w:jc w:val="center"/>
                      </w:pPr>
                    </w:p>
                  </w:txbxContent>
                </v:textbox>
              </v:rect>
            </w:pict>
          </mc:Fallback>
        </mc:AlternateContent>
      </w:r>
      <w:r w:rsidRPr="00CB1973">
        <w:rPr>
          <w:rFonts w:cs="Times New Roman"/>
          <w:noProof/>
          <w:sz w:val="24"/>
          <w:szCs w:val="24"/>
          <w:lang w:eastAsia="fr-FR"/>
        </w:rPr>
        <mc:AlternateContent>
          <mc:Choice Requires="wps">
            <w:drawing>
              <wp:anchor distT="0" distB="0" distL="114300" distR="114300" simplePos="0" relativeHeight="251678720" behindDoc="0" locked="0" layoutInCell="1" allowOverlap="1" wp14:anchorId="3BAA2AEC" wp14:editId="0A3D778E">
                <wp:simplePos x="0" y="0"/>
                <wp:positionH relativeFrom="column">
                  <wp:posOffset>3030</wp:posOffset>
                </wp:positionH>
                <wp:positionV relativeFrom="paragraph">
                  <wp:posOffset>162552</wp:posOffset>
                </wp:positionV>
                <wp:extent cx="6921243" cy="283210"/>
                <wp:effectExtent l="0" t="0" r="0" b="254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243"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8DD66B2" w14:textId="77777777" w:rsidR="00890D7E" w:rsidRPr="007F4812" w:rsidRDefault="00890D7E" w:rsidP="000A3F68">
                            <w:pPr>
                              <w:ind w:left="170"/>
                              <w:rPr>
                                <w:rFonts w:ascii="Helvetica" w:hAnsi="Helvetica"/>
                                <w:b/>
                                <w:color w:val="9EA7A9"/>
                              </w:rPr>
                            </w:pPr>
                            <w:r w:rsidRPr="007F4812">
                              <w:rPr>
                                <w:rFonts w:ascii="Helvetica" w:hAnsi="Helvetica"/>
                                <w:b/>
                                <w:color w:val="9EA7A9"/>
                              </w:rPr>
                              <w:t>Mémoire de stage</w:t>
                            </w:r>
                            <w:r>
                              <w:rPr>
                                <w:rFonts w:ascii="Helvetica" w:hAnsi="Helvetica"/>
                                <w:b/>
                                <w:color w:val="9EA7A9"/>
                              </w:rPr>
                              <w:t>/ de recherche / d’alternance (sélectionnez le bon terme)</w:t>
                            </w:r>
                          </w:p>
                          <w:p w14:paraId="60B9A223" w14:textId="77777777" w:rsidR="00890D7E" w:rsidRPr="007F4812" w:rsidRDefault="00890D7E" w:rsidP="005C0903">
                            <w:pPr>
                              <w:ind w:left="170"/>
                              <w:rPr>
                                <w:rFonts w:ascii="Helvetica" w:hAnsi="Helvetica"/>
                                <w:b/>
                                <w:color w:val="9EA7A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AA2AEC" id="Zone de texte 2" o:spid="_x0000_s1036" type="#_x0000_t202" style="position:absolute;left:0;text-align:left;margin-left:.25pt;margin-top:12.8pt;width:545pt;height:22.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" filled="f" stroked="f" strokeweight="0">
                <v:textbox>
                  <w:txbxContent>
                    <w:p w14:paraId="78DD66B2" w14:textId="77777777" w:rsidR="00890D7E" w:rsidRPr="007F4812" w:rsidRDefault="00890D7E" w:rsidP="000A3F68">
                      <w:pPr>
                        <w:ind w:left="170"/>
                        <w:rPr>
                          <w:rFonts w:ascii="Helvetica" w:hAnsi="Helvetica"/>
                          <w:b/>
                          <w:color w:val="9EA7A9"/>
                        </w:rPr>
                      </w:pPr>
                      <w:r w:rsidRPr="007F4812">
                        <w:rPr>
                          <w:rFonts w:ascii="Helvetica" w:hAnsi="Helvetica"/>
                          <w:b/>
                          <w:color w:val="9EA7A9"/>
                        </w:rPr>
                        <w:t>Mémoire de stage</w:t>
                      </w:r>
                      <w:r>
                        <w:rPr>
                          <w:rFonts w:ascii="Helvetica" w:hAnsi="Helvetica"/>
                          <w:b/>
                          <w:color w:val="9EA7A9"/>
                        </w:rPr>
                        <w:t>/ de recherche / d’alternance (sélectionnez le bon terme)</w:t>
                      </w:r>
                    </w:p>
                    <w:p w14:paraId="60B9A223" w14:textId="77777777" w:rsidR="00890D7E" w:rsidRPr="007F4812" w:rsidRDefault="00890D7E" w:rsidP="005C0903">
                      <w:pPr>
                        <w:ind w:left="170"/>
                        <w:rPr>
                          <w:rFonts w:ascii="Helvetica" w:hAnsi="Helvetica"/>
                          <w:b/>
                          <w:color w:val="9EA7A9"/>
                        </w:rPr>
                      </w:pPr>
                    </w:p>
                  </w:txbxContent>
                </v:textbox>
              </v:shape>
            </w:pict>
          </mc:Fallback>
        </mc:AlternateContent>
      </w:r>
    </w:p>
    <w:p w14:paraId="1FF841DC" w14:textId="77777777" w:rsidR="005C0903" w:rsidRDefault="005C0903" w:rsidP="005C0903">
      <w:pPr>
        <w:spacing w:after="0" w:line="240" w:lineRule="auto"/>
        <w:rPr>
          <w:noProof/>
          <w:lang w:eastAsia="fr-FR"/>
        </w:rPr>
      </w:pPr>
    </w:p>
    <w:p w14:paraId="120357B0" w14:textId="77777777" w:rsidR="005C0903" w:rsidRDefault="005C0903" w:rsidP="005C0903">
      <w:pPr>
        <w:spacing w:after="0" w:line="240" w:lineRule="auto"/>
        <w:rPr>
          <w:noProof/>
          <w:lang w:eastAsia="fr-FR"/>
        </w:rPr>
      </w:pPr>
      <w:r w:rsidRPr="00CB1973">
        <w:rPr>
          <w:rFonts w:cs="Times New Roman"/>
          <w:noProof/>
          <w:sz w:val="24"/>
          <w:szCs w:val="24"/>
          <w:lang w:eastAsia="fr-FR"/>
        </w:rPr>
        <mc:AlternateContent>
          <mc:Choice Requires="wps">
            <w:drawing>
              <wp:anchor distT="0" distB="0" distL="114300" distR="114300" simplePos="0" relativeHeight="251675648" behindDoc="0" locked="0" layoutInCell="1" allowOverlap="1" wp14:anchorId="73203190" wp14:editId="351A5D3F">
                <wp:simplePos x="0" y="0"/>
                <wp:positionH relativeFrom="column">
                  <wp:posOffset>3029</wp:posOffset>
                </wp:positionH>
                <wp:positionV relativeFrom="paragraph">
                  <wp:posOffset>168797</wp:posOffset>
                </wp:positionV>
                <wp:extent cx="5741035" cy="1066800"/>
                <wp:effectExtent l="0" t="0" r="12065" b="0"/>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106680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7E8B22" w14:textId="77777777" w:rsidR="00890D7E" w:rsidRPr="00F2210F" w:rsidRDefault="00890D7E" w:rsidP="005C0903">
                            <w:pPr>
                              <w:ind w:left="170"/>
                              <w:jc w:val="center"/>
                              <w:rPr>
                                <w:rFonts w:ascii="Helvetica" w:hAnsi="Helvetica"/>
                                <w:b/>
                                <w:sz w:val="38"/>
                                <w:szCs w:val="28"/>
                              </w:rPr>
                            </w:pPr>
                            <w:r w:rsidRPr="00F2210F">
                              <w:rPr>
                                <w:rFonts w:ascii="Helvetica" w:hAnsi="Helvetica"/>
                                <w:b/>
                                <w:sz w:val="38"/>
                                <w:szCs w:val="28"/>
                              </w:rPr>
                              <w:t>Titre du mémoire.</w:t>
                            </w:r>
                          </w:p>
                          <w:p w14:paraId="6EAC58E9" w14:textId="77777777" w:rsidR="00890D7E" w:rsidRPr="00F2210F" w:rsidRDefault="00890D7E" w:rsidP="005C0903">
                            <w:pPr>
                              <w:ind w:left="170"/>
                              <w:jc w:val="center"/>
                              <w:rPr>
                                <w:rFonts w:ascii="Helvetica" w:hAnsi="Helvetica"/>
                                <w:b/>
                                <w:sz w:val="32"/>
                                <w:szCs w:val="28"/>
                              </w:rPr>
                            </w:pPr>
                            <w:r w:rsidRPr="00F2210F">
                              <w:rPr>
                                <w:rFonts w:ascii="Helvetica" w:hAnsi="Helvetica"/>
                                <w:b/>
                                <w:sz w:val="32"/>
                                <w:szCs w:val="28"/>
                              </w:rPr>
                              <w:t>Sous-titre du mémoire.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03190" id="Zone de texte 6" o:spid="_x0000_s1037" type="#_x0000_t202" style="position:absolute;left:0;text-align:left;margin-left:.25pt;margin-top:13.3pt;width:452.05pt;height:8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" filled="f" fillcolor="yellow" stroked="f" strokeweight="0">
                <v:textbox inset="0,0,0,0">
                  <w:txbxContent>
                    <w:p w14:paraId="017E8B22" w14:textId="77777777" w:rsidR="00890D7E" w:rsidRPr="00F2210F" w:rsidRDefault="00890D7E" w:rsidP="005C0903">
                      <w:pPr>
                        <w:ind w:left="170"/>
                        <w:jc w:val="center"/>
                        <w:rPr>
                          <w:rFonts w:ascii="Helvetica" w:hAnsi="Helvetica"/>
                          <w:b/>
                          <w:sz w:val="38"/>
                          <w:szCs w:val="28"/>
                        </w:rPr>
                      </w:pPr>
                      <w:r w:rsidRPr="00F2210F">
                        <w:rPr>
                          <w:rFonts w:ascii="Helvetica" w:hAnsi="Helvetica"/>
                          <w:b/>
                          <w:sz w:val="38"/>
                          <w:szCs w:val="28"/>
                        </w:rPr>
                        <w:t>Titre du mémoire.</w:t>
                      </w:r>
                    </w:p>
                    <w:p w14:paraId="6EAC58E9" w14:textId="77777777" w:rsidR="00890D7E" w:rsidRPr="00F2210F" w:rsidRDefault="00890D7E" w:rsidP="005C0903">
                      <w:pPr>
                        <w:ind w:left="170"/>
                        <w:jc w:val="center"/>
                        <w:rPr>
                          <w:rFonts w:ascii="Helvetica" w:hAnsi="Helvetica"/>
                          <w:b/>
                          <w:sz w:val="32"/>
                          <w:szCs w:val="28"/>
                        </w:rPr>
                      </w:pPr>
                      <w:r w:rsidRPr="00F2210F">
                        <w:rPr>
                          <w:rFonts w:ascii="Helvetica" w:hAnsi="Helvetica"/>
                          <w:b/>
                          <w:sz w:val="32"/>
                          <w:szCs w:val="28"/>
                        </w:rPr>
                        <w:t>Sous-titre du mémoire.</w:t>
                      </w:r>
                    </w:p>
                  </w:txbxContent>
                </v:textbox>
              </v:shape>
            </w:pict>
          </mc:Fallback>
        </mc:AlternateContent>
      </w:r>
    </w:p>
    <w:p w14:paraId="2547A859" w14:textId="77777777" w:rsidR="005C0903" w:rsidRDefault="005C0903" w:rsidP="005C0903">
      <w:pPr>
        <w:spacing w:after="0" w:line="240" w:lineRule="auto"/>
        <w:rPr>
          <w:noProof/>
          <w:lang w:eastAsia="fr-FR"/>
        </w:rPr>
      </w:pPr>
    </w:p>
    <w:p w14:paraId="491214A8" w14:textId="77777777" w:rsidR="005C0903" w:rsidRDefault="005C0903" w:rsidP="005C0903">
      <w:pPr>
        <w:spacing w:after="0" w:line="240" w:lineRule="auto"/>
        <w:rPr>
          <w:noProof/>
          <w:lang w:eastAsia="fr-FR"/>
        </w:rPr>
      </w:pPr>
    </w:p>
    <w:p w14:paraId="55AF3EF5" w14:textId="77777777" w:rsidR="005C0903" w:rsidRDefault="005C0903" w:rsidP="005C0903">
      <w:pPr>
        <w:spacing w:after="0" w:line="240" w:lineRule="auto"/>
        <w:rPr>
          <w:noProof/>
          <w:lang w:eastAsia="fr-FR"/>
        </w:rPr>
      </w:pPr>
    </w:p>
    <w:p w14:paraId="3F0F133F" w14:textId="77777777" w:rsidR="005C0903" w:rsidRDefault="005C0903" w:rsidP="005C0903">
      <w:pPr>
        <w:spacing w:after="0" w:line="240" w:lineRule="auto"/>
        <w:rPr>
          <w:noProof/>
          <w:lang w:eastAsia="fr-FR"/>
        </w:rPr>
      </w:pPr>
    </w:p>
    <w:p w14:paraId="40623459" w14:textId="77777777" w:rsidR="005C0903" w:rsidRDefault="005C0903" w:rsidP="005C0903">
      <w:pPr>
        <w:spacing w:after="0" w:line="240" w:lineRule="auto"/>
        <w:rPr>
          <w:noProof/>
          <w:lang w:eastAsia="fr-FR"/>
        </w:rPr>
      </w:pPr>
    </w:p>
    <w:p w14:paraId="127F19B8" w14:textId="77777777" w:rsidR="005C0903" w:rsidRDefault="005C0903" w:rsidP="005C0903">
      <w:pPr>
        <w:spacing w:after="0" w:line="240" w:lineRule="auto"/>
        <w:rPr>
          <w:noProof/>
          <w:lang w:eastAsia="fr-FR"/>
        </w:rPr>
      </w:pPr>
    </w:p>
    <w:p w14:paraId="310A6416" w14:textId="77777777" w:rsidR="005C0903" w:rsidRDefault="005C0903" w:rsidP="005C0903">
      <w:pPr>
        <w:spacing w:after="0" w:line="240" w:lineRule="auto"/>
        <w:rPr>
          <w:noProof/>
          <w:lang w:eastAsia="fr-FR"/>
        </w:rPr>
      </w:pPr>
    </w:p>
    <w:p w14:paraId="76AE7B54" w14:textId="77777777" w:rsidR="005C0903" w:rsidRDefault="005C0903" w:rsidP="005C0903">
      <w:pPr>
        <w:spacing w:after="0" w:line="240" w:lineRule="auto"/>
        <w:rPr>
          <w:noProof/>
          <w:lang w:eastAsia="fr-FR"/>
        </w:rPr>
      </w:pPr>
    </w:p>
    <w:p w14:paraId="1EBE2F77" w14:textId="77777777" w:rsidR="005C0903" w:rsidRDefault="005C0903" w:rsidP="005C0903">
      <w:pPr>
        <w:spacing w:after="0" w:line="240" w:lineRule="auto"/>
        <w:rPr>
          <w:noProof/>
          <w:lang w:eastAsia="fr-FR"/>
        </w:rPr>
      </w:pPr>
    </w:p>
    <w:p w14:paraId="012FBBEE" w14:textId="77777777" w:rsidR="005C0903" w:rsidRDefault="005C0903" w:rsidP="005C0903">
      <w:pPr>
        <w:spacing w:after="0" w:line="240" w:lineRule="auto"/>
        <w:rPr>
          <w:noProof/>
          <w:lang w:eastAsia="fr-FR"/>
        </w:rPr>
      </w:pPr>
    </w:p>
    <w:p w14:paraId="1F4948D1" w14:textId="77777777" w:rsidR="005C0903" w:rsidRDefault="005C0903" w:rsidP="005C0903">
      <w:pPr>
        <w:spacing w:after="0" w:line="240" w:lineRule="auto"/>
        <w:rPr>
          <w:noProof/>
          <w:lang w:eastAsia="fr-FR"/>
        </w:rPr>
      </w:pPr>
    </w:p>
    <w:p w14:paraId="597B4BF9" w14:textId="77777777" w:rsidR="005C0903" w:rsidRDefault="005C0903" w:rsidP="005C0903">
      <w:pPr>
        <w:spacing w:after="0" w:line="240" w:lineRule="auto"/>
        <w:rPr>
          <w:noProof/>
          <w:lang w:eastAsia="fr-FR"/>
        </w:rPr>
      </w:pPr>
    </w:p>
    <w:p w14:paraId="6A1E70D3" w14:textId="77777777" w:rsidR="005C0903" w:rsidRDefault="005C0903" w:rsidP="005C0903">
      <w:pPr>
        <w:spacing w:after="0" w:line="240" w:lineRule="auto"/>
        <w:rPr>
          <w:noProof/>
          <w:lang w:eastAsia="fr-FR"/>
        </w:rPr>
      </w:pPr>
    </w:p>
    <w:p w14:paraId="2CDB3D53" w14:textId="77777777" w:rsidR="005C0903" w:rsidRDefault="005C0903" w:rsidP="005C0903">
      <w:pPr>
        <w:spacing w:after="0" w:line="240" w:lineRule="auto"/>
        <w:rPr>
          <w:noProof/>
          <w:lang w:eastAsia="fr-FR"/>
        </w:rPr>
      </w:pPr>
    </w:p>
    <w:p w14:paraId="71CC577D" w14:textId="77777777" w:rsidR="005C0903" w:rsidRDefault="005C0903" w:rsidP="005C0903">
      <w:pPr>
        <w:spacing w:after="0" w:line="240" w:lineRule="auto"/>
        <w:rPr>
          <w:noProof/>
          <w:lang w:eastAsia="fr-FR"/>
        </w:rPr>
      </w:pPr>
    </w:p>
    <w:p w14:paraId="47455B68" w14:textId="77777777" w:rsidR="005C0903" w:rsidRDefault="005C0903" w:rsidP="005C0903">
      <w:pPr>
        <w:spacing w:after="0" w:line="240" w:lineRule="auto"/>
        <w:rPr>
          <w:noProof/>
          <w:lang w:eastAsia="fr-FR"/>
        </w:rPr>
      </w:pPr>
    </w:p>
    <w:p w14:paraId="4AD08E81" w14:textId="77777777" w:rsidR="005C0903" w:rsidRDefault="005C0903" w:rsidP="005C0903">
      <w:pPr>
        <w:spacing w:after="0" w:line="240" w:lineRule="auto"/>
        <w:rPr>
          <w:noProof/>
          <w:lang w:eastAsia="fr-FR"/>
        </w:rPr>
      </w:pPr>
    </w:p>
    <w:p w14:paraId="3DF7D004" w14:textId="77777777" w:rsidR="005C0903" w:rsidRDefault="005C0903" w:rsidP="005C0903">
      <w:pPr>
        <w:spacing w:after="0" w:line="240" w:lineRule="auto"/>
        <w:rPr>
          <w:noProof/>
          <w:lang w:eastAsia="fr-FR"/>
        </w:rPr>
      </w:pPr>
    </w:p>
    <w:p w14:paraId="66F40B88" w14:textId="77777777" w:rsidR="005C0903" w:rsidRDefault="005C0903" w:rsidP="005C0903">
      <w:pPr>
        <w:spacing w:after="0" w:line="240" w:lineRule="auto"/>
        <w:rPr>
          <w:noProof/>
          <w:lang w:eastAsia="fr-FR"/>
        </w:rPr>
      </w:pPr>
    </w:p>
    <w:p w14:paraId="3B6B57B1" w14:textId="77777777" w:rsidR="005C0903" w:rsidRDefault="005C0903" w:rsidP="005C0903">
      <w:pPr>
        <w:spacing w:after="0" w:line="240" w:lineRule="auto"/>
        <w:rPr>
          <w:noProof/>
          <w:lang w:eastAsia="fr-FR"/>
        </w:rPr>
      </w:pPr>
    </w:p>
    <w:p w14:paraId="201001BC" w14:textId="77777777" w:rsidR="005C0903" w:rsidRDefault="005C0903" w:rsidP="005C0903">
      <w:pPr>
        <w:spacing w:after="0" w:line="240" w:lineRule="auto"/>
        <w:rPr>
          <w:noProof/>
          <w:lang w:eastAsia="fr-FR"/>
        </w:rPr>
      </w:pPr>
    </w:p>
    <w:p w14:paraId="211F5A5F" w14:textId="77777777" w:rsidR="005C0903" w:rsidRPr="00CB1973" w:rsidRDefault="005C0903" w:rsidP="005C0903">
      <w:pPr>
        <w:spacing w:after="0" w:line="240" w:lineRule="auto"/>
        <w:rPr>
          <w:rFonts w:cs="Times New Roman"/>
          <w:sz w:val="24"/>
          <w:szCs w:val="24"/>
        </w:rPr>
      </w:pPr>
      <w:r w:rsidRPr="00CB1973">
        <w:rPr>
          <w:noProof/>
          <w:lang w:eastAsia="fr-FR"/>
        </w:rPr>
        <mc:AlternateContent>
          <mc:Choice Requires="wps">
            <w:drawing>
              <wp:anchor distT="0" distB="0" distL="114300" distR="114300" simplePos="0" relativeHeight="251685888" behindDoc="0" locked="0" layoutInCell="1" allowOverlap="1" wp14:anchorId="4F77FDFF" wp14:editId="4957FDBF">
                <wp:simplePos x="0" y="0"/>
                <wp:positionH relativeFrom="column">
                  <wp:posOffset>4471275</wp:posOffset>
                </wp:positionH>
                <wp:positionV relativeFrom="paragraph">
                  <wp:posOffset>188167</wp:posOffset>
                </wp:positionV>
                <wp:extent cx="955589" cy="914400"/>
                <wp:effectExtent l="0" t="0" r="16510" b="19050"/>
                <wp:wrapNone/>
                <wp:docPr id="12" name="Zone de texte 12"/>
                <wp:cNvGraphicFramePr/>
                <a:graphic xmlns:a="http://schemas.openxmlformats.org/drawingml/2006/main">
                  <a:graphicData uri="http://schemas.microsoft.com/office/word/2010/wordprocessingShape">
                    <wps:wsp>
                      <wps:cNvSpPr txBox="1"/>
                      <wps:spPr>
                        <a:xfrm>
                          <a:off x="0" y="0"/>
                          <a:ext cx="955589"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23BA04F" w14:textId="77777777" w:rsidR="00890D7E" w:rsidRDefault="00890D7E" w:rsidP="005C0903"/>
                          <w:p w14:paraId="2481E3F2" w14:textId="77777777" w:rsidR="00890D7E" w:rsidRPr="00841C32" w:rsidRDefault="00890D7E" w:rsidP="005C0903">
                            <w:pPr>
                              <w:jc w:val="center"/>
                              <w:rPr>
                                <w:rFonts w:ascii="Times New Roman" w:hAnsi="Times New Roman" w:cs="Times New Roman"/>
                                <w:b/>
                                <w:i/>
                                <w:sz w:val="24"/>
                              </w:rPr>
                            </w:pPr>
                            <w:r w:rsidRPr="00841C32">
                              <w:rPr>
                                <w:rFonts w:ascii="Times New Roman" w:hAnsi="Times New Roman" w:cs="Times New Roman"/>
                                <w:b/>
                                <w:i/>
                                <w:sz w:val="24"/>
                              </w:rPr>
                              <w:t>Logo de l'entreprise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7FDFF" id="Zone de texte 12" o:spid="_x0000_s1038" type="#_x0000_t202" style="position:absolute;left:0;text-align:left;margin-left:352.05pt;margin-top:14.8pt;width:75.25pt;height:1in;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" fillcolor="white [3201]" strokeweight=".5pt">
                <v:textbox>
                  <w:txbxContent>
                    <w:p w14:paraId="623BA04F" w14:textId="77777777" w:rsidR="00890D7E" w:rsidRDefault="00890D7E" w:rsidP="005C0903"/>
                    <w:p w14:paraId="2481E3F2" w14:textId="77777777" w:rsidR="00890D7E" w:rsidRPr="00841C32" w:rsidRDefault="00890D7E" w:rsidP="005C0903">
                      <w:pPr>
                        <w:jc w:val="center"/>
                        <w:rPr>
                          <w:rFonts w:ascii="Times New Roman" w:hAnsi="Times New Roman" w:cs="Times New Roman"/>
                          <w:b/>
                          <w:i/>
                          <w:sz w:val="24"/>
                        </w:rPr>
                      </w:pPr>
                      <w:r w:rsidRPr="00841C32">
                        <w:rPr>
                          <w:rFonts w:ascii="Times New Roman" w:hAnsi="Times New Roman" w:cs="Times New Roman"/>
                          <w:b/>
                          <w:i/>
                          <w:sz w:val="24"/>
                        </w:rPr>
                        <w:t>Logo de l'entreprise</w:t>
                      </w:r>
                    </w:p>
                  </w:txbxContent>
                </v:textbox>
              </v:shape>
            </w:pict>
          </mc:Fallback>
        </mc:AlternateContent>
      </w:r>
    </w:p>
    <w:p w14:paraId="4ADAB684" w14:textId="77777777" w:rsidR="005C0903" w:rsidRPr="00CB1973" w:rsidRDefault="005C0903" w:rsidP="005C0903">
      <w:pPr>
        <w:spacing w:after="0" w:line="240" w:lineRule="auto"/>
        <w:ind w:left="2832"/>
        <w:rPr>
          <w:rFonts w:cs="Times New Roman"/>
          <w:sz w:val="24"/>
          <w:szCs w:val="24"/>
        </w:rPr>
      </w:pPr>
      <w:r>
        <w:rPr>
          <w:noProof/>
          <w:lang w:eastAsia="fr-FR"/>
        </w:rPr>
        <w:drawing>
          <wp:inline distT="0" distB="0" distL="0" distR="0" wp14:anchorId="4FAE679F" wp14:editId="4E4560AB">
            <wp:extent cx="2192453" cy="9144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Grenoble_IAE_graduat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7048" cy="924658"/>
                    </a:xfrm>
                    <a:prstGeom prst="rect">
                      <a:avLst/>
                    </a:prstGeom>
                  </pic:spPr>
                </pic:pic>
              </a:graphicData>
            </a:graphic>
          </wp:inline>
        </w:drawing>
      </w:r>
    </w:p>
    <w:p w14:paraId="4398D526" w14:textId="77777777" w:rsidR="005C0903" w:rsidRPr="00CB1973" w:rsidRDefault="005C0903" w:rsidP="005C0903">
      <w:pPr>
        <w:spacing w:after="0" w:line="240" w:lineRule="auto"/>
        <w:ind w:firstLine="0"/>
        <w:rPr>
          <w:rFonts w:cs="Times New Roman"/>
          <w:sz w:val="24"/>
          <w:szCs w:val="24"/>
        </w:rPr>
      </w:pPr>
      <w:r w:rsidRPr="00CB1973">
        <w:rPr>
          <w:rFonts w:cs="Times New Roman"/>
          <w:noProof/>
          <w:sz w:val="24"/>
          <w:szCs w:val="24"/>
          <w:lang w:eastAsia="fr-FR"/>
        </w:rPr>
        <mc:AlternateContent>
          <mc:Choice Requires="wps">
            <w:drawing>
              <wp:anchor distT="0" distB="0" distL="114300" distR="114300" simplePos="0" relativeHeight="251680768" behindDoc="0" locked="0" layoutInCell="1" allowOverlap="1" wp14:anchorId="1358468B" wp14:editId="3C970568">
                <wp:simplePos x="0" y="0"/>
                <wp:positionH relativeFrom="column">
                  <wp:posOffset>5918835</wp:posOffset>
                </wp:positionH>
                <wp:positionV relativeFrom="paragraph">
                  <wp:posOffset>5600700</wp:posOffset>
                </wp:positionV>
                <wp:extent cx="1358265" cy="1343025"/>
                <wp:effectExtent l="13335" t="9525" r="9525" b="9525"/>
                <wp:wrapNone/>
                <wp:docPr id="17" name="Zone de texte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265" cy="1343025"/>
                        </a:xfrm>
                        <a:prstGeom prst="rect">
                          <a:avLst/>
                        </a:prstGeom>
                        <a:solidFill>
                          <a:srgbClr val="FFFFFF"/>
                        </a:solidFill>
                        <a:ln w="9525">
                          <a:solidFill>
                            <a:srgbClr val="000000"/>
                          </a:solidFill>
                          <a:miter lim="800000"/>
                          <a:headEnd/>
                          <a:tailEnd/>
                        </a:ln>
                      </wps:spPr>
                      <wps:txbx>
                        <w:txbxContent>
                          <w:p w14:paraId="30EA4CE9" w14:textId="77777777" w:rsidR="00890D7E" w:rsidRDefault="00890D7E" w:rsidP="005C0903">
                            <w:pPr>
                              <w:jc w:val="center"/>
                              <w:rPr>
                                <w:b/>
                              </w:rPr>
                            </w:pPr>
                          </w:p>
                          <w:p w14:paraId="279542D0" w14:textId="77777777" w:rsidR="00890D7E" w:rsidRDefault="00890D7E" w:rsidP="005C0903">
                            <w:pPr>
                              <w:jc w:val="center"/>
                              <w:rPr>
                                <w:b/>
                              </w:rPr>
                            </w:pPr>
                          </w:p>
                          <w:p w14:paraId="2430F9EF" w14:textId="77777777" w:rsidR="00890D7E" w:rsidRPr="002B2C41" w:rsidRDefault="00890D7E" w:rsidP="005C0903">
                            <w:pPr>
                              <w:jc w:val="center"/>
                              <w:rPr>
                                <w:b/>
                              </w:rPr>
                            </w:pPr>
                            <w:r w:rsidRPr="002B2C41">
                              <w:rPr>
                                <w:b/>
                              </w:rPr>
                              <w:t>Logo de l’entreprise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58468B" id="Zone de texte 17" o:spid="_x0000_s1039" type="#_x0000_t202" style="position:absolute;left:0;text-align:left;margin-left:466.05pt;margin-top:441pt;width:106.95pt;height:105.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">
                <v:textbox>
                  <w:txbxContent>
                    <w:p w14:paraId="30EA4CE9" w14:textId="77777777" w:rsidR="00890D7E" w:rsidRDefault="00890D7E" w:rsidP="005C0903">
                      <w:pPr>
                        <w:jc w:val="center"/>
                        <w:rPr>
                          <w:b/>
                        </w:rPr>
                      </w:pPr>
                    </w:p>
                    <w:p w14:paraId="279542D0" w14:textId="77777777" w:rsidR="00890D7E" w:rsidRDefault="00890D7E" w:rsidP="005C0903">
                      <w:pPr>
                        <w:jc w:val="center"/>
                        <w:rPr>
                          <w:b/>
                        </w:rPr>
                      </w:pPr>
                    </w:p>
                    <w:p w14:paraId="2430F9EF" w14:textId="77777777" w:rsidR="00890D7E" w:rsidRPr="002B2C41" w:rsidRDefault="00890D7E" w:rsidP="005C0903">
                      <w:pPr>
                        <w:jc w:val="center"/>
                        <w:rPr>
                          <w:b/>
                        </w:rPr>
                      </w:pPr>
                      <w:r w:rsidRPr="002B2C41">
                        <w:rPr>
                          <w:b/>
                        </w:rPr>
                        <w:t>Logo de l’entreprise</w:t>
                      </w:r>
                    </w:p>
                  </w:txbxContent>
                </v:textbox>
              </v:shape>
            </w:pict>
          </mc:Fallback>
        </mc:AlternateContent>
      </w:r>
      <w:r w:rsidRPr="00CB1973">
        <w:rPr>
          <w:rFonts w:cs="Times New Roman"/>
          <w:noProof/>
          <w:sz w:val="24"/>
          <w:szCs w:val="24"/>
          <w:lang w:eastAsia="fr-FR"/>
        </w:rPr>
        <mc:AlternateContent>
          <mc:Choice Requires="wps">
            <w:drawing>
              <wp:anchor distT="0" distB="0" distL="114300" distR="114300" simplePos="0" relativeHeight="251684864" behindDoc="0" locked="0" layoutInCell="1" allowOverlap="1" wp14:anchorId="08B7487E" wp14:editId="7A64B7DA">
                <wp:simplePos x="0" y="0"/>
                <wp:positionH relativeFrom="column">
                  <wp:posOffset>4340225</wp:posOffset>
                </wp:positionH>
                <wp:positionV relativeFrom="paragraph">
                  <wp:posOffset>5600700</wp:posOffset>
                </wp:positionV>
                <wp:extent cx="1358265" cy="1343025"/>
                <wp:effectExtent l="13335" t="9525" r="9525" b="9525"/>
                <wp:wrapNone/>
                <wp:docPr id="19" name="Zone de texte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265" cy="1343025"/>
                        </a:xfrm>
                        <a:prstGeom prst="rect">
                          <a:avLst/>
                        </a:prstGeom>
                        <a:solidFill>
                          <a:srgbClr val="FFFFFF"/>
                        </a:solidFill>
                        <a:ln w="9525">
                          <a:solidFill>
                            <a:srgbClr val="000000"/>
                          </a:solidFill>
                          <a:miter lim="800000"/>
                          <a:headEnd/>
                          <a:tailEnd/>
                        </a:ln>
                      </wps:spPr>
                      <wps:txbx>
                        <w:txbxContent>
                          <w:p w14:paraId="0BA0EDBB" w14:textId="77777777" w:rsidR="00890D7E" w:rsidRDefault="00890D7E" w:rsidP="005C0903">
                            <w:pPr>
                              <w:jc w:val="center"/>
                              <w:rPr>
                                <w:b/>
                              </w:rPr>
                            </w:pPr>
                          </w:p>
                          <w:p w14:paraId="37CCD1D0" w14:textId="77777777" w:rsidR="00890D7E" w:rsidRDefault="00890D7E" w:rsidP="005C0903">
                            <w:pPr>
                              <w:jc w:val="center"/>
                              <w:rPr>
                                <w:b/>
                              </w:rPr>
                            </w:pPr>
                          </w:p>
                          <w:p w14:paraId="4799D8DA" w14:textId="77777777" w:rsidR="00890D7E" w:rsidRPr="002B2C41" w:rsidRDefault="00890D7E" w:rsidP="005C0903">
                            <w:pPr>
                              <w:jc w:val="center"/>
                              <w:rPr>
                                <w:b/>
                              </w:rPr>
                            </w:pPr>
                            <w:r w:rsidRPr="002B2C41">
                              <w:rPr>
                                <w:b/>
                              </w:rPr>
                              <w:t>Logo de l’entreprise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7487E" id="Zone de texte 19" o:spid="_x0000_s1040" type="#_x0000_t202" style="position:absolute;left:0;text-align:left;margin-left:341.75pt;margin-top:441pt;width:106.95pt;height:105.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">
                <v:textbox>
                  <w:txbxContent>
                    <w:p w14:paraId="0BA0EDBB" w14:textId="77777777" w:rsidR="00890D7E" w:rsidRDefault="00890D7E" w:rsidP="005C0903">
                      <w:pPr>
                        <w:jc w:val="center"/>
                        <w:rPr>
                          <w:b/>
                        </w:rPr>
                      </w:pPr>
                    </w:p>
                    <w:p w14:paraId="37CCD1D0" w14:textId="77777777" w:rsidR="00890D7E" w:rsidRDefault="00890D7E" w:rsidP="005C0903">
                      <w:pPr>
                        <w:jc w:val="center"/>
                        <w:rPr>
                          <w:b/>
                        </w:rPr>
                      </w:pPr>
                    </w:p>
                    <w:p w14:paraId="4799D8DA" w14:textId="77777777" w:rsidR="00890D7E" w:rsidRPr="002B2C41" w:rsidRDefault="00890D7E" w:rsidP="005C0903">
                      <w:pPr>
                        <w:jc w:val="center"/>
                        <w:rPr>
                          <w:b/>
                        </w:rPr>
                      </w:pPr>
                      <w:r w:rsidRPr="002B2C41">
                        <w:rPr>
                          <w:b/>
                        </w:rPr>
                        <w:t>Logo de l’entreprise</w:t>
                      </w:r>
                    </w:p>
                  </w:txbxContent>
                </v:textbox>
              </v:shape>
            </w:pict>
          </mc:Fallback>
        </mc:AlternateContent>
      </w:r>
    </w:p>
    <w:p w14:paraId="5935DB8F" w14:textId="77777777" w:rsidR="005C0903" w:rsidRPr="00CB1973" w:rsidRDefault="005C0903" w:rsidP="005C0903">
      <w:pPr>
        <w:spacing w:after="0" w:line="240" w:lineRule="auto"/>
        <w:rPr>
          <w:rFonts w:cs="Times New Roman"/>
          <w:sz w:val="24"/>
          <w:szCs w:val="24"/>
        </w:rPr>
      </w:pPr>
      <w:r w:rsidRPr="00CB1973">
        <w:rPr>
          <w:rFonts w:cs="Times New Roman"/>
          <w:noProof/>
          <w:sz w:val="24"/>
          <w:szCs w:val="24"/>
          <w:lang w:eastAsia="fr-FR"/>
        </w:rPr>
        <mc:AlternateContent>
          <mc:Choice Requires="wps">
            <w:drawing>
              <wp:anchor distT="0" distB="0" distL="114300" distR="114300" simplePos="0" relativeHeight="251686912" behindDoc="0" locked="0" layoutInCell="1" allowOverlap="1" wp14:anchorId="04EE1B3D" wp14:editId="3D979BFF">
                <wp:simplePos x="0" y="0"/>
                <wp:positionH relativeFrom="column">
                  <wp:posOffset>1802130</wp:posOffset>
                </wp:positionH>
                <wp:positionV relativeFrom="paragraph">
                  <wp:posOffset>180340</wp:posOffset>
                </wp:positionV>
                <wp:extent cx="3896360" cy="1692275"/>
                <wp:effectExtent l="0" t="0" r="8890" b="3175"/>
                <wp:wrapNone/>
                <wp:docPr id="14" name="Zone de texte 14"/>
                <wp:cNvGraphicFramePr/>
                <a:graphic xmlns:a="http://schemas.openxmlformats.org/drawingml/2006/main">
                  <a:graphicData uri="http://schemas.microsoft.com/office/word/2010/wordprocessingShape">
                    <wps:wsp>
                      <wps:cNvSpPr txBox="1"/>
                      <wps:spPr>
                        <a:xfrm>
                          <a:off x="0" y="0"/>
                          <a:ext cx="3896360" cy="1692275"/>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B7DE08" w14:textId="77777777" w:rsidR="00890D7E" w:rsidRDefault="00890D7E" w:rsidP="005C0903">
                            <w:pPr>
                              <w:spacing w:after="0" w:line="240" w:lineRule="auto"/>
                              <w:rPr>
                                <w:rFonts w:ascii="Helvetica" w:hAnsi="Helvetica"/>
                                <w:b/>
                                <w:color w:val="3C484D"/>
                                <w:sz w:val="30"/>
                                <w:szCs w:val="30"/>
                              </w:rPr>
                            </w:pPr>
                            <w:r w:rsidRPr="00AA356E">
                              <w:rPr>
                                <w:rFonts w:ascii="Helvetica" w:hAnsi="Helvetica"/>
                                <w:b/>
                                <w:color w:val="3C484D"/>
                                <w:sz w:val="30"/>
                                <w:szCs w:val="30"/>
                              </w:rPr>
                              <w:t xml:space="preserve">Présenté par : XXX </w:t>
                            </w:r>
                            <w:proofErr w:type="spellStart"/>
                            <w:r w:rsidRPr="00AA356E">
                              <w:rPr>
                                <w:rFonts w:ascii="Helvetica" w:hAnsi="Helvetica"/>
                                <w:b/>
                                <w:color w:val="3C484D"/>
                                <w:sz w:val="30"/>
                                <w:szCs w:val="30"/>
                              </w:rPr>
                              <w:t>xxx</w:t>
                            </w:r>
                            <w:proofErr w:type="spellEnd"/>
                          </w:p>
                          <w:p w14:paraId="3BCD9A78" w14:textId="77777777" w:rsidR="00890D7E" w:rsidRPr="00AA356E" w:rsidRDefault="00890D7E" w:rsidP="005C0903">
                            <w:pPr>
                              <w:spacing w:after="0" w:line="240" w:lineRule="auto"/>
                              <w:rPr>
                                <w:rFonts w:ascii="Helvetica" w:hAnsi="Helvetica"/>
                                <w:b/>
                                <w:color w:val="3C484D"/>
                                <w:sz w:val="10"/>
                                <w:szCs w:val="10"/>
                              </w:rPr>
                            </w:pPr>
                          </w:p>
                          <w:p w14:paraId="59ABC4F5" w14:textId="77777777" w:rsidR="00890D7E" w:rsidRDefault="00890D7E" w:rsidP="005C0903">
                            <w:pPr>
                              <w:spacing w:after="0" w:line="240" w:lineRule="auto"/>
                              <w:rPr>
                                <w:rFonts w:ascii="Helvetica" w:hAnsi="Helvetica"/>
                                <w:b/>
                                <w:color w:val="3C484D"/>
                                <w:sz w:val="26"/>
                                <w:szCs w:val="26"/>
                              </w:rPr>
                            </w:pPr>
                            <w:r>
                              <w:rPr>
                                <w:rFonts w:ascii="Helvetica" w:hAnsi="Helvetica"/>
                                <w:b/>
                                <w:color w:val="3C484D"/>
                                <w:sz w:val="26"/>
                                <w:szCs w:val="26"/>
                              </w:rPr>
                              <w:t>Entreprise d’accueil</w:t>
                            </w:r>
                            <w:r w:rsidRPr="00AA356E">
                              <w:rPr>
                                <w:rFonts w:ascii="Helvetica" w:hAnsi="Helvetica"/>
                                <w:b/>
                                <w:color w:val="3C484D"/>
                                <w:sz w:val="26"/>
                                <w:szCs w:val="26"/>
                              </w:rPr>
                              <w:t xml:space="preserve"> : </w:t>
                            </w:r>
                            <w:r>
                              <w:rPr>
                                <w:rFonts w:ascii="Helvetica" w:hAnsi="Helvetica"/>
                                <w:b/>
                                <w:color w:val="3C484D"/>
                                <w:sz w:val="26"/>
                                <w:szCs w:val="26"/>
                              </w:rPr>
                              <w:t>Nom + adresse</w:t>
                            </w:r>
                          </w:p>
                          <w:p w14:paraId="2DAFE344" w14:textId="77777777" w:rsidR="00890D7E" w:rsidRDefault="00890D7E" w:rsidP="005C0903">
                            <w:pPr>
                              <w:spacing w:after="0" w:line="240" w:lineRule="auto"/>
                              <w:rPr>
                                <w:rFonts w:ascii="Helvetica" w:hAnsi="Helvetica"/>
                                <w:b/>
                                <w:color w:val="3C484D"/>
                                <w:sz w:val="26"/>
                                <w:szCs w:val="26"/>
                              </w:rPr>
                            </w:pPr>
                          </w:p>
                          <w:p w14:paraId="4FAE6FA2" w14:textId="77777777" w:rsidR="00890D7E" w:rsidRDefault="00890D7E" w:rsidP="005C0903">
                            <w:pPr>
                              <w:spacing w:after="0" w:line="240" w:lineRule="auto"/>
                              <w:rPr>
                                <w:rFonts w:ascii="Helvetica" w:hAnsi="Helvetica"/>
                                <w:b/>
                                <w:color w:val="3C484D"/>
                                <w:sz w:val="26"/>
                                <w:szCs w:val="26"/>
                              </w:rPr>
                            </w:pPr>
                            <w:r>
                              <w:rPr>
                                <w:rFonts w:ascii="Helvetica" w:hAnsi="Helvetica"/>
                                <w:b/>
                                <w:color w:val="3C484D"/>
                                <w:sz w:val="26"/>
                                <w:szCs w:val="26"/>
                              </w:rPr>
                              <w:t>Date de stage : du XX/XX/XX au XX/XX/XX</w:t>
                            </w:r>
                          </w:p>
                          <w:p w14:paraId="71FD8213" w14:textId="77777777" w:rsidR="00890D7E" w:rsidRPr="00AA356E" w:rsidRDefault="00890D7E" w:rsidP="005C0903">
                            <w:pPr>
                              <w:spacing w:after="0" w:line="240" w:lineRule="auto"/>
                              <w:rPr>
                                <w:rFonts w:ascii="Helvetica" w:hAnsi="Helvetica"/>
                                <w:b/>
                                <w:color w:val="3C484D"/>
                                <w:sz w:val="26"/>
                                <w:szCs w:val="26"/>
                              </w:rPr>
                            </w:pPr>
                          </w:p>
                          <w:p w14:paraId="25740625" w14:textId="77777777" w:rsidR="00890D7E" w:rsidRPr="00AA356E" w:rsidRDefault="00890D7E" w:rsidP="005C0903">
                            <w:pPr>
                              <w:spacing w:after="0" w:line="240" w:lineRule="auto"/>
                              <w:rPr>
                                <w:rFonts w:ascii="Helvetica" w:hAnsi="Helvetica"/>
                                <w:b/>
                                <w:color w:val="3C484D"/>
                                <w:sz w:val="26"/>
                                <w:szCs w:val="26"/>
                              </w:rPr>
                            </w:pPr>
                            <w:r w:rsidRPr="00AA356E">
                              <w:rPr>
                                <w:rFonts w:ascii="Helvetica" w:hAnsi="Helvetica"/>
                                <w:b/>
                                <w:color w:val="3C484D"/>
                                <w:sz w:val="26"/>
                                <w:szCs w:val="26"/>
                              </w:rPr>
                              <w:t xml:space="preserve">Tuteur entreprise : XXX </w:t>
                            </w:r>
                            <w:proofErr w:type="spellStart"/>
                            <w:r w:rsidRPr="00AA356E">
                              <w:rPr>
                                <w:rFonts w:ascii="Helvetica" w:hAnsi="Helvetica"/>
                                <w:b/>
                                <w:color w:val="3C484D"/>
                                <w:sz w:val="26"/>
                                <w:szCs w:val="26"/>
                              </w:rPr>
                              <w:t>xxx</w:t>
                            </w:r>
                            <w:proofErr w:type="spellEnd"/>
                          </w:p>
                          <w:p w14:paraId="6F1C7ADA" w14:textId="77777777" w:rsidR="00890D7E" w:rsidRPr="00AA356E" w:rsidRDefault="00890D7E" w:rsidP="005C0903">
                            <w:pPr>
                              <w:spacing w:after="0" w:line="240" w:lineRule="auto"/>
                              <w:rPr>
                                <w:sz w:val="26"/>
                                <w:szCs w:val="26"/>
                              </w:rPr>
                            </w:pPr>
                            <w:r w:rsidRPr="00AA356E">
                              <w:rPr>
                                <w:rFonts w:ascii="Helvetica" w:hAnsi="Helvetica"/>
                                <w:b/>
                                <w:color w:val="3C484D"/>
                                <w:sz w:val="26"/>
                                <w:szCs w:val="26"/>
                              </w:rPr>
                              <w:t xml:space="preserve">Tuteur universitaire : XXX </w:t>
                            </w:r>
                            <w:proofErr w:type="spellStart"/>
                            <w:r w:rsidRPr="00AA356E">
                              <w:rPr>
                                <w:rFonts w:ascii="Helvetica" w:hAnsi="Helvetica"/>
                                <w:b/>
                                <w:color w:val="3C484D"/>
                                <w:sz w:val="26"/>
                                <w:szCs w:val="26"/>
                              </w:rPr>
                              <w:t>xxx</w:t>
                            </w:r>
                            <w:proofErr w:type="spellEnd"/>
                          </w:p>
                          <w:p w14:paraId="32A1ECFD" w14:textId="77777777" w:rsidR="00890D7E" w:rsidRPr="00AA356E" w:rsidRDefault="00890D7E" w:rsidP="005C0903">
                            <w:pPr>
                              <w:spacing w:after="0" w:line="240" w:lineRule="auto"/>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EE1B3D" id="Zone de texte 14" o:spid="_x0000_s1041" type="#_x0000_t202" style="position:absolute;left:0;text-align:left;margin-left:141.9pt;margin-top:14.2pt;width:306.8pt;height:133.2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" fillcolor="#d8d8d8 [2732]" stroked="f" strokeweight=".5pt">
                <v:textbox>
                  <w:txbxContent>
                    <w:p w14:paraId="2FB7DE08" w14:textId="77777777" w:rsidR="00890D7E" w:rsidRDefault="00890D7E" w:rsidP="005C0903">
                      <w:pPr>
                        <w:spacing w:after="0" w:line="240" w:lineRule="auto"/>
                        <w:rPr>
                          <w:rFonts w:ascii="Helvetica" w:hAnsi="Helvetica"/>
                          <w:b/>
                          <w:color w:val="3C484D"/>
                          <w:sz w:val="30"/>
                          <w:szCs w:val="30"/>
                        </w:rPr>
                      </w:pPr>
                      <w:r w:rsidRPr="00AA356E">
                        <w:rPr>
                          <w:rFonts w:ascii="Helvetica" w:hAnsi="Helvetica"/>
                          <w:b/>
                          <w:color w:val="3C484D"/>
                          <w:sz w:val="30"/>
                          <w:szCs w:val="30"/>
                        </w:rPr>
                        <w:t xml:space="preserve">Présenté par : XXX </w:t>
                      </w:r>
                      <w:proofErr w:type="spellStart"/>
                      <w:r w:rsidRPr="00AA356E">
                        <w:rPr>
                          <w:rFonts w:ascii="Helvetica" w:hAnsi="Helvetica"/>
                          <w:b/>
                          <w:color w:val="3C484D"/>
                          <w:sz w:val="30"/>
                          <w:szCs w:val="30"/>
                        </w:rPr>
                        <w:t>xxx</w:t>
                      </w:r>
                      <w:proofErr w:type="spellEnd"/>
                    </w:p>
                    <w:p w14:paraId="3BCD9A78" w14:textId="77777777" w:rsidR="00890D7E" w:rsidRPr="00AA356E" w:rsidRDefault="00890D7E" w:rsidP="005C0903">
                      <w:pPr>
                        <w:spacing w:after="0" w:line="240" w:lineRule="auto"/>
                        <w:rPr>
                          <w:rFonts w:ascii="Helvetica" w:hAnsi="Helvetica"/>
                          <w:b/>
                          <w:color w:val="3C484D"/>
                          <w:sz w:val="10"/>
                          <w:szCs w:val="10"/>
                        </w:rPr>
                      </w:pPr>
                    </w:p>
                    <w:p w14:paraId="59ABC4F5" w14:textId="77777777" w:rsidR="00890D7E" w:rsidRDefault="00890D7E" w:rsidP="005C0903">
                      <w:pPr>
                        <w:spacing w:after="0" w:line="240" w:lineRule="auto"/>
                        <w:rPr>
                          <w:rFonts w:ascii="Helvetica" w:hAnsi="Helvetica"/>
                          <w:b/>
                          <w:color w:val="3C484D"/>
                          <w:sz w:val="26"/>
                          <w:szCs w:val="26"/>
                        </w:rPr>
                      </w:pPr>
                      <w:r>
                        <w:rPr>
                          <w:rFonts w:ascii="Helvetica" w:hAnsi="Helvetica"/>
                          <w:b/>
                          <w:color w:val="3C484D"/>
                          <w:sz w:val="26"/>
                          <w:szCs w:val="26"/>
                        </w:rPr>
                        <w:t>Entreprise d’accueil</w:t>
                      </w:r>
                      <w:r w:rsidRPr="00AA356E">
                        <w:rPr>
                          <w:rFonts w:ascii="Helvetica" w:hAnsi="Helvetica"/>
                          <w:b/>
                          <w:color w:val="3C484D"/>
                          <w:sz w:val="26"/>
                          <w:szCs w:val="26"/>
                        </w:rPr>
                        <w:t xml:space="preserve"> : </w:t>
                      </w:r>
                      <w:r>
                        <w:rPr>
                          <w:rFonts w:ascii="Helvetica" w:hAnsi="Helvetica"/>
                          <w:b/>
                          <w:color w:val="3C484D"/>
                          <w:sz w:val="26"/>
                          <w:szCs w:val="26"/>
                        </w:rPr>
                        <w:t>Nom + adresse</w:t>
                      </w:r>
                    </w:p>
                    <w:p w14:paraId="2DAFE344" w14:textId="77777777" w:rsidR="00890D7E" w:rsidRDefault="00890D7E" w:rsidP="005C0903">
                      <w:pPr>
                        <w:spacing w:after="0" w:line="240" w:lineRule="auto"/>
                        <w:rPr>
                          <w:rFonts w:ascii="Helvetica" w:hAnsi="Helvetica"/>
                          <w:b/>
                          <w:color w:val="3C484D"/>
                          <w:sz w:val="26"/>
                          <w:szCs w:val="26"/>
                        </w:rPr>
                      </w:pPr>
                    </w:p>
                    <w:p w14:paraId="4FAE6FA2" w14:textId="77777777" w:rsidR="00890D7E" w:rsidRDefault="00890D7E" w:rsidP="005C0903">
                      <w:pPr>
                        <w:spacing w:after="0" w:line="240" w:lineRule="auto"/>
                        <w:rPr>
                          <w:rFonts w:ascii="Helvetica" w:hAnsi="Helvetica"/>
                          <w:b/>
                          <w:color w:val="3C484D"/>
                          <w:sz w:val="26"/>
                          <w:szCs w:val="26"/>
                        </w:rPr>
                      </w:pPr>
                      <w:r>
                        <w:rPr>
                          <w:rFonts w:ascii="Helvetica" w:hAnsi="Helvetica"/>
                          <w:b/>
                          <w:color w:val="3C484D"/>
                          <w:sz w:val="26"/>
                          <w:szCs w:val="26"/>
                        </w:rPr>
                        <w:t>Date de stage : du XX/XX/XX au XX/XX/XX</w:t>
                      </w:r>
                    </w:p>
                    <w:p w14:paraId="71FD8213" w14:textId="77777777" w:rsidR="00890D7E" w:rsidRPr="00AA356E" w:rsidRDefault="00890D7E" w:rsidP="005C0903">
                      <w:pPr>
                        <w:spacing w:after="0" w:line="240" w:lineRule="auto"/>
                        <w:rPr>
                          <w:rFonts w:ascii="Helvetica" w:hAnsi="Helvetica"/>
                          <w:b/>
                          <w:color w:val="3C484D"/>
                          <w:sz w:val="26"/>
                          <w:szCs w:val="26"/>
                        </w:rPr>
                      </w:pPr>
                    </w:p>
                    <w:p w14:paraId="25740625" w14:textId="77777777" w:rsidR="00890D7E" w:rsidRPr="00AA356E" w:rsidRDefault="00890D7E" w:rsidP="005C0903">
                      <w:pPr>
                        <w:spacing w:after="0" w:line="240" w:lineRule="auto"/>
                        <w:rPr>
                          <w:rFonts w:ascii="Helvetica" w:hAnsi="Helvetica"/>
                          <w:b/>
                          <w:color w:val="3C484D"/>
                          <w:sz w:val="26"/>
                          <w:szCs w:val="26"/>
                        </w:rPr>
                      </w:pPr>
                      <w:r w:rsidRPr="00AA356E">
                        <w:rPr>
                          <w:rFonts w:ascii="Helvetica" w:hAnsi="Helvetica"/>
                          <w:b/>
                          <w:color w:val="3C484D"/>
                          <w:sz w:val="26"/>
                          <w:szCs w:val="26"/>
                        </w:rPr>
                        <w:t xml:space="preserve">Tuteur entreprise : XXX </w:t>
                      </w:r>
                      <w:proofErr w:type="spellStart"/>
                      <w:r w:rsidRPr="00AA356E">
                        <w:rPr>
                          <w:rFonts w:ascii="Helvetica" w:hAnsi="Helvetica"/>
                          <w:b/>
                          <w:color w:val="3C484D"/>
                          <w:sz w:val="26"/>
                          <w:szCs w:val="26"/>
                        </w:rPr>
                        <w:t>xxx</w:t>
                      </w:r>
                      <w:proofErr w:type="spellEnd"/>
                    </w:p>
                    <w:p w14:paraId="6F1C7ADA" w14:textId="77777777" w:rsidR="00890D7E" w:rsidRPr="00AA356E" w:rsidRDefault="00890D7E" w:rsidP="005C0903">
                      <w:pPr>
                        <w:spacing w:after="0" w:line="240" w:lineRule="auto"/>
                        <w:rPr>
                          <w:sz w:val="26"/>
                          <w:szCs w:val="26"/>
                        </w:rPr>
                      </w:pPr>
                      <w:r w:rsidRPr="00AA356E">
                        <w:rPr>
                          <w:rFonts w:ascii="Helvetica" w:hAnsi="Helvetica"/>
                          <w:b/>
                          <w:color w:val="3C484D"/>
                          <w:sz w:val="26"/>
                          <w:szCs w:val="26"/>
                        </w:rPr>
                        <w:t xml:space="preserve">Tuteur universitaire : XXX </w:t>
                      </w:r>
                      <w:proofErr w:type="spellStart"/>
                      <w:r w:rsidRPr="00AA356E">
                        <w:rPr>
                          <w:rFonts w:ascii="Helvetica" w:hAnsi="Helvetica"/>
                          <w:b/>
                          <w:color w:val="3C484D"/>
                          <w:sz w:val="26"/>
                          <w:szCs w:val="26"/>
                        </w:rPr>
                        <w:t>xxx</w:t>
                      </w:r>
                      <w:proofErr w:type="spellEnd"/>
                    </w:p>
                    <w:p w14:paraId="32A1ECFD" w14:textId="77777777" w:rsidR="00890D7E" w:rsidRPr="00AA356E" w:rsidRDefault="00890D7E" w:rsidP="005C0903">
                      <w:pPr>
                        <w:spacing w:after="0" w:line="240" w:lineRule="auto"/>
                        <w:rPr>
                          <w:sz w:val="26"/>
                          <w:szCs w:val="26"/>
                        </w:rPr>
                      </w:pPr>
                    </w:p>
                  </w:txbxContent>
                </v:textbox>
              </v:shape>
            </w:pict>
          </mc:Fallback>
        </mc:AlternateContent>
      </w:r>
    </w:p>
    <w:p w14:paraId="0234E51B" w14:textId="77777777" w:rsidR="005C0903" w:rsidRPr="00CB1973" w:rsidRDefault="005C0903" w:rsidP="005C0903">
      <w:pPr>
        <w:spacing w:after="0" w:line="240" w:lineRule="auto"/>
        <w:rPr>
          <w:rFonts w:cs="Times New Roman"/>
          <w:sz w:val="24"/>
          <w:szCs w:val="24"/>
        </w:rPr>
      </w:pPr>
    </w:p>
    <w:p w14:paraId="4245DC5B" w14:textId="77777777" w:rsidR="005C0903" w:rsidRPr="00CB1973" w:rsidRDefault="005C0903" w:rsidP="005C0903">
      <w:pPr>
        <w:spacing w:after="0" w:line="240" w:lineRule="auto"/>
        <w:rPr>
          <w:rFonts w:cs="Times New Roman"/>
          <w:sz w:val="24"/>
          <w:szCs w:val="24"/>
        </w:rPr>
      </w:pPr>
    </w:p>
    <w:p w14:paraId="0D235499" w14:textId="77777777" w:rsidR="005C0903" w:rsidRPr="00CB1973" w:rsidRDefault="005C0903" w:rsidP="005C0903">
      <w:pPr>
        <w:spacing w:after="0" w:line="240" w:lineRule="auto"/>
        <w:rPr>
          <w:rFonts w:cs="Times New Roman"/>
          <w:sz w:val="24"/>
          <w:szCs w:val="24"/>
        </w:rPr>
      </w:pPr>
    </w:p>
    <w:p w14:paraId="1F712B47" w14:textId="77777777" w:rsidR="005C0903" w:rsidRPr="00CB1973" w:rsidRDefault="005C0903" w:rsidP="005C0903">
      <w:pPr>
        <w:spacing w:after="0" w:line="240" w:lineRule="auto"/>
        <w:rPr>
          <w:rFonts w:cs="Times New Roman"/>
          <w:sz w:val="24"/>
          <w:szCs w:val="24"/>
        </w:rPr>
      </w:pPr>
    </w:p>
    <w:p w14:paraId="53961763" w14:textId="77777777" w:rsidR="005C0903" w:rsidRPr="00CB1973" w:rsidRDefault="005C0903" w:rsidP="005C0903">
      <w:pPr>
        <w:spacing w:after="0" w:line="240" w:lineRule="auto"/>
        <w:rPr>
          <w:rFonts w:cs="Times New Roman"/>
          <w:sz w:val="24"/>
          <w:szCs w:val="24"/>
        </w:rPr>
      </w:pPr>
    </w:p>
    <w:p w14:paraId="400C0D94" w14:textId="77777777" w:rsidR="005C0903" w:rsidRPr="00CB1973" w:rsidRDefault="005C0903" w:rsidP="005C0903">
      <w:pPr>
        <w:spacing w:after="0" w:line="240" w:lineRule="auto"/>
        <w:rPr>
          <w:rFonts w:cs="Times New Roman"/>
          <w:sz w:val="24"/>
          <w:szCs w:val="24"/>
        </w:rPr>
      </w:pPr>
    </w:p>
    <w:p w14:paraId="2971ADB9" w14:textId="77777777" w:rsidR="005C0903" w:rsidRPr="00CB1973" w:rsidRDefault="005C0903" w:rsidP="005C0903">
      <w:pPr>
        <w:spacing w:after="0" w:line="240" w:lineRule="auto"/>
        <w:rPr>
          <w:rFonts w:cs="Times New Roman"/>
          <w:sz w:val="24"/>
          <w:szCs w:val="24"/>
        </w:rPr>
      </w:pPr>
    </w:p>
    <w:p w14:paraId="09226C93" w14:textId="77777777" w:rsidR="005C0903" w:rsidRPr="00CB1973" w:rsidRDefault="005C0903" w:rsidP="005C0903">
      <w:pPr>
        <w:spacing w:after="0" w:line="240" w:lineRule="auto"/>
        <w:rPr>
          <w:rFonts w:cs="Times New Roman"/>
          <w:sz w:val="24"/>
          <w:szCs w:val="24"/>
        </w:rPr>
      </w:pPr>
    </w:p>
    <w:p w14:paraId="08ABF921" w14:textId="77777777" w:rsidR="005C0903" w:rsidRPr="00C505D2" w:rsidRDefault="005C0903" w:rsidP="005C0903">
      <w:pPr>
        <w:spacing w:after="0" w:line="240" w:lineRule="auto"/>
        <w:rPr>
          <w:rFonts w:cs="Times New Roman"/>
          <w:b/>
          <w:szCs w:val="24"/>
        </w:rPr>
      </w:pPr>
      <w:r>
        <w:rPr>
          <w:rFonts w:cs="Times New Roman"/>
          <w:noProof/>
          <w:sz w:val="24"/>
          <w:szCs w:val="24"/>
          <w:lang w:eastAsia="fr-FR"/>
        </w:rPr>
        <w:drawing>
          <wp:anchor distT="0" distB="0" distL="114300" distR="114300" simplePos="0" relativeHeight="251679744" behindDoc="0" locked="0" layoutInCell="1" allowOverlap="1" wp14:anchorId="7C485F3F" wp14:editId="7F7AFD60">
            <wp:simplePos x="0" y="0"/>
            <wp:positionH relativeFrom="column">
              <wp:posOffset>4200525</wp:posOffset>
            </wp:positionH>
            <wp:positionV relativeFrom="paragraph">
              <wp:posOffset>437515</wp:posOffset>
            </wp:positionV>
            <wp:extent cx="1522800" cy="540000"/>
            <wp:effectExtent l="0" t="0" r="1270" b="0"/>
            <wp:wrapNone/>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enoble INP - Établissement - Logo - 2020 (couleur, RVB).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2800" cy="540000"/>
                    </a:xfrm>
                    <a:prstGeom prst="rect">
                      <a:avLst/>
                    </a:prstGeom>
                  </pic:spPr>
                </pic:pic>
              </a:graphicData>
            </a:graphic>
            <wp14:sizeRelH relativeFrom="page">
              <wp14:pctWidth>0</wp14:pctWidth>
            </wp14:sizeRelH>
            <wp14:sizeRelV relativeFrom="page">
              <wp14:pctHeight>0</wp14:pctHeight>
            </wp14:sizeRelV>
          </wp:anchor>
        </w:drawing>
      </w:r>
      <w:r>
        <w:rPr>
          <w:rFonts w:cs="Times New Roman"/>
          <w:noProof/>
          <w:sz w:val="24"/>
          <w:szCs w:val="24"/>
          <w:lang w:eastAsia="fr-FR"/>
        </w:rPr>
        <mc:AlternateContent>
          <mc:Choice Requires="wps">
            <w:drawing>
              <wp:anchor distT="0" distB="0" distL="114300" distR="114300" simplePos="0" relativeHeight="251688960" behindDoc="0" locked="0" layoutInCell="1" allowOverlap="1" wp14:anchorId="2C575811" wp14:editId="2DDA5852">
                <wp:simplePos x="0" y="0"/>
                <wp:positionH relativeFrom="column">
                  <wp:posOffset>381000</wp:posOffset>
                </wp:positionH>
                <wp:positionV relativeFrom="paragraph">
                  <wp:posOffset>304800</wp:posOffset>
                </wp:positionV>
                <wp:extent cx="5575300" cy="861695"/>
                <wp:effectExtent l="0" t="0" r="6350" b="0"/>
                <wp:wrapNone/>
                <wp:docPr id="44" name="Zone de texte 44"/>
                <wp:cNvGraphicFramePr/>
                <a:graphic xmlns:a="http://schemas.openxmlformats.org/drawingml/2006/main">
                  <a:graphicData uri="http://schemas.microsoft.com/office/word/2010/wordprocessingShape">
                    <wps:wsp>
                      <wps:cNvSpPr txBox="1"/>
                      <wps:spPr>
                        <a:xfrm>
                          <a:off x="0" y="0"/>
                          <a:ext cx="5575300" cy="861695"/>
                        </a:xfrm>
                        <a:prstGeom prst="rect">
                          <a:avLst/>
                        </a:prstGeom>
                        <a:solidFill>
                          <a:schemeClr val="bg1">
                            <a:lumMod val="7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F639E7" w14:textId="77777777" w:rsidR="00890D7E" w:rsidRDefault="00890D7E" w:rsidP="005C0903">
                            <w:pPr>
                              <w:spacing w:after="0" w:line="240" w:lineRule="auto"/>
                              <w:ind w:firstLine="0"/>
                              <w:rPr>
                                <w:rFonts w:ascii="Helvetica" w:hAnsi="Helvetica"/>
                                <w:b/>
                                <w:color w:val="3C484D"/>
                                <w:sz w:val="24"/>
                              </w:rPr>
                            </w:pPr>
                            <w:r>
                              <w:rPr>
                                <w:rFonts w:ascii="Helvetica" w:hAnsi="Helvetica"/>
                                <w:b/>
                                <w:color w:val="3C484D"/>
                                <w:sz w:val="24"/>
                              </w:rPr>
                              <w:t>Master 1 (ou 2) Pro.</w:t>
                            </w:r>
                            <w:r w:rsidRPr="00B67384">
                              <w:rPr>
                                <w:rFonts w:ascii="Helvetica" w:hAnsi="Helvetica"/>
                                <w:b/>
                                <w:color w:val="3C484D"/>
                                <w:sz w:val="24"/>
                              </w:rPr>
                              <w:t xml:space="preserve"> (FI, alt</w:t>
                            </w:r>
                            <w:r>
                              <w:rPr>
                                <w:rFonts w:ascii="Helvetica" w:hAnsi="Helvetica"/>
                                <w:b/>
                                <w:color w:val="3C484D"/>
                                <w:sz w:val="24"/>
                              </w:rPr>
                              <w:t>.</w:t>
                            </w:r>
                            <w:r w:rsidRPr="00B67384">
                              <w:rPr>
                                <w:rFonts w:ascii="Helvetica" w:hAnsi="Helvetica"/>
                                <w:b/>
                                <w:color w:val="3C484D"/>
                                <w:sz w:val="24"/>
                              </w:rPr>
                              <w:t xml:space="preserve"> ou FC) ou R</w:t>
                            </w:r>
                          </w:p>
                          <w:p w14:paraId="32184230" w14:textId="77777777" w:rsidR="00890D7E" w:rsidRPr="00B67384" w:rsidRDefault="00890D7E" w:rsidP="005C0903">
                            <w:pPr>
                              <w:spacing w:after="0" w:line="240" w:lineRule="auto"/>
                              <w:ind w:firstLine="0"/>
                              <w:rPr>
                                <w:rFonts w:ascii="Helvetica" w:hAnsi="Helvetica"/>
                                <w:b/>
                                <w:color w:val="3C484D"/>
                                <w:sz w:val="24"/>
                              </w:rPr>
                            </w:pPr>
                            <w:r w:rsidRPr="00B67384">
                              <w:rPr>
                                <w:rFonts w:ascii="Helvetica" w:hAnsi="Helvetica"/>
                                <w:b/>
                                <w:color w:val="3C484D"/>
                                <w:sz w:val="24"/>
                              </w:rPr>
                              <w:t xml:space="preserve">Master </w:t>
                            </w:r>
                            <w:proofErr w:type="spellStart"/>
                            <w:r w:rsidRPr="00B67384">
                              <w:rPr>
                                <w:rFonts w:ascii="Helvetica" w:hAnsi="Helvetica"/>
                                <w:b/>
                                <w:color w:val="3C484D"/>
                                <w:sz w:val="24"/>
                              </w:rPr>
                              <w:t>Xxxx</w:t>
                            </w:r>
                            <w:proofErr w:type="spellEnd"/>
                          </w:p>
                          <w:p w14:paraId="67AFFB29" w14:textId="77777777" w:rsidR="00890D7E" w:rsidRDefault="00890D7E" w:rsidP="005C0903">
                            <w:pPr>
                              <w:spacing w:after="0" w:line="240" w:lineRule="auto"/>
                              <w:ind w:firstLine="0"/>
                              <w:rPr>
                                <w:rFonts w:ascii="Helvetica" w:hAnsi="Helvetica"/>
                                <w:b/>
                                <w:color w:val="3C484D"/>
                                <w:sz w:val="24"/>
                              </w:rPr>
                            </w:pPr>
                            <w:r w:rsidRPr="00B67384">
                              <w:rPr>
                                <w:rFonts w:ascii="Helvetica" w:hAnsi="Helvetica"/>
                                <w:b/>
                                <w:color w:val="3C484D"/>
                                <w:sz w:val="24"/>
                              </w:rPr>
                              <w:t xml:space="preserve">Spécialité (ou Parcours) </w:t>
                            </w:r>
                            <w:proofErr w:type="spellStart"/>
                            <w:r w:rsidRPr="00B67384">
                              <w:rPr>
                                <w:rFonts w:ascii="Helvetica" w:hAnsi="Helvetica"/>
                                <w:b/>
                                <w:color w:val="3C484D"/>
                                <w:sz w:val="24"/>
                              </w:rPr>
                              <w:t>Xxxx</w:t>
                            </w:r>
                            <w:proofErr w:type="spellEnd"/>
                            <w:r w:rsidRPr="00B67384">
                              <w:rPr>
                                <w:rFonts w:ascii="Helvetica" w:hAnsi="Helvetica"/>
                                <w:b/>
                                <w:color w:val="3C484D"/>
                                <w:sz w:val="24"/>
                              </w:rPr>
                              <w:t xml:space="preserve"> </w:t>
                            </w:r>
                          </w:p>
                          <w:p w14:paraId="654337EC" w14:textId="77777777" w:rsidR="00890D7E" w:rsidRDefault="00890D7E" w:rsidP="005C0903">
                            <w:pPr>
                              <w:spacing w:after="0" w:line="240" w:lineRule="auto"/>
                              <w:ind w:firstLine="0"/>
                            </w:pPr>
                            <w:r>
                              <w:rPr>
                                <w:rFonts w:ascii="Helvetica" w:hAnsi="Helvetica"/>
                                <w:b/>
                                <w:color w:val="3C484D"/>
                                <w:sz w:val="24"/>
                              </w:rPr>
                              <w:t>20XX - 20XX</w:t>
                            </w:r>
                          </w:p>
                          <w:p w14:paraId="5EC54561" w14:textId="77777777" w:rsidR="00890D7E" w:rsidRDefault="00890D7E" w:rsidP="005C0903">
                            <w:pPr>
                              <w:spacing w:after="0" w:line="240" w:lineRule="auto"/>
                              <w:ind w:firstLine="0"/>
                              <w:rPr>
                                <w:rFonts w:ascii="Helvetica" w:hAnsi="Helvetica"/>
                                <w:b/>
                                <w:color w:val="3C484D"/>
                                <w:sz w:val="20"/>
                                <w:szCs w:val="20"/>
                              </w:rPr>
                            </w:pPr>
                          </w:p>
                          <w:p w14:paraId="5103829D" w14:textId="77777777" w:rsidR="00890D7E" w:rsidRDefault="00890D7E" w:rsidP="005C0903">
                            <w:pPr>
                              <w:spacing w:after="0" w:line="240" w:lineRule="auto"/>
                              <w:ind w:firstLine="0"/>
                              <w:rPr>
                                <w:rFonts w:ascii="Helvetica" w:hAnsi="Helvetica"/>
                                <w:b/>
                                <w:color w:val="3C484D"/>
                                <w:sz w:val="20"/>
                                <w:szCs w:val="20"/>
                              </w:rPr>
                            </w:pPr>
                          </w:p>
                          <w:p w14:paraId="0EB69BDA" w14:textId="77777777" w:rsidR="00890D7E" w:rsidRDefault="00890D7E" w:rsidP="005C0903">
                            <w:pPr>
                              <w:spacing w:after="0" w:line="240" w:lineRule="auto"/>
                              <w:ind w:firstLine="0"/>
                              <w:jc w:val="right"/>
                              <w:rPr>
                                <w:rFonts w:ascii="Helvetica" w:hAnsi="Helvetica"/>
                                <w:b/>
                                <w:color w:val="3C484D"/>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575811" id="Zone de texte 44" o:spid="_x0000_s1042" type="#_x0000_t202" style="position:absolute;left:0;text-align:left;margin-left:30pt;margin-top:24pt;width:439pt;height:67.8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" fillcolor="#bfbfbf [2412]" stroked="f" strokeweight=".5pt">
                <v:textbox>
                  <w:txbxContent>
                    <w:p w14:paraId="65F639E7" w14:textId="77777777" w:rsidR="00890D7E" w:rsidRDefault="00890D7E" w:rsidP="005C0903">
                      <w:pPr>
                        <w:spacing w:after="0" w:line="240" w:lineRule="auto"/>
                        <w:ind w:firstLine="0"/>
                        <w:rPr>
                          <w:rFonts w:ascii="Helvetica" w:hAnsi="Helvetica"/>
                          <w:b/>
                          <w:color w:val="3C484D"/>
                          <w:sz w:val="24"/>
                        </w:rPr>
                      </w:pPr>
                      <w:r>
                        <w:rPr>
                          <w:rFonts w:ascii="Helvetica" w:hAnsi="Helvetica"/>
                          <w:b/>
                          <w:color w:val="3C484D"/>
                          <w:sz w:val="24"/>
                        </w:rPr>
                        <w:t>Master 1 (ou 2) Pro.</w:t>
                      </w:r>
                      <w:r w:rsidRPr="00B67384">
                        <w:rPr>
                          <w:rFonts w:ascii="Helvetica" w:hAnsi="Helvetica"/>
                          <w:b/>
                          <w:color w:val="3C484D"/>
                          <w:sz w:val="24"/>
                        </w:rPr>
                        <w:t xml:space="preserve"> (FI, alt</w:t>
                      </w:r>
                      <w:r>
                        <w:rPr>
                          <w:rFonts w:ascii="Helvetica" w:hAnsi="Helvetica"/>
                          <w:b/>
                          <w:color w:val="3C484D"/>
                          <w:sz w:val="24"/>
                        </w:rPr>
                        <w:t>.</w:t>
                      </w:r>
                      <w:r w:rsidRPr="00B67384">
                        <w:rPr>
                          <w:rFonts w:ascii="Helvetica" w:hAnsi="Helvetica"/>
                          <w:b/>
                          <w:color w:val="3C484D"/>
                          <w:sz w:val="24"/>
                        </w:rPr>
                        <w:t xml:space="preserve"> ou FC) ou R</w:t>
                      </w:r>
                    </w:p>
                    <w:p w14:paraId="32184230" w14:textId="77777777" w:rsidR="00890D7E" w:rsidRPr="00B67384" w:rsidRDefault="00890D7E" w:rsidP="005C0903">
                      <w:pPr>
                        <w:spacing w:after="0" w:line="240" w:lineRule="auto"/>
                        <w:ind w:firstLine="0"/>
                        <w:rPr>
                          <w:rFonts w:ascii="Helvetica" w:hAnsi="Helvetica"/>
                          <w:b/>
                          <w:color w:val="3C484D"/>
                          <w:sz w:val="24"/>
                        </w:rPr>
                      </w:pPr>
                      <w:r w:rsidRPr="00B67384">
                        <w:rPr>
                          <w:rFonts w:ascii="Helvetica" w:hAnsi="Helvetica"/>
                          <w:b/>
                          <w:color w:val="3C484D"/>
                          <w:sz w:val="24"/>
                        </w:rPr>
                        <w:t xml:space="preserve">Master </w:t>
                      </w:r>
                      <w:proofErr w:type="spellStart"/>
                      <w:r w:rsidRPr="00B67384">
                        <w:rPr>
                          <w:rFonts w:ascii="Helvetica" w:hAnsi="Helvetica"/>
                          <w:b/>
                          <w:color w:val="3C484D"/>
                          <w:sz w:val="24"/>
                        </w:rPr>
                        <w:t>Xxxx</w:t>
                      </w:r>
                      <w:proofErr w:type="spellEnd"/>
                    </w:p>
                    <w:p w14:paraId="67AFFB29" w14:textId="77777777" w:rsidR="00890D7E" w:rsidRDefault="00890D7E" w:rsidP="005C0903">
                      <w:pPr>
                        <w:spacing w:after="0" w:line="240" w:lineRule="auto"/>
                        <w:ind w:firstLine="0"/>
                        <w:rPr>
                          <w:rFonts w:ascii="Helvetica" w:hAnsi="Helvetica"/>
                          <w:b/>
                          <w:color w:val="3C484D"/>
                          <w:sz w:val="24"/>
                        </w:rPr>
                      </w:pPr>
                      <w:r w:rsidRPr="00B67384">
                        <w:rPr>
                          <w:rFonts w:ascii="Helvetica" w:hAnsi="Helvetica"/>
                          <w:b/>
                          <w:color w:val="3C484D"/>
                          <w:sz w:val="24"/>
                        </w:rPr>
                        <w:t xml:space="preserve">Spécialité (ou Parcours) </w:t>
                      </w:r>
                      <w:proofErr w:type="spellStart"/>
                      <w:r w:rsidRPr="00B67384">
                        <w:rPr>
                          <w:rFonts w:ascii="Helvetica" w:hAnsi="Helvetica"/>
                          <w:b/>
                          <w:color w:val="3C484D"/>
                          <w:sz w:val="24"/>
                        </w:rPr>
                        <w:t>Xxxx</w:t>
                      </w:r>
                      <w:proofErr w:type="spellEnd"/>
                      <w:r w:rsidRPr="00B67384">
                        <w:rPr>
                          <w:rFonts w:ascii="Helvetica" w:hAnsi="Helvetica"/>
                          <w:b/>
                          <w:color w:val="3C484D"/>
                          <w:sz w:val="24"/>
                        </w:rPr>
                        <w:t xml:space="preserve"> </w:t>
                      </w:r>
                    </w:p>
                    <w:p w14:paraId="654337EC" w14:textId="77777777" w:rsidR="00890D7E" w:rsidRDefault="00890D7E" w:rsidP="005C0903">
                      <w:pPr>
                        <w:spacing w:after="0" w:line="240" w:lineRule="auto"/>
                        <w:ind w:firstLine="0"/>
                      </w:pPr>
                      <w:r>
                        <w:rPr>
                          <w:rFonts w:ascii="Helvetica" w:hAnsi="Helvetica"/>
                          <w:b/>
                          <w:color w:val="3C484D"/>
                          <w:sz w:val="24"/>
                        </w:rPr>
                        <w:t>20XX - 20XX</w:t>
                      </w:r>
                    </w:p>
                    <w:p w14:paraId="5EC54561" w14:textId="77777777" w:rsidR="00890D7E" w:rsidRDefault="00890D7E" w:rsidP="005C0903">
                      <w:pPr>
                        <w:spacing w:after="0" w:line="240" w:lineRule="auto"/>
                        <w:ind w:firstLine="0"/>
                        <w:rPr>
                          <w:rFonts w:ascii="Helvetica" w:hAnsi="Helvetica"/>
                          <w:b/>
                          <w:color w:val="3C484D"/>
                          <w:sz w:val="20"/>
                          <w:szCs w:val="20"/>
                        </w:rPr>
                      </w:pPr>
                    </w:p>
                    <w:p w14:paraId="5103829D" w14:textId="77777777" w:rsidR="00890D7E" w:rsidRDefault="00890D7E" w:rsidP="005C0903">
                      <w:pPr>
                        <w:spacing w:after="0" w:line="240" w:lineRule="auto"/>
                        <w:ind w:firstLine="0"/>
                        <w:rPr>
                          <w:rFonts w:ascii="Helvetica" w:hAnsi="Helvetica"/>
                          <w:b/>
                          <w:color w:val="3C484D"/>
                          <w:sz w:val="20"/>
                          <w:szCs w:val="20"/>
                        </w:rPr>
                      </w:pPr>
                    </w:p>
                    <w:p w14:paraId="0EB69BDA" w14:textId="77777777" w:rsidR="00890D7E" w:rsidRDefault="00890D7E" w:rsidP="005C0903">
                      <w:pPr>
                        <w:spacing w:after="0" w:line="240" w:lineRule="auto"/>
                        <w:ind w:firstLine="0"/>
                        <w:jc w:val="right"/>
                        <w:rPr>
                          <w:rFonts w:ascii="Helvetica" w:hAnsi="Helvetica"/>
                          <w:b/>
                          <w:color w:val="3C484D"/>
                          <w:sz w:val="20"/>
                          <w:szCs w:val="20"/>
                        </w:rPr>
                      </w:pPr>
                    </w:p>
                  </w:txbxContent>
                </v:textbox>
              </v:shape>
            </w:pict>
          </mc:Fallback>
        </mc:AlternateContent>
      </w:r>
      <w:r w:rsidRPr="00CB1973">
        <w:rPr>
          <w:rFonts w:cs="Times New Roman"/>
          <w:noProof/>
          <w:sz w:val="24"/>
          <w:szCs w:val="24"/>
          <w:lang w:eastAsia="fr-FR"/>
        </w:rPr>
        <mc:AlternateContent>
          <mc:Choice Requires="wps">
            <w:drawing>
              <wp:anchor distT="0" distB="0" distL="114300" distR="114300" simplePos="0" relativeHeight="251683840" behindDoc="0" locked="0" layoutInCell="1" allowOverlap="1" wp14:anchorId="2C7B1AF5" wp14:editId="09C5E254">
                <wp:simplePos x="0" y="0"/>
                <wp:positionH relativeFrom="column">
                  <wp:posOffset>5918835</wp:posOffset>
                </wp:positionH>
                <wp:positionV relativeFrom="paragraph">
                  <wp:posOffset>5600700</wp:posOffset>
                </wp:positionV>
                <wp:extent cx="1358265" cy="1343025"/>
                <wp:effectExtent l="13335" t="9525" r="9525" b="9525"/>
                <wp:wrapNone/>
                <wp:docPr id="21" name="Zone de texte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265" cy="1343025"/>
                        </a:xfrm>
                        <a:prstGeom prst="rect">
                          <a:avLst/>
                        </a:prstGeom>
                        <a:solidFill>
                          <a:srgbClr val="FFFFFF"/>
                        </a:solidFill>
                        <a:ln w="9525">
                          <a:solidFill>
                            <a:srgbClr val="000000"/>
                          </a:solidFill>
                          <a:miter lim="800000"/>
                          <a:headEnd/>
                          <a:tailEnd/>
                        </a:ln>
                      </wps:spPr>
                      <wps:txbx>
                        <w:txbxContent>
                          <w:p w14:paraId="3A3EE754" w14:textId="77777777" w:rsidR="00890D7E" w:rsidRDefault="00890D7E" w:rsidP="005C0903">
                            <w:pPr>
                              <w:jc w:val="center"/>
                              <w:rPr>
                                <w:b/>
                              </w:rPr>
                            </w:pPr>
                          </w:p>
                          <w:p w14:paraId="1A3D549D" w14:textId="77777777" w:rsidR="00890D7E" w:rsidRDefault="00890D7E" w:rsidP="005C0903">
                            <w:pPr>
                              <w:jc w:val="center"/>
                              <w:rPr>
                                <w:b/>
                              </w:rPr>
                            </w:pPr>
                          </w:p>
                          <w:p w14:paraId="3DE3CF5F" w14:textId="77777777" w:rsidR="00890D7E" w:rsidRPr="002B2C41" w:rsidRDefault="00890D7E" w:rsidP="005C0903">
                            <w:pPr>
                              <w:jc w:val="center"/>
                              <w:rPr>
                                <w:b/>
                              </w:rPr>
                            </w:pPr>
                            <w:r w:rsidRPr="002B2C41">
                              <w:rPr>
                                <w:b/>
                              </w:rPr>
                              <w:t>Logo de l’entreprise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7B1AF5" id="Zone de texte 21" o:spid="_x0000_s1043" type="#_x0000_t202" style="position:absolute;left:0;text-align:left;margin-left:466.05pt;margin-top:441pt;width:106.95pt;height:105.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">
                <v:textbox>
                  <w:txbxContent>
                    <w:p w14:paraId="3A3EE754" w14:textId="77777777" w:rsidR="00890D7E" w:rsidRDefault="00890D7E" w:rsidP="005C0903">
                      <w:pPr>
                        <w:jc w:val="center"/>
                        <w:rPr>
                          <w:b/>
                        </w:rPr>
                      </w:pPr>
                    </w:p>
                    <w:p w14:paraId="1A3D549D" w14:textId="77777777" w:rsidR="00890D7E" w:rsidRDefault="00890D7E" w:rsidP="005C0903">
                      <w:pPr>
                        <w:jc w:val="center"/>
                        <w:rPr>
                          <w:b/>
                        </w:rPr>
                      </w:pPr>
                    </w:p>
                    <w:p w14:paraId="3DE3CF5F" w14:textId="77777777" w:rsidR="00890D7E" w:rsidRPr="002B2C41" w:rsidRDefault="00890D7E" w:rsidP="005C0903">
                      <w:pPr>
                        <w:jc w:val="center"/>
                        <w:rPr>
                          <w:b/>
                        </w:rPr>
                      </w:pPr>
                      <w:r w:rsidRPr="002B2C41">
                        <w:rPr>
                          <w:b/>
                        </w:rPr>
                        <w:t>Logo de l’entreprise</w:t>
                      </w:r>
                    </w:p>
                  </w:txbxContent>
                </v:textbox>
              </v:shape>
            </w:pict>
          </mc:Fallback>
        </mc:AlternateContent>
      </w:r>
      <w:r w:rsidRPr="00CB1973">
        <w:rPr>
          <w:rFonts w:cs="Times New Roman"/>
          <w:noProof/>
          <w:sz w:val="24"/>
          <w:szCs w:val="24"/>
          <w:lang w:eastAsia="fr-FR"/>
        </w:rPr>
        <mc:AlternateContent>
          <mc:Choice Requires="wps">
            <w:drawing>
              <wp:anchor distT="0" distB="0" distL="114300" distR="114300" simplePos="0" relativeHeight="251682816" behindDoc="0" locked="0" layoutInCell="1" allowOverlap="1" wp14:anchorId="07886246" wp14:editId="162EBBEC">
                <wp:simplePos x="0" y="0"/>
                <wp:positionH relativeFrom="column">
                  <wp:posOffset>5918835</wp:posOffset>
                </wp:positionH>
                <wp:positionV relativeFrom="paragraph">
                  <wp:posOffset>5600700</wp:posOffset>
                </wp:positionV>
                <wp:extent cx="1358265" cy="1343025"/>
                <wp:effectExtent l="13335" t="9525" r="9525" b="9525"/>
                <wp:wrapNone/>
                <wp:docPr id="22" name="Zone de texte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265" cy="1343025"/>
                        </a:xfrm>
                        <a:prstGeom prst="rect">
                          <a:avLst/>
                        </a:prstGeom>
                        <a:solidFill>
                          <a:srgbClr val="FFFFFF"/>
                        </a:solidFill>
                        <a:ln w="9525">
                          <a:solidFill>
                            <a:srgbClr val="000000"/>
                          </a:solidFill>
                          <a:miter lim="800000"/>
                          <a:headEnd/>
                          <a:tailEnd/>
                        </a:ln>
                      </wps:spPr>
                      <wps:txbx>
                        <w:txbxContent>
                          <w:p w14:paraId="2FEBEA21" w14:textId="77777777" w:rsidR="00890D7E" w:rsidRDefault="00890D7E" w:rsidP="005C0903">
                            <w:pPr>
                              <w:jc w:val="center"/>
                              <w:rPr>
                                <w:b/>
                              </w:rPr>
                            </w:pPr>
                          </w:p>
                          <w:p w14:paraId="0881C9C9" w14:textId="77777777" w:rsidR="00890D7E" w:rsidRDefault="00890D7E" w:rsidP="005C0903">
                            <w:pPr>
                              <w:jc w:val="center"/>
                              <w:rPr>
                                <w:b/>
                              </w:rPr>
                            </w:pPr>
                          </w:p>
                          <w:p w14:paraId="7626D6AB" w14:textId="77777777" w:rsidR="00890D7E" w:rsidRPr="002B2C41" w:rsidRDefault="00890D7E" w:rsidP="005C0903">
                            <w:pPr>
                              <w:jc w:val="center"/>
                              <w:rPr>
                                <w:b/>
                              </w:rPr>
                            </w:pPr>
                            <w:r w:rsidRPr="002B2C41">
                              <w:rPr>
                                <w:b/>
                              </w:rPr>
                              <w:t>Logo de l’entreprise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886246" id="Zone de texte 22" o:spid="_x0000_s1044" type="#_x0000_t202" style="position:absolute;left:0;text-align:left;margin-left:466.05pt;margin-top:441pt;width:106.95pt;height:105.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">
                <v:textbox>
                  <w:txbxContent>
                    <w:p w14:paraId="2FEBEA21" w14:textId="77777777" w:rsidR="00890D7E" w:rsidRDefault="00890D7E" w:rsidP="005C0903">
                      <w:pPr>
                        <w:jc w:val="center"/>
                        <w:rPr>
                          <w:b/>
                        </w:rPr>
                      </w:pPr>
                    </w:p>
                    <w:p w14:paraId="0881C9C9" w14:textId="77777777" w:rsidR="00890D7E" w:rsidRDefault="00890D7E" w:rsidP="005C0903">
                      <w:pPr>
                        <w:jc w:val="center"/>
                        <w:rPr>
                          <w:b/>
                        </w:rPr>
                      </w:pPr>
                    </w:p>
                    <w:p w14:paraId="7626D6AB" w14:textId="77777777" w:rsidR="00890D7E" w:rsidRPr="002B2C41" w:rsidRDefault="00890D7E" w:rsidP="005C0903">
                      <w:pPr>
                        <w:jc w:val="center"/>
                        <w:rPr>
                          <w:b/>
                        </w:rPr>
                      </w:pPr>
                      <w:r w:rsidRPr="002B2C41">
                        <w:rPr>
                          <w:b/>
                        </w:rPr>
                        <w:t>Logo de l’entreprise</w:t>
                      </w:r>
                    </w:p>
                  </w:txbxContent>
                </v:textbox>
              </v:shape>
            </w:pict>
          </mc:Fallback>
        </mc:AlternateContent>
      </w:r>
    </w:p>
    <w:p w14:paraId="48812388" w14:textId="77777777" w:rsidR="00961476" w:rsidRPr="00CB1973" w:rsidRDefault="00961476" w:rsidP="00961476">
      <w:pPr>
        <w:spacing w:after="0" w:line="240" w:lineRule="auto"/>
        <w:rPr>
          <w:rFonts w:cs="Times New Roman"/>
          <w:b/>
          <w:szCs w:val="24"/>
        </w:rPr>
      </w:pPr>
      <w:r w:rsidRPr="00CB1973">
        <w:rPr>
          <w:rFonts w:cs="Times New Roman"/>
          <w:b/>
          <w:szCs w:val="24"/>
        </w:rPr>
        <w:br w:type="page"/>
      </w:r>
    </w:p>
    <w:p w14:paraId="1D3CE942" w14:textId="77777777" w:rsidR="00B329AC" w:rsidRPr="006B22F6" w:rsidRDefault="00B329AC" w:rsidP="006B22F6">
      <w:pPr>
        <w:jc w:val="center"/>
        <w:rPr>
          <w:color w:val="FF0000"/>
          <w:sz w:val="44"/>
        </w:rPr>
      </w:pPr>
      <w:r w:rsidRPr="006B22F6">
        <w:rPr>
          <w:color w:val="FF0000"/>
          <w:sz w:val="44"/>
        </w:rPr>
        <w:lastRenderedPageBreak/>
        <w:t>Cette page doit rester blanche.</w:t>
      </w:r>
    </w:p>
    <w:p w14:paraId="44CD3C14" w14:textId="77777777" w:rsidR="00B329AC" w:rsidRPr="002A7437" w:rsidRDefault="00B329AC" w:rsidP="00B329AC">
      <w:r w:rsidRPr="002A7437">
        <w:t>Le texte ci-dessous est donc à supprimer après lecture des consignes, mais ne supprimez pas le saut de section ci-dessous : il conditionne la numérotation des pages et des notes de bas de page.</w:t>
      </w:r>
    </w:p>
    <w:p w14:paraId="1086A076" w14:textId="77777777" w:rsidR="00B329AC" w:rsidRPr="002A7437" w:rsidRDefault="00B329AC" w:rsidP="00B329AC">
      <w:r w:rsidRPr="002A7437">
        <w:t xml:space="preserve">La numérotation des pages commence ici mais n’est apparente qu’à partir de la page du sommaire. </w:t>
      </w:r>
    </w:p>
    <w:p w14:paraId="17C69680" w14:textId="77777777" w:rsidR="00B329AC" w:rsidRDefault="000A7772" w:rsidP="00B329AC">
      <w:r>
        <w:t xml:space="preserve">Vous pouvez adapter ce </w:t>
      </w:r>
      <w:r w:rsidRPr="002A7437">
        <w:t>modèle de mémoire</w:t>
      </w:r>
      <w:r>
        <w:t xml:space="preserve"> selon les directives de votre tuteur universitaire et t</w:t>
      </w:r>
      <w:r w:rsidR="00B329AC" w:rsidRPr="002A7437">
        <w:t>outes les informations</w:t>
      </w:r>
      <w:r>
        <w:t>,</w:t>
      </w:r>
      <w:r w:rsidR="00B329AC" w:rsidRPr="002A7437">
        <w:t xml:space="preserve"> </w:t>
      </w:r>
      <w:r>
        <w:t xml:space="preserve">ici présentes, </w:t>
      </w:r>
      <w:r w:rsidR="00B329AC" w:rsidRPr="002A7437">
        <w:t>sont à personnaliser (ex. : remplacez NOM DE L’AUTEUR par VOTRE NOM).</w:t>
      </w:r>
      <w:r>
        <w:t xml:space="preserve"> </w:t>
      </w:r>
    </w:p>
    <w:p w14:paraId="388878DA" w14:textId="77777777" w:rsidR="00E33492" w:rsidRPr="002A7437" w:rsidRDefault="00E33492" w:rsidP="00B329AC">
      <w:r>
        <w:rPr>
          <w:rFonts w:cs="Times New Roman"/>
          <w:noProof/>
          <w:sz w:val="24"/>
          <w:szCs w:val="24"/>
          <w:lang w:eastAsia="fr-FR"/>
        </w:rPr>
        <mc:AlternateContent>
          <mc:Choice Requires="wps">
            <w:drawing>
              <wp:anchor distT="0" distB="0" distL="114300" distR="114300" simplePos="0" relativeHeight="251667456" behindDoc="0" locked="0" layoutInCell="1" allowOverlap="1" wp14:anchorId="19EC11D2" wp14:editId="10746AE7">
                <wp:simplePos x="0" y="0"/>
                <wp:positionH relativeFrom="margin">
                  <wp:posOffset>-128270</wp:posOffset>
                </wp:positionH>
                <wp:positionV relativeFrom="paragraph">
                  <wp:posOffset>25399</wp:posOffset>
                </wp:positionV>
                <wp:extent cx="5913912" cy="2657475"/>
                <wp:effectExtent l="0" t="0" r="10795" b="28575"/>
                <wp:wrapNone/>
                <wp:docPr id="38" name="Zone de texte 38"/>
                <wp:cNvGraphicFramePr/>
                <a:graphic xmlns:a="http://schemas.openxmlformats.org/drawingml/2006/main">
                  <a:graphicData uri="http://schemas.microsoft.com/office/word/2010/wordprocessingShape">
                    <wps:wsp>
                      <wps:cNvSpPr txBox="1"/>
                      <wps:spPr>
                        <a:xfrm>
                          <a:off x="0" y="0"/>
                          <a:ext cx="5913912" cy="2657475"/>
                        </a:xfrm>
                        <a:prstGeom prst="rect">
                          <a:avLst/>
                        </a:prstGeom>
                        <a:solidFill>
                          <a:schemeClr val="lt1"/>
                        </a:solid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4D26F5DE" w14:textId="77777777" w:rsidR="00890D7E" w:rsidRPr="000A7772" w:rsidRDefault="00890D7E" w:rsidP="00E33492">
                            <w:pPr>
                              <w:jc w:val="center"/>
                              <w:rPr>
                                <w:b/>
                                <w:color w:val="FF0000"/>
                                <w:sz w:val="28"/>
                                <w:szCs w:val="28"/>
                                <w:u w:val="single"/>
                              </w:rPr>
                            </w:pPr>
                            <w:r w:rsidRPr="000A7772">
                              <w:rPr>
                                <w:b/>
                                <w:color w:val="FF0000"/>
                                <w:sz w:val="28"/>
                                <w:szCs w:val="28"/>
                                <w:u w:val="single"/>
                              </w:rPr>
                              <w:t xml:space="preserve">Informations importantes : </w:t>
                            </w:r>
                          </w:p>
                          <w:p w14:paraId="6AB316B8" w14:textId="77777777" w:rsidR="00890D7E" w:rsidRDefault="00890D7E" w:rsidP="00E33492">
                            <w:pPr>
                              <w:jc w:val="center"/>
                              <w:rPr>
                                <w:b/>
                                <w:color w:val="FF0000"/>
                                <w:sz w:val="28"/>
                                <w:szCs w:val="28"/>
                              </w:rPr>
                            </w:pPr>
                            <w:r>
                              <w:rPr>
                                <w:b/>
                                <w:color w:val="FF0000"/>
                                <w:sz w:val="28"/>
                                <w:szCs w:val="28"/>
                              </w:rPr>
                              <w:t xml:space="preserve">Même si ce modèle est entièrement personnalisable, votre mémoire doit obligatoirement contenir la page de garde, la page d’avertissement, la déclaration anti-plagiat, la déclaration d’utilisation de l’Intelligence Artificielle et la page de résumé. L’autorisation de diffusion doit impérativement nous être renvoyé dans un fichier séparé. </w:t>
                            </w:r>
                          </w:p>
                          <w:p w14:paraId="737B7F36" w14:textId="77777777" w:rsidR="00890D7E" w:rsidRDefault="00890D7E" w:rsidP="00E33492">
                            <w:pPr>
                              <w:jc w:val="center"/>
                              <w:rPr>
                                <w:b/>
                                <w:color w:val="FF0000"/>
                                <w:sz w:val="28"/>
                                <w:szCs w:val="28"/>
                              </w:rPr>
                            </w:pPr>
                            <w:r>
                              <w:rPr>
                                <w:b/>
                                <w:color w:val="FF0000"/>
                                <w:sz w:val="28"/>
                                <w:szCs w:val="28"/>
                              </w:rPr>
                              <w:t xml:space="preserve">Supprimer le cadre </w:t>
                            </w:r>
                          </w:p>
                          <w:p w14:paraId="63CC29CF" w14:textId="77777777" w:rsidR="00890D7E" w:rsidRDefault="00890D7E" w:rsidP="00E33492">
                            <w:pPr>
                              <w:ind w:firstLine="0"/>
                              <w:rPr>
                                <w:b/>
                                <w:color w:val="FF0000"/>
                                <w:sz w:val="28"/>
                                <w:szCs w:val="28"/>
                              </w:rPr>
                            </w:pPr>
                          </w:p>
                          <w:p w14:paraId="2A6CD952" w14:textId="77777777" w:rsidR="00890D7E" w:rsidRPr="00961476" w:rsidRDefault="00890D7E" w:rsidP="00E33492">
                            <w:pPr>
                              <w:rPr>
                                <w:b/>
                                <w:color w:val="FF000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C11D2" id="Zone de texte 38" o:spid="_x0000_s1045" type="#_x0000_t202" style="position:absolute;left:0;text-align:left;margin-left:-10.1pt;margin-top:2pt;width:465.65pt;height:209.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" fillcolor="white [3201]" strokecolor="red" strokeweight="1.5pt">
                <v:textbox>
                  <w:txbxContent>
                    <w:p w14:paraId="4D26F5DE" w14:textId="77777777" w:rsidR="00890D7E" w:rsidRPr="000A7772" w:rsidRDefault="00890D7E" w:rsidP="00E33492">
                      <w:pPr>
                        <w:jc w:val="center"/>
                        <w:rPr>
                          <w:b/>
                          <w:color w:val="FF0000"/>
                          <w:sz w:val="28"/>
                          <w:szCs w:val="28"/>
                          <w:u w:val="single"/>
                        </w:rPr>
                      </w:pPr>
                      <w:r w:rsidRPr="000A7772">
                        <w:rPr>
                          <w:b/>
                          <w:color w:val="FF0000"/>
                          <w:sz w:val="28"/>
                          <w:szCs w:val="28"/>
                          <w:u w:val="single"/>
                        </w:rPr>
                        <w:t xml:space="preserve">Informations importantes : </w:t>
                      </w:r>
                    </w:p>
                    <w:p w14:paraId="6AB316B8" w14:textId="77777777" w:rsidR="00890D7E" w:rsidRDefault="00890D7E" w:rsidP="00E33492">
                      <w:pPr>
                        <w:jc w:val="center"/>
                        <w:rPr>
                          <w:b/>
                          <w:color w:val="FF0000"/>
                          <w:sz w:val="28"/>
                          <w:szCs w:val="28"/>
                        </w:rPr>
                      </w:pPr>
                      <w:r>
                        <w:rPr>
                          <w:b/>
                          <w:color w:val="FF0000"/>
                          <w:sz w:val="28"/>
                          <w:szCs w:val="28"/>
                        </w:rPr>
                        <w:t xml:space="preserve">Même si ce modèle est entièrement personnalisable, votre mémoire doit obligatoirement contenir la page de garde, la page d’avertissement, la déclaration anti-plagiat, la déclaration d’utilisation de l’Intelligence Artificielle et la page de résumé. L’autorisation de diffusion doit impérativement nous être renvoyé dans un fichier séparé. </w:t>
                      </w:r>
                    </w:p>
                    <w:p w14:paraId="737B7F36" w14:textId="77777777" w:rsidR="00890D7E" w:rsidRDefault="00890D7E" w:rsidP="00E33492">
                      <w:pPr>
                        <w:jc w:val="center"/>
                        <w:rPr>
                          <w:b/>
                          <w:color w:val="FF0000"/>
                          <w:sz w:val="28"/>
                          <w:szCs w:val="28"/>
                        </w:rPr>
                      </w:pPr>
                      <w:r>
                        <w:rPr>
                          <w:b/>
                          <w:color w:val="FF0000"/>
                          <w:sz w:val="28"/>
                          <w:szCs w:val="28"/>
                        </w:rPr>
                        <w:t xml:space="preserve">Supprimer le cadre </w:t>
                      </w:r>
                    </w:p>
                    <w:p w14:paraId="63CC29CF" w14:textId="77777777" w:rsidR="00890D7E" w:rsidRDefault="00890D7E" w:rsidP="00E33492">
                      <w:pPr>
                        <w:ind w:firstLine="0"/>
                        <w:rPr>
                          <w:b/>
                          <w:color w:val="FF0000"/>
                          <w:sz w:val="28"/>
                          <w:szCs w:val="28"/>
                        </w:rPr>
                      </w:pPr>
                    </w:p>
                    <w:p w14:paraId="2A6CD952" w14:textId="77777777" w:rsidR="00890D7E" w:rsidRPr="00961476" w:rsidRDefault="00890D7E" w:rsidP="00E33492">
                      <w:pPr>
                        <w:rPr>
                          <w:b/>
                          <w:color w:val="FF0000"/>
                          <w:sz w:val="28"/>
                          <w:szCs w:val="28"/>
                        </w:rPr>
                      </w:pPr>
                    </w:p>
                  </w:txbxContent>
                </v:textbox>
                <w10:wrap anchorx="margin"/>
              </v:shape>
            </w:pict>
          </mc:Fallback>
        </mc:AlternateContent>
      </w:r>
    </w:p>
    <w:p w14:paraId="6691208E" w14:textId="77777777" w:rsidR="00B329AC" w:rsidRPr="002A7437" w:rsidRDefault="00B329AC" w:rsidP="00B329AC"/>
    <w:p w14:paraId="689ACDDC" w14:textId="77777777" w:rsidR="00B329AC" w:rsidRPr="002A7437" w:rsidRDefault="00B329AC" w:rsidP="00B329AC">
      <w:pPr>
        <w:sectPr w:rsidR="00B329AC" w:rsidRPr="002A7437" w:rsidSect="003025EB">
          <w:footerReference w:type="default" r:id="rId11"/>
          <w:pgSz w:w="11906" w:h="16838"/>
          <w:pgMar w:top="1417" w:right="1417" w:bottom="1417" w:left="1417" w:header="708" w:footer="708" w:gutter="0"/>
          <w:cols w:space="708"/>
          <w:docGrid w:linePitch="360"/>
        </w:sectPr>
      </w:pPr>
    </w:p>
    <w:p w14:paraId="15D86ECE" w14:textId="77777777" w:rsidR="00B329AC" w:rsidRPr="002A7437" w:rsidRDefault="00B329AC" w:rsidP="00790059">
      <w:pPr>
        <w:jc w:val="center"/>
        <w:rPr>
          <w:rFonts w:cs="Arial"/>
        </w:rPr>
      </w:pPr>
      <w:r w:rsidRPr="002A7437">
        <w:rPr>
          <w:rFonts w:cs="Arial"/>
        </w:rPr>
        <w:lastRenderedPageBreak/>
        <w:t>Avertissement :</w:t>
      </w:r>
    </w:p>
    <w:p w14:paraId="2B1F8E4F" w14:textId="77777777" w:rsidR="00B329AC" w:rsidRPr="002A7437" w:rsidRDefault="00B329AC" w:rsidP="00B329AC">
      <w:pPr>
        <w:rPr>
          <w:rFonts w:cs="Arial"/>
        </w:rPr>
      </w:pPr>
      <w:r w:rsidRPr="002A7437">
        <w:rPr>
          <w:rFonts w:cs="Arial"/>
        </w:rPr>
        <w:t xml:space="preserve"> </w:t>
      </w:r>
      <w:r w:rsidRPr="002A7437">
        <w:rPr>
          <w:rFonts w:cs="Arial"/>
        </w:rPr>
        <w:tab/>
        <w:t>Grenoble</w:t>
      </w:r>
      <w:r w:rsidR="00B523A4">
        <w:rPr>
          <w:rFonts w:cs="Arial"/>
        </w:rPr>
        <w:t xml:space="preserve"> IAE</w:t>
      </w:r>
      <w:r w:rsidRPr="002A7437">
        <w:rPr>
          <w:rFonts w:cs="Arial"/>
        </w:rPr>
        <w:t xml:space="preserve">, au sein de l’Université </w:t>
      </w:r>
      <w:r w:rsidR="00E07E99">
        <w:rPr>
          <w:rFonts w:cs="Arial"/>
        </w:rPr>
        <w:t>Grenoble Alpes</w:t>
      </w:r>
      <w:r w:rsidRPr="002A7437">
        <w:rPr>
          <w:rFonts w:cs="Arial"/>
        </w:rPr>
        <w:t>, n’entend donner aucune approbation ni improbation aux opinions émises dans les mémoires des candidats aux masters</w:t>
      </w:r>
      <w:r w:rsidR="00B614A2">
        <w:rPr>
          <w:rFonts w:cs="Arial"/>
        </w:rPr>
        <w:t xml:space="preserve"> </w:t>
      </w:r>
      <w:r w:rsidRPr="002A7437">
        <w:rPr>
          <w:rFonts w:cs="Arial"/>
        </w:rPr>
        <w:t>: ces opinions doivent être considérées comme propres à leur auteur.</w:t>
      </w:r>
    </w:p>
    <w:p w14:paraId="74A32C63" w14:textId="77777777" w:rsidR="00B329AC" w:rsidRPr="006D2E22" w:rsidRDefault="00B329AC" w:rsidP="00B329AC">
      <w:pPr>
        <w:rPr>
          <w:rFonts w:cs="Arial"/>
        </w:rPr>
      </w:pPr>
      <w:r w:rsidRPr="002A7437">
        <w:rPr>
          <w:rFonts w:cs="Arial"/>
        </w:rPr>
        <w:t xml:space="preserve"> </w:t>
      </w:r>
      <w:r w:rsidRPr="002A7437">
        <w:rPr>
          <w:rFonts w:cs="Arial"/>
        </w:rPr>
        <w:tab/>
        <w:t>Tenant compte de la confidentialité des informations ayant trait à telle ou telle entreprise, une éventuelle diffusion relève de la seule responsabilité de l’auteur et ne peut être faite sans son accord.</w:t>
      </w:r>
    </w:p>
    <w:p w14:paraId="32EABAF1" w14:textId="77777777" w:rsidR="00B329AC" w:rsidRPr="002A7437" w:rsidRDefault="00B329AC" w:rsidP="00B329AC"/>
    <w:p w14:paraId="72127575" w14:textId="77777777" w:rsidR="00B329AC" w:rsidRDefault="009F2449" w:rsidP="00B329AC">
      <w:pPr>
        <w:sectPr w:rsidR="00B329AC" w:rsidSect="00EF673E">
          <w:pgSz w:w="11906" w:h="16838" w:code="9"/>
          <w:pgMar w:top="1418" w:right="1418" w:bottom="1418" w:left="1418" w:header="709" w:footer="709" w:gutter="0"/>
          <w:cols w:space="708"/>
          <w:vAlign w:val="center"/>
          <w:docGrid w:linePitch="360"/>
        </w:sectPr>
      </w:pPr>
      <w:r>
        <w:rPr>
          <w:rFonts w:cs="Times New Roman"/>
          <w:noProof/>
          <w:sz w:val="24"/>
          <w:szCs w:val="24"/>
          <w:lang w:eastAsia="fr-FR"/>
        </w:rPr>
        <mc:AlternateContent>
          <mc:Choice Requires="wps">
            <w:drawing>
              <wp:anchor distT="0" distB="0" distL="114300" distR="114300" simplePos="0" relativeHeight="251694080" behindDoc="0" locked="0" layoutInCell="1" allowOverlap="1" wp14:anchorId="5D35C994" wp14:editId="73830C4D">
                <wp:simplePos x="0" y="0"/>
                <wp:positionH relativeFrom="margin">
                  <wp:posOffset>1528445</wp:posOffset>
                </wp:positionH>
                <wp:positionV relativeFrom="paragraph">
                  <wp:posOffset>989330</wp:posOffset>
                </wp:positionV>
                <wp:extent cx="3171825" cy="895350"/>
                <wp:effectExtent l="0" t="0" r="28575" b="19050"/>
                <wp:wrapNone/>
                <wp:docPr id="11" name="Zone de texte 11"/>
                <wp:cNvGraphicFramePr/>
                <a:graphic xmlns:a="http://schemas.openxmlformats.org/drawingml/2006/main">
                  <a:graphicData uri="http://schemas.microsoft.com/office/word/2010/wordprocessingShape">
                    <wps:wsp>
                      <wps:cNvSpPr txBox="1"/>
                      <wps:spPr>
                        <a:xfrm>
                          <a:off x="0" y="0"/>
                          <a:ext cx="3171825" cy="895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8953AD" w14:textId="77777777" w:rsidR="00890D7E" w:rsidRDefault="00890D7E" w:rsidP="009F2449">
                            <w:pPr>
                              <w:jc w:val="center"/>
                              <w:rPr>
                                <w:b/>
                                <w:color w:val="FF0000"/>
                                <w:sz w:val="28"/>
                                <w:szCs w:val="28"/>
                              </w:rPr>
                            </w:pPr>
                            <w:r>
                              <w:rPr>
                                <w:b/>
                                <w:color w:val="FF0000"/>
                                <w:sz w:val="28"/>
                                <w:szCs w:val="28"/>
                              </w:rPr>
                              <w:t xml:space="preserve">Page obligatoire. </w:t>
                            </w:r>
                          </w:p>
                          <w:p w14:paraId="585BD961" w14:textId="77777777" w:rsidR="00890D7E" w:rsidRPr="00961476" w:rsidRDefault="00890D7E" w:rsidP="009F2449">
                            <w:pPr>
                              <w:jc w:val="center"/>
                              <w:rPr>
                                <w:b/>
                                <w:color w:val="FF0000"/>
                                <w:sz w:val="28"/>
                                <w:szCs w:val="28"/>
                              </w:rPr>
                            </w:pPr>
                            <w:r>
                              <w:rPr>
                                <w:b/>
                                <w:color w:val="FF0000"/>
                                <w:sz w:val="28"/>
                                <w:szCs w:val="28"/>
                              </w:rPr>
                              <w:t>Cadre à supprimer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5C994" id="Zone de texte 11" o:spid="_x0000_s1046" type="#_x0000_t202" style="position:absolute;left:0;text-align:left;margin-left:120.35pt;margin-top:77.9pt;width:249.75pt;height:70.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" fillcolor="white [3201]" strokeweight=".5pt">
                <v:textbox>
                  <w:txbxContent>
                    <w:p w14:paraId="3D8953AD" w14:textId="77777777" w:rsidR="00890D7E" w:rsidRDefault="00890D7E" w:rsidP="009F2449">
                      <w:pPr>
                        <w:jc w:val="center"/>
                        <w:rPr>
                          <w:b/>
                          <w:color w:val="FF0000"/>
                          <w:sz w:val="28"/>
                          <w:szCs w:val="28"/>
                        </w:rPr>
                      </w:pPr>
                      <w:r>
                        <w:rPr>
                          <w:b/>
                          <w:color w:val="FF0000"/>
                          <w:sz w:val="28"/>
                          <w:szCs w:val="28"/>
                        </w:rPr>
                        <w:t xml:space="preserve">Page obligatoire. </w:t>
                      </w:r>
                    </w:p>
                    <w:p w14:paraId="585BD961" w14:textId="77777777" w:rsidR="00890D7E" w:rsidRPr="00961476" w:rsidRDefault="00890D7E" w:rsidP="009F2449">
                      <w:pPr>
                        <w:jc w:val="center"/>
                        <w:rPr>
                          <w:b/>
                          <w:color w:val="FF0000"/>
                          <w:sz w:val="28"/>
                          <w:szCs w:val="28"/>
                        </w:rPr>
                      </w:pPr>
                      <w:r>
                        <w:rPr>
                          <w:b/>
                          <w:color w:val="FF0000"/>
                          <w:sz w:val="28"/>
                          <w:szCs w:val="28"/>
                        </w:rPr>
                        <w:t>Cadre à supprimer</w:t>
                      </w:r>
                    </w:p>
                  </w:txbxContent>
                </v:textbox>
                <w10:wrap anchorx="margin"/>
              </v:shape>
            </w:pict>
          </mc:Fallback>
        </mc:AlternateContent>
      </w:r>
    </w:p>
    <w:p w14:paraId="4930F567" w14:textId="77777777" w:rsidR="00B329AC" w:rsidRPr="001E5DA9" w:rsidRDefault="00A41415" w:rsidP="003F47A4">
      <w:pPr>
        <w:pStyle w:val="Titrepagesliminairesetautres"/>
        <w:outlineLvl w:val="9"/>
      </w:pPr>
      <w:bookmarkStart w:id="0" w:name="_Toc409448453"/>
      <w:bookmarkStart w:id="1" w:name="_Toc409449065"/>
      <w:bookmarkStart w:id="2" w:name="_Toc411527428"/>
      <w:bookmarkStart w:id="3" w:name="_Toc161651341"/>
      <w:r>
        <w:rPr>
          <w:noProof/>
          <w:lang w:eastAsia="fr-FR"/>
        </w:rPr>
        <w:lastRenderedPageBreak/>
        <mc:AlternateContent>
          <mc:Choice Requires="wps">
            <w:drawing>
              <wp:anchor distT="0" distB="0" distL="114300" distR="114300" simplePos="0" relativeHeight="251666432" behindDoc="0" locked="0" layoutInCell="1" allowOverlap="1" wp14:anchorId="057BE880" wp14:editId="7D933A02">
                <wp:simplePos x="0" y="0"/>
                <wp:positionH relativeFrom="column">
                  <wp:posOffset>2455879</wp:posOffset>
                </wp:positionH>
                <wp:positionV relativeFrom="paragraph">
                  <wp:posOffset>-451221</wp:posOffset>
                </wp:positionV>
                <wp:extent cx="3925019" cy="923925"/>
                <wp:effectExtent l="0" t="0" r="18415" b="28575"/>
                <wp:wrapNone/>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5019" cy="923925"/>
                        </a:xfrm>
                        <a:prstGeom prst="rect">
                          <a:avLst/>
                        </a:prstGeom>
                        <a:solidFill>
                          <a:srgbClr val="FFFFFF"/>
                        </a:solidFill>
                        <a:ln w="9525">
                          <a:solidFill>
                            <a:srgbClr val="000000"/>
                          </a:solidFill>
                          <a:miter lim="800000"/>
                          <a:headEnd/>
                          <a:tailEnd/>
                        </a:ln>
                      </wps:spPr>
                      <wps:txbx>
                        <w:txbxContent>
                          <w:p w14:paraId="1E4303B2" w14:textId="77777777" w:rsidR="00890D7E" w:rsidRPr="003A710A" w:rsidRDefault="00890D7E" w:rsidP="00A41415">
                            <w:pPr>
                              <w:spacing w:line="240" w:lineRule="auto"/>
                              <w:jc w:val="right"/>
                              <w:rPr>
                                <w:b/>
                                <w:color w:val="FF0000"/>
                                <w:sz w:val="24"/>
                              </w:rPr>
                            </w:pPr>
                            <w:r>
                              <w:rPr>
                                <w:b/>
                                <w:color w:val="FF0000"/>
                                <w:sz w:val="24"/>
                              </w:rPr>
                              <w:t>Déclaration</w:t>
                            </w:r>
                            <w:r w:rsidRPr="003A710A">
                              <w:rPr>
                                <w:b/>
                                <w:color w:val="FF0000"/>
                                <w:sz w:val="24"/>
                              </w:rPr>
                              <w:t xml:space="preserve"> à scanner, remplir et signer puis à réintégrer à la version électronique de que votre mémoire.</w:t>
                            </w:r>
                          </w:p>
                          <w:p w14:paraId="0BF17917" w14:textId="77777777" w:rsidR="00890D7E" w:rsidRPr="003A710A" w:rsidRDefault="00890D7E" w:rsidP="00A41415">
                            <w:pPr>
                              <w:spacing w:line="240" w:lineRule="auto"/>
                              <w:ind w:firstLine="0"/>
                              <w:jc w:val="center"/>
                              <w:rPr>
                                <w:b/>
                                <w:color w:val="FF0000"/>
                                <w:sz w:val="24"/>
                              </w:rPr>
                            </w:pPr>
                            <w:r w:rsidRPr="003A710A">
                              <w:rPr>
                                <w:b/>
                                <w:color w:val="FF0000"/>
                                <w:sz w:val="24"/>
                              </w:rPr>
                              <w:t xml:space="preserve">Cadre à supprimer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BE880" id="_x0000_s1047" type="#_x0000_t202" style="position:absolute;left:0;text-align:left;margin-left:193.4pt;margin-top:-35.55pt;width:309.05pt;height:7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">
                <v:textbox>
                  <w:txbxContent>
                    <w:p w14:paraId="1E4303B2" w14:textId="77777777" w:rsidR="00890D7E" w:rsidRPr="003A710A" w:rsidRDefault="00890D7E" w:rsidP="00A41415">
                      <w:pPr>
                        <w:spacing w:line="240" w:lineRule="auto"/>
                        <w:jc w:val="right"/>
                        <w:rPr>
                          <w:b/>
                          <w:color w:val="FF0000"/>
                          <w:sz w:val="24"/>
                        </w:rPr>
                      </w:pPr>
                      <w:r>
                        <w:rPr>
                          <w:b/>
                          <w:color w:val="FF0000"/>
                          <w:sz w:val="24"/>
                        </w:rPr>
                        <w:t>Déclaration</w:t>
                      </w:r>
                      <w:r w:rsidRPr="003A710A">
                        <w:rPr>
                          <w:b/>
                          <w:color w:val="FF0000"/>
                          <w:sz w:val="24"/>
                        </w:rPr>
                        <w:t xml:space="preserve"> à scanner, remplir et signer puis à réintégrer à la version électronique de que votre mémoire.</w:t>
                      </w:r>
                    </w:p>
                    <w:p w14:paraId="0BF17917" w14:textId="77777777" w:rsidR="00890D7E" w:rsidRPr="003A710A" w:rsidRDefault="00890D7E" w:rsidP="00A41415">
                      <w:pPr>
                        <w:spacing w:line="240" w:lineRule="auto"/>
                        <w:ind w:firstLine="0"/>
                        <w:jc w:val="center"/>
                        <w:rPr>
                          <w:b/>
                          <w:color w:val="FF0000"/>
                          <w:sz w:val="24"/>
                        </w:rPr>
                      </w:pPr>
                      <w:r w:rsidRPr="003A710A">
                        <w:rPr>
                          <w:b/>
                          <w:color w:val="FF0000"/>
                          <w:sz w:val="24"/>
                        </w:rPr>
                        <w:t xml:space="preserve">Cadre à supprimer </w:t>
                      </w:r>
                    </w:p>
                  </w:txbxContent>
                </v:textbox>
              </v:shape>
            </w:pict>
          </mc:Fallback>
        </mc:AlternateContent>
      </w:r>
      <w:r w:rsidR="00B329AC" w:rsidRPr="001E5DA9">
        <w:t>Déclaration anti-plagiat</w:t>
      </w:r>
      <w:bookmarkEnd w:id="0"/>
      <w:bookmarkEnd w:id="1"/>
      <w:bookmarkEnd w:id="2"/>
      <w:bookmarkEnd w:id="3"/>
    </w:p>
    <w:p w14:paraId="76433978" w14:textId="77777777" w:rsidR="00B329AC" w:rsidRPr="002A7437" w:rsidRDefault="00B329AC" w:rsidP="00B329AC"/>
    <w:p w14:paraId="0C00B49F" w14:textId="77777777" w:rsidR="00B329AC" w:rsidRPr="002A7437" w:rsidRDefault="00B329AC" w:rsidP="00B329AC"/>
    <w:p w14:paraId="121DED30" w14:textId="77777777" w:rsidR="00B329AC" w:rsidRPr="002A7437" w:rsidRDefault="00B329AC" w:rsidP="00B329AC">
      <w:r w:rsidRPr="002A7437">
        <w:t>Ce travail est le fruit d’un travail personnel et constitue un document original. Je sais que prétendre être l’auteur d’un travail écrit par une autre personne est une pratique sévèrement sanctionnée par la loi.</w:t>
      </w:r>
    </w:p>
    <w:p w14:paraId="21211179" w14:textId="77777777" w:rsidR="00B329AC" w:rsidRPr="002A7437" w:rsidRDefault="00B329AC" w:rsidP="00B329AC">
      <w:r w:rsidRPr="002A7437">
        <w:t>Je m'engage sur l'honneur à signaler, dans le présent mémoire, et selon les règles habituelles de citation des sources utilisées, les emprunts effectués à la littérature existante et à ne commettre ainsi aucun plagiat.</w:t>
      </w:r>
    </w:p>
    <w:p w14:paraId="0CA809EE" w14:textId="77777777" w:rsidR="00B329AC" w:rsidRPr="002A7437" w:rsidRDefault="00B329AC" w:rsidP="00B329AC"/>
    <w:p w14:paraId="2591A111" w14:textId="77777777" w:rsidR="00B329AC" w:rsidRPr="002A7437" w:rsidRDefault="00B329AC" w:rsidP="00B329AC">
      <w:r w:rsidRPr="002A7437">
        <w:t xml:space="preserve">NOM, PRENOM  </w:t>
      </w:r>
    </w:p>
    <w:p w14:paraId="5EDCC617" w14:textId="77777777" w:rsidR="00B329AC" w:rsidRPr="002A7437" w:rsidRDefault="00B329AC" w:rsidP="00B329AC">
      <w:pPr>
        <w:jc w:val="right"/>
      </w:pPr>
      <w:r w:rsidRPr="002A7437">
        <w:t>DATE, SIGNATURE</w:t>
      </w:r>
    </w:p>
    <w:p w14:paraId="56A8540B" w14:textId="77777777" w:rsidR="00B329AC" w:rsidRPr="002A7437" w:rsidRDefault="00B329AC" w:rsidP="00B329AC"/>
    <w:p w14:paraId="12AD1539" w14:textId="77777777" w:rsidR="00265537" w:rsidRDefault="00265537" w:rsidP="00B329AC">
      <w:pPr>
        <w:sectPr w:rsidR="00265537">
          <w:pgSz w:w="11906" w:h="16838"/>
          <w:pgMar w:top="1417" w:right="1417" w:bottom="1417" w:left="1417" w:header="708" w:footer="708" w:gutter="0"/>
          <w:cols w:space="708"/>
          <w:docGrid w:linePitch="360"/>
        </w:sectPr>
      </w:pPr>
    </w:p>
    <w:p w14:paraId="1513DC6A" w14:textId="77777777" w:rsidR="00265537" w:rsidRDefault="00265537" w:rsidP="00265537">
      <w:pPr>
        <w:pStyle w:val="Titrepagesliminairesetautres"/>
      </w:pPr>
      <w:bookmarkStart w:id="4" w:name="_Toc161651342"/>
      <w:r>
        <w:lastRenderedPageBreak/>
        <w:t>Déclaration utilisation Intelligence Artificielle</w:t>
      </w:r>
      <w:bookmarkEnd w:id="4"/>
    </w:p>
    <w:p w14:paraId="35FB8488" w14:textId="77777777" w:rsidR="00265537" w:rsidRDefault="00265537" w:rsidP="00265537">
      <w:pPr>
        <w:ind w:firstLine="0"/>
      </w:pPr>
    </w:p>
    <w:p w14:paraId="0D182DD3" w14:textId="77777777" w:rsidR="00EB57E5" w:rsidRDefault="00265537" w:rsidP="00265537">
      <w:pPr>
        <w:ind w:firstLine="0"/>
      </w:pPr>
      <w:r>
        <w:t xml:space="preserve">Dans le cadre de la rédaction de ce mémoire, </w:t>
      </w:r>
      <w:r w:rsidR="00EB57E5">
        <w:t xml:space="preserve">l’auteur a déclaré : </w:t>
      </w:r>
    </w:p>
    <w:p w14:paraId="73A2B803" w14:textId="77777777" w:rsidR="00EB57E5" w:rsidRDefault="00000000" w:rsidP="00265537">
      <w:pPr>
        <w:ind w:firstLine="0"/>
      </w:pPr>
      <w:sdt>
        <w:sdtPr>
          <w:id w:val="361334485"/>
          <w14:checkbox>
            <w14:checked w14:val="0"/>
            <w14:checkedState w14:val="2612" w14:font="MS Gothic"/>
            <w14:uncheckedState w14:val="2610" w14:font="MS Gothic"/>
          </w14:checkbox>
        </w:sdtPr>
        <w:sdtContent>
          <w:r w:rsidR="00EB57E5">
            <w:rPr>
              <w:rFonts w:ascii="MS Gothic" w:eastAsia="MS Gothic" w:hAnsi="MS Gothic" w:hint="eastAsia"/>
            </w:rPr>
            <w:t>☐</w:t>
          </w:r>
        </w:sdtContent>
      </w:sdt>
      <w:r w:rsidR="00EB57E5">
        <w:t xml:space="preserve"> Ne pas avoir </w:t>
      </w:r>
      <w:r w:rsidR="00E54D99">
        <w:t>eu recours à un outil</w:t>
      </w:r>
      <w:r w:rsidR="00EB57E5">
        <w:t xml:space="preserve"> utilisant la technologie de l’Intelligence Artificielle. </w:t>
      </w:r>
    </w:p>
    <w:p w14:paraId="447A4C6B" w14:textId="77777777" w:rsidR="00EB57E5" w:rsidRDefault="00000000" w:rsidP="00265537">
      <w:pPr>
        <w:ind w:firstLine="0"/>
      </w:pPr>
      <w:sdt>
        <w:sdtPr>
          <w:id w:val="85275084"/>
          <w14:checkbox>
            <w14:checked w14:val="0"/>
            <w14:checkedState w14:val="2612" w14:font="MS Gothic"/>
            <w14:uncheckedState w14:val="2610" w14:font="MS Gothic"/>
          </w14:checkbox>
        </w:sdtPr>
        <w:sdtContent>
          <w:r w:rsidR="00EB57E5">
            <w:rPr>
              <w:rFonts w:ascii="MS Gothic" w:eastAsia="MS Gothic" w:hAnsi="MS Gothic" w:hint="eastAsia"/>
            </w:rPr>
            <w:t>☐</w:t>
          </w:r>
        </w:sdtContent>
      </w:sdt>
      <w:r w:rsidR="00EB57E5">
        <w:t xml:space="preserve"> A</w:t>
      </w:r>
      <w:r w:rsidR="00265537">
        <w:t xml:space="preserve">voir </w:t>
      </w:r>
      <w:r w:rsidR="00E54D99">
        <w:t>eu recours à</w:t>
      </w:r>
      <w:r w:rsidR="00265537">
        <w:t xml:space="preserve"> un outil utilisant la technologie de l’Intellige</w:t>
      </w:r>
      <w:r w:rsidR="00EB57E5">
        <w:t>nce Artificielle.</w:t>
      </w:r>
      <w:r w:rsidR="00D45BA0">
        <w:tab/>
      </w:r>
      <w:r w:rsidR="00EB57E5">
        <w:t xml:space="preserve"> </w:t>
      </w:r>
      <w:r w:rsidR="00D45BA0">
        <w:br/>
        <w:t xml:space="preserve">Les outils utilisés et les usages sont les suivants : </w:t>
      </w:r>
    </w:p>
    <w:p w14:paraId="22D26BFB" w14:textId="77777777" w:rsidR="00EB57E5" w:rsidRDefault="00F50140" w:rsidP="00265537">
      <w:pPr>
        <w:ind w:firstLine="0"/>
      </w:pPr>
      <w:r>
        <w:rPr>
          <w:noProof/>
          <w:lang w:eastAsia="fr-FR"/>
        </w:rPr>
        <mc:AlternateContent>
          <mc:Choice Requires="wps">
            <w:drawing>
              <wp:anchor distT="0" distB="0" distL="114300" distR="114300" simplePos="0" relativeHeight="251696128" behindDoc="0" locked="0" layoutInCell="1" allowOverlap="1" wp14:anchorId="142551D2" wp14:editId="76C098C3">
                <wp:simplePos x="0" y="0"/>
                <wp:positionH relativeFrom="margin">
                  <wp:posOffset>-394970</wp:posOffset>
                </wp:positionH>
                <wp:positionV relativeFrom="paragraph">
                  <wp:posOffset>34290</wp:posOffset>
                </wp:positionV>
                <wp:extent cx="6743700" cy="6696075"/>
                <wp:effectExtent l="0" t="0" r="19050" b="28575"/>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6696075"/>
                        </a:xfrm>
                        <a:prstGeom prst="rect">
                          <a:avLst/>
                        </a:prstGeom>
                        <a:solidFill>
                          <a:srgbClr val="FFFFFF"/>
                        </a:solidFill>
                        <a:ln w="9525">
                          <a:solidFill>
                            <a:srgbClr val="000000"/>
                          </a:solidFill>
                          <a:miter lim="800000"/>
                          <a:headEnd/>
                          <a:tailEnd/>
                        </a:ln>
                      </wps:spPr>
                      <wps:txbx>
                        <w:txbxContent>
                          <w:p w14:paraId="46636D4C" w14:textId="77777777" w:rsidR="00890D7E" w:rsidRDefault="00890D7E" w:rsidP="00265537">
                            <w:pPr>
                              <w:spacing w:line="240" w:lineRule="auto"/>
                              <w:ind w:firstLine="0"/>
                              <w:jc w:val="center"/>
                              <w:rPr>
                                <w:b/>
                                <w:color w:val="FF0000"/>
                                <w:sz w:val="24"/>
                              </w:rPr>
                            </w:pPr>
                            <w:r>
                              <w:rPr>
                                <w:b/>
                                <w:color w:val="FF0000"/>
                                <w:sz w:val="24"/>
                              </w:rPr>
                              <w:t>Cadre à supprimer</w:t>
                            </w:r>
                          </w:p>
                          <w:p w14:paraId="6F64D493" w14:textId="77777777" w:rsidR="00890D7E" w:rsidRDefault="00890D7E" w:rsidP="00265537">
                            <w:pPr>
                              <w:spacing w:line="240" w:lineRule="auto"/>
                              <w:ind w:firstLine="0"/>
                              <w:jc w:val="center"/>
                              <w:rPr>
                                <w:b/>
                                <w:color w:val="FF0000"/>
                                <w:sz w:val="24"/>
                              </w:rPr>
                            </w:pPr>
                          </w:p>
                          <w:p w14:paraId="0A3BEEB0" w14:textId="77777777" w:rsidR="00890D7E" w:rsidRPr="00D45BA0" w:rsidRDefault="00890D7E" w:rsidP="00265537">
                            <w:pPr>
                              <w:spacing w:line="240" w:lineRule="auto"/>
                              <w:ind w:firstLine="0"/>
                              <w:jc w:val="center"/>
                              <w:rPr>
                                <w:sz w:val="24"/>
                              </w:rPr>
                            </w:pPr>
                            <w:r w:rsidRPr="00D45BA0">
                              <w:rPr>
                                <w:sz w:val="24"/>
                              </w:rPr>
                              <w:t>Dans le cas où vous déclarez avoir utilis</w:t>
                            </w:r>
                            <w:r>
                              <w:rPr>
                                <w:sz w:val="24"/>
                              </w:rPr>
                              <w:t>é</w:t>
                            </w:r>
                            <w:r w:rsidRPr="00D45BA0">
                              <w:rPr>
                                <w:sz w:val="24"/>
                              </w:rPr>
                              <w:t xml:space="preserve"> une IA dans le cadre de votre mémoire, merci d’indiquer les outils utilisés ainsi que les usages. </w:t>
                            </w:r>
                          </w:p>
                          <w:p w14:paraId="38407CFA" w14:textId="77777777" w:rsidR="00890D7E" w:rsidRDefault="00890D7E" w:rsidP="00265537">
                            <w:pPr>
                              <w:spacing w:line="240" w:lineRule="auto"/>
                              <w:ind w:firstLine="0"/>
                              <w:jc w:val="center"/>
                              <w:rPr>
                                <w:sz w:val="24"/>
                              </w:rPr>
                            </w:pPr>
                            <w:r w:rsidRPr="00D45BA0">
                              <w:rPr>
                                <w:sz w:val="24"/>
                              </w:rPr>
                              <w:t>Exemple</w:t>
                            </w:r>
                            <w:r>
                              <w:rPr>
                                <w:sz w:val="24"/>
                              </w:rPr>
                              <w:t>s</w:t>
                            </w:r>
                            <w:r w:rsidRPr="00D45BA0">
                              <w:rPr>
                                <w:sz w:val="24"/>
                              </w:rPr>
                              <w:t xml:space="preserve"> d’usages : Développer un concept, aide à l’élaboration du plan, aide à la recherche d’information (trouver des mots clés ou des sources d’informations pertinentes)</w:t>
                            </w:r>
                            <w:r>
                              <w:rPr>
                                <w:sz w:val="24"/>
                              </w:rPr>
                              <w:t>, génération de tableaux ou de matrices, faire un résumé, une synthèse, une traduction…</w:t>
                            </w:r>
                          </w:p>
                          <w:p w14:paraId="1D074EA6" w14:textId="77777777" w:rsidR="00890D7E" w:rsidRDefault="00890D7E" w:rsidP="00265537">
                            <w:pPr>
                              <w:spacing w:line="240" w:lineRule="auto"/>
                              <w:ind w:firstLine="0"/>
                              <w:jc w:val="center"/>
                              <w:rPr>
                                <w:sz w:val="24"/>
                              </w:rPr>
                            </w:pPr>
                          </w:p>
                          <w:p w14:paraId="3C610940" w14:textId="77777777" w:rsidR="00890D7E" w:rsidRDefault="00890D7E" w:rsidP="00265537">
                            <w:pPr>
                              <w:spacing w:line="240" w:lineRule="auto"/>
                              <w:ind w:firstLine="0"/>
                              <w:jc w:val="center"/>
                              <w:rPr>
                                <w:b/>
                                <w:color w:val="FF0000"/>
                                <w:sz w:val="24"/>
                              </w:rPr>
                            </w:pPr>
                            <w:r>
                              <w:rPr>
                                <w:b/>
                                <w:color w:val="FF0000"/>
                                <w:sz w:val="24"/>
                              </w:rPr>
                              <w:t>AVERTISSEMENT</w:t>
                            </w:r>
                          </w:p>
                          <w:p w14:paraId="71ACB902" w14:textId="77777777" w:rsidR="00890D7E" w:rsidRDefault="00890D7E" w:rsidP="00265537">
                            <w:pPr>
                              <w:spacing w:line="240" w:lineRule="auto"/>
                              <w:ind w:firstLine="0"/>
                              <w:jc w:val="center"/>
                              <w:rPr>
                                <w:sz w:val="24"/>
                              </w:rPr>
                            </w:pPr>
                            <w:r>
                              <w:rPr>
                                <w:sz w:val="24"/>
                              </w:rPr>
                              <w:t>Toute idée ou information générée</w:t>
                            </w:r>
                            <w:r w:rsidRPr="00BC3FAA">
                              <w:rPr>
                                <w:sz w:val="24"/>
                              </w:rPr>
                              <w:t xml:space="preserve"> par une IA devra être vérifié</w:t>
                            </w:r>
                            <w:r>
                              <w:rPr>
                                <w:sz w:val="24"/>
                              </w:rPr>
                              <w:t>e</w:t>
                            </w:r>
                            <w:r w:rsidRPr="00BC3FAA">
                              <w:rPr>
                                <w:sz w:val="24"/>
                              </w:rPr>
                              <w:t xml:space="preserve"> au préalable avant d’être utilisée dans votre mémoire. </w:t>
                            </w:r>
                            <w:r>
                              <w:rPr>
                                <w:sz w:val="24"/>
                              </w:rPr>
                              <w:t xml:space="preserve">Nous vous invitons à citer de préférences les </w:t>
                            </w:r>
                            <w:r w:rsidRPr="00BC3FAA">
                              <w:rPr>
                                <w:sz w:val="24"/>
                              </w:rPr>
                              <w:t>source</w:t>
                            </w:r>
                            <w:r>
                              <w:rPr>
                                <w:sz w:val="24"/>
                              </w:rPr>
                              <w:t>s</w:t>
                            </w:r>
                            <w:r w:rsidRPr="00BC3FAA">
                              <w:rPr>
                                <w:sz w:val="24"/>
                              </w:rPr>
                              <w:t xml:space="preserve"> primaire</w:t>
                            </w:r>
                            <w:r>
                              <w:rPr>
                                <w:sz w:val="24"/>
                              </w:rPr>
                              <w:t>s</w:t>
                            </w:r>
                            <w:r w:rsidRPr="00BC3FAA">
                              <w:rPr>
                                <w:sz w:val="24"/>
                              </w:rPr>
                              <w:t xml:space="preserve"> pour éviter de vous retrouver en situation de plagiat. (Voir page précédente)</w:t>
                            </w:r>
                          </w:p>
                          <w:p w14:paraId="0A427CFD" w14:textId="77777777" w:rsidR="00890D7E" w:rsidRPr="00BC3FAA" w:rsidRDefault="00890D7E" w:rsidP="00265537">
                            <w:pPr>
                              <w:spacing w:line="240" w:lineRule="auto"/>
                              <w:ind w:firstLine="0"/>
                              <w:jc w:val="center"/>
                              <w:rPr>
                                <w:sz w:val="24"/>
                              </w:rPr>
                            </w:pPr>
                            <w:r>
                              <w:rPr>
                                <w:sz w:val="24"/>
                              </w:rPr>
                              <w:t xml:space="preserve">Les conversations ou les images générées par une IA sur lesquels votre mémoire s’appuient doivent être citées. Vos prompts doivent être rajoutés en </w:t>
                            </w:r>
                            <w:r w:rsidRPr="001E3558">
                              <w:rPr>
                                <w:b/>
                                <w:color w:val="FF0000"/>
                                <w:sz w:val="24"/>
                              </w:rPr>
                              <w:t>annexe</w:t>
                            </w:r>
                            <w:r>
                              <w:rPr>
                                <w:sz w:val="24"/>
                              </w:rPr>
                              <w:t xml:space="preserve">. </w:t>
                            </w:r>
                          </w:p>
                          <w:p w14:paraId="33C1A1BF" w14:textId="77777777" w:rsidR="00890D7E" w:rsidRPr="001E3558" w:rsidRDefault="00890D7E" w:rsidP="001E3558">
                            <w:pPr>
                              <w:spacing w:after="0" w:line="240" w:lineRule="auto"/>
                              <w:ind w:firstLine="0"/>
                              <w:jc w:val="left"/>
                              <w:rPr>
                                <w:rFonts w:eastAsia="Times New Roman" w:cstheme="minorHAnsi"/>
                                <w:sz w:val="24"/>
                                <w:szCs w:val="24"/>
                                <w:lang w:eastAsia="fr-FR"/>
                              </w:rPr>
                            </w:pPr>
                            <w:r w:rsidRPr="00F85F3C">
                              <w:rPr>
                                <w:rFonts w:eastAsia="Times New Roman" w:cstheme="minorHAnsi"/>
                                <w:sz w:val="24"/>
                                <w:szCs w:val="24"/>
                                <w:lang w:val="en-US" w:eastAsia="fr-FR"/>
                              </w:rPr>
                              <w:t xml:space="preserve">MCADOO, Timothy, 2023. How to cite ChatGPT. </w:t>
                            </w:r>
                            <w:r w:rsidRPr="00F85F3C">
                              <w:rPr>
                                <w:rFonts w:eastAsia="Times New Roman" w:cstheme="minorHAnsi"/>
                                <w:i/>
                                <w:iCs/>
                                <w:sz w:val="24"/>
                                <w:szCs w:val="24"/>
                                <w:lang w:val="en-US" w:eastAsia="fr-FR"/>
                              </w:rPr>
                              <w:t>https://apastyle.apa.org</w:t>
                            </w:r>
                            <w:r w:rsidRPr="00F85F3C">
                              <w:rPr>
                                <w:rFonts w:eastAsia="Times New Roman" w:cstheme="minorHAnsi"/>
                                <w:sz w:val="24"/>
                                <w:szCs w:val="24"/>
                                <w:lang w:val="en-US" w:eastAsia="fr-FR"/>
                              </w:rPr>
                              <w:t xml:space="preserve"> [en ligne]. </w:t>
                            </w:r>
                            <w:r w:rsidRPr="001E3558">
                              <w:rPr>
                                <w:rFonts w:eastAsia="Times New Roman" w:cstheme="minorHAnsi"/>
                                <w:sz w:val="24"/>
                                <w:szCs w:val="24"/>
                                <w:lang w:eastAsia="fr-FR"/>
                              </w:rPr>
                              <w:t xml:space="preserve">7 avril 2023. [Consulté le 22 février 2024]. Disponible à l’adresse : </w:t>
                            </w:r>
                            <w:hyperlink r:id="rId12" w:history="1">
                              <w:r w:rsidRPr="001E3558">
                                <w:rPr>
                                  <w:rFonts w:eastAsia="Times New Roman" w:cstheme="minorHAnsi"/>
                                  <w:color w:val="0000FF"/>
                                  <w:sz w:val="24"/>
                                  <w:szCs w:val="24"/>
                                  <w:u w:val="single"/>
                                  <w:lang w:eastAsia="fr-FR"/>
                                </w:rPr>
                                <w:t>https://apastyle.apa.org/blog/how-to-cite-chatgpt</w:t>
                              </w:r>
                            </w:hyperlink>
                          </w:p>
                          <w:p w14:paraId="2666D9D4" w14:textId="77777777" w:rsidR="00890D7E" w:rsidRPr="00BC3FAA" w:rsidRDefault="00890D7E" w:rsidP="00265537">
                            <w:pPr>
                              <w:spacing w:line="240" w:lineRule="auto"/>
                              <w:ind w:firstLine="0"/>
                              <w:jc w:val="center"/>
                              <w:rPr>
                                <w:sz w:val="24"/>
                              </w:rPr>
                            </w:pPr>
                          </w:p>
                          <w:p w14:paraId="52BF71C1" w14:textId="77777777" w:rsidR="00890D7E" w:rsidRPr="00BC3FAA" w:rsidRDefault="00890D7E" w:rsidP="00265537">
                            <w:pPr>
                              <w:spacing w:line="240" w:lineRule="auto"/>
                              <w:ind w:firstLine="0"/>
                              <w:jc w:val="center"/>
                              <w:rPr>
                                <w:sz w:val="24"/>
                              </w:rPr>
                            </w:pPr>
                            <w:r w:rsidRPr="00BC3FAA">
                              <w:rPr>
                                <w:sz w:val="24"/>
                              </w:rPr>
                              <w:t xml:space="preserve">Nous vous alertons sur les limites des outils d’IA : biais de pensées, phénomène d’hallucination, date de la mise à jour du corpus d’entraînement, difficulté pour tracer les sources d’informations… </w:t>
                            </w:r>
                          </w:p>
                          <w:p w14:paraId="157BEDDB" w14:textId="77777777" w:rsidR="00890D7E" w:rsidRPr="00BC3FAA" w:rsidRDefault="00890D7E" w:rsidP="00BC3FAA">
                            <w:pPr>
                              <w:spacing w:after="0" w:line="240" w:lineRule="auto"/>
                              <w:ind w:firstLine="0"/>
                              <w:jc w:val="left"/>
                              <w:rPr>
                                <w:rFonts w:eastAsia="Times New Roman" w:cstheme="minorHAnsi"/>
                                <w:sz w:val="24"/>
                                <w:szCs w:val="24"/>
                                <w:lang w:eastAsia="fr-FR"/>
                              </w:rPr>
                            </w:pPr>
                            <w:r w:rsidRPr="00BC3FAA">
                              <w:rPr>
                                <w:rFonts w:eastAsia="Times New Roman" w:cstheme="minorHAnsi"/>
                                <w:sz w:val="24"/>
                                <w:szCs w:val="24"/>
                                <w:lang w:eastAsia="fr-FR"/>
                              </w:rPr>
                              <w:t xml:space="preserve">INRIA FLOWERS, 2023. </w:t>
                            </w:r>
                            <w:r w:rsidRPr="00BC3FAA">
                              <w:rPr>
                                <w:rFonts w:eastAsia="Times New Roman" w:cstheme="minorHAnsi"/>
                                <w:i/>
                                <w:iCs/>
                                <w:sz w:val="24"/>
                                <w:szCs w:val="24"/>
                                <w:lang w:eastAsia="fr-FR"/>
                              </w:rPr>
                              <w:t xml:space="preserve">Quelles sont les limites de </w:t>
                            </w:r>
                            <w:proofErr w:type="spellStart"/>
                            <w:r w:rsidRPr="00BC3FAA">
                              <w:rPr>
                                <w:rFonts w:eastAsia="Times New Roman" w:cstheme="minorHAnsi"/>
                                <w:i/>
                                <w:iCs/>
                                <w:sz w:val="24"/>
                                <w:szCs w:val="24"/>
                                <w:lang w:eastAsia="fr-FR"/>
                              </w:rPr>
                              <w:t>ChatGPT</w:t>
                            </w:r>
                            <w:proofErr w:type="spellEnd"/>
                            <w:r w:rsidRPr="00BC3FAA">
                              <w:rPr>
                                <w:rFonts w:eastAsia="Times New Roman" w:cstheme="minorHAnsi"/>
                                <w:i/>
                                <w:iCs/>
                                <w:sz w:val="24"/>
                                <w:szCs w:val="24"/>
                                <w:lang w:eastAsia="fr-FR"/>
                              </w:rPr>
                              <w:t> ? Explications en 5mn (stéréotypes, erreurs factuelles, ...)</w:t>
                            </w:r>
                            <w:r w:rsidRPr="00BC3FAA">
                              <w:rPr>
                                <w:rFonts w:eastAsia="Times New Roman" w:cstheme="minorHAnsi"/>
                                <w:sz w:val="24"/>
                                <w:szCs w:val="24"/>
                                <w:lang w:eastAsia="fr-FR"/>
                              </w:rPr>
                              <w:t xml:space="preserve"> [en ligne]. 13 avril 2023. [Consulté le 22 février 2024]. Disponible à l’adresse : </w:t>
                            </w:r>
                            <w:hyperlink r:id="rId13" w:history="1">
                              <w:r w:rsidRPr="00BC3FAA">
                                <w:rPr>
                                  <w:rFonts w:eastAsia="Times New Roman" w:cstheme="minorHAnsi"/>
                                  <w:color w:val="0000FF"/>
                                  <w:sz w:val="24"/>
                                  <w:szCs w:val="24"/>
                                  <w:u w:val="single"/>
                                  <w:lang w:eastAsia="fr-FR"/>
                                </w:rPr>
                                <w:t>https://www.youtube.com/watch?v=xXHWTC4mJBM</w:t>
                              </w:r>
                            </w:hyperlink>
                          </w:p>
                          <w:p w14:paraId="4E609DE2" w14:textId="77777777" w:rsidR="00890D7E" w:rsidRDefault="00890D7E" w:rsidP="004C2B18">
                            <w:pPr>
                              <w:spacing w:line="240" w:lineRule="auto"/>
                              <w:ind w:firstLine="0"/>
                              <w:rPr>
                                <w:b/>
                                <w:color w:val="FF0000"/>
                                <w:sz w:val="24"/>
                              </w:rPr>
                            </w:pPr>
                          </w:p>
                          <w:p w14:paraId="6B95D133" w14:textId="77777777" w:rsidR="00890D7E" w:rsidRPr="00735C98" w:rsidRDefault="00890D7E" w:rsidP="00265537">
                            <w:pPr>
                              <w:spacing w:line="240" w:lineRule="auto"/>
                              <w:ind w:firstLine="0"/>
                              <w:jc w:val="center"/>
                              <w:rPr>
                                <w:sz w:val="24"/>
                              </w:rPr>
                            </w:pPr>
                            <w:r w:rsidRPr="00735C98">
                              <w:rPr>
                                <w:sz w:val="24"/>
                              </w:rPr>
                              <w:t>Les équipes pédagogiques de Grenoble IAE s’attacheront à évaluer la qualité de la rédaction de votre mémoire dans son ensemble et votre propre analyse</w:t>
                            </w:r>
                            <w:r>
                              <w:rPr>
                                <w:sz w:val="24"/>
                              </w:rPr>
                              <w:t xml:space="preserve">. </w:t>
                            </w:r>
                          </w:p>
                          <w:p w14:paraId="6D877328" w14:textId="77777777" w:rsidR="00890D7E" w:rsidRPr="001E3558" w:rsidRDefault="00890D7E" w:rsidP="00265537">
                            <w:pPr>
                              <w:spacing w:line="240" w:lineRule="auto"/>
                              <w:ind w:firstLine="0"/>
                              <w:jc w:val="center"/>
                              <w:rPr>
                                <w:b/>
                                <w:color w:val="FF0000"/>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551D2" id="_x0000_s1048" type="#_x0000_t202" style="position:absolute;left:0;text-align:left;margin-left:-31.1pt;margin-top:2.7pt;width:531pt;height:527.2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">
                <v:textbox>
                  <w:txbxContent>
                    <w:p w14:paraId="46636D4C" w14:textId="77777777" w:rsidR="00890D7E" w:rsidRDefault="00890D7E" w:rsidP="00265537">
                      <w:pPr>
                        <w:spacing w:line="240" w:lineRule="auto"/>
                        <w:ind w:firstLine="0"/>
                        <w:jc w:val="center"/>
                        <w:rPr>
                          <w:b/>
                          <w:color w:val="FF0000"/>
                          <w:sz w:val="24"/>
                        </w:rPr>
                      </w:pPr>
                      <w:r>
                        <w:rPr>
                          <w:b/>
                          <w:color w:val="FF0000"/>
                          <w:sz w:val="24"/>
                        </w:rPr>
                        <w:t>Cadre à supprimer</w:t>
                      </w:r>
                    </w:p>
                    <w:p w14:paraId="6F64D493" w14:textId="77777777" w:rsidR="00890D7E" w:rsidRDefault="00890D7E" w:rsidP="00265537">
                      <w:pPr>
                        <w:spacing w:line="240" w:lineRule="auto"/>
                        <w:ind w:firstLine="0"/>
                        <w:jc w:val="center"/>
                        <w:rPr>
                          <w:b/>
                          <w:color w:val="FF0000"/>
                          <w:sz w:val="24"/>
                        </w:rPr>
                      </w:pPr>
                    </w:p>
                    <w:p w14:paraId="0A3BEEB0" w14:textId="77777777" w:rsidR="00890D7E" w:rsidRPr="00D45BA0" w:rsidRDefault="00890D7E" w:rsidP="00265537">
                      <w:pPr>
                        <w:spacing w:line="240" w:lineRule="auto"/>
                        <w:ind w:firstLine="0"/>
                        <w:jc w:val="center"/>
                        <w:rPr>
                          <w:sz w:val="24"/>
                        </w:rPr>
                      </w:pPr>
                      <w:r w:rsidRPr="00D45BA0">
                        <w:rPr>
                          <w:sz w:val="24"/>
                        </w:rPr>
                        <w:t>Dans le cas où vous déclarez avoir utilis</w:t>
                      </w:r>
                      <w:r>
                        <w:rPr>
                          <w:sz w:val="24"/>
                        </w:rPr>
                        <w:t>é</w:t>
                      </w:r>
                      <w:r w:rsidRPr="00D45BA0">
                        <w:rPr>
                          <w:sz w:val="24"/>
                        </w:rPr>
                        <w:t xml:space="preserve"> une IA dans le cadre de votre mémoire, merci d’indiquer les outils utilisés ainsi que les usages. </w:t>
                      </w:r>
                    </w:p>
                    <w:p w14:paraId="38407CFA" w14:textId="77777777" w:rsidR="00890D7E" w:rsidRDefault="00890D7E" w:rsidP="00265537">
                      <w:pPr>
                        <w:spacing w:line="240" w:lineRule="auto"/>
                        <w:ind w:firstLine="0"/>
                        <w:jc w:val="center"/>
                        <w:rPr>
                          <w:sz w:val="24"/>
                        </w:rPr>
                      </w:pPr>
                      <w:r w:rsidRPr="00D45BA0">
                        <w:rPr>
                          <w:sz w:val="24"/>
                        </w:rPr>
                        <w:t>Exemple</w:t>
                      </w:r>
                      <w:r>
                        <w:rPr>
                          <w:sz w:val="24"/>
                        </w:rPr>
                        <w:t>s</w:t>
                      </w:r>
                      <w:r w:rsidRPr="00D45BA0">
                        <w:rPr>
                          <w:sz w:val="24"/>
                        </w:rPr>
                        <w:t xml:space="preserve"> d’usages : Développer un concept, aide à l’élaboration du plan, aide à la recherche d’information (trouver des mots clés ou des sources d’informations pertinentes)</w:t>
                      </w:r>
                      <w:r>
                        <w:rPr>
                          <w:sz w:val="24"/>
                        </w:rPr>
                        <w:t>, génération de tableaux ou de matrices, faire un résumé, une synthèse, une traduction…</w:t>
                      </w:r>
                    </w:p>
                    <w:p w14:paraId="1D074EA6" w14:textId="77777777" w:rsidR="00890D7E" w:rsidRDefault="00890D7E" w:rsidP="00265537">
                      <w:pPr>
                        <w:spacing w:line="240" w:lineRule="auto"/>
                        <w:ind w:firstLine="0"/>
                        <w:jc w:val="center"/>
                        <w:rPr>
                          <w:sz w:val="24"/>
                        </w:rPr>
                      </w:pPr>
                    </w:p>
                    <w:p w14:paraId="3C610940" w14:textId="77777777" w:rsidR="00890D7E" w:rsidRDefault="00890D7E" w:rsidP="00265537">
                      <w:pPr>
                        <w:spacing w:line="240" w:lineRule="auto"/>
                        <w:ind w:firstLine="0"/>
                        <w:jc w:val="center"/>
                        <w:rPr>
                          <w:b/>
                          <w:color w:val="FF0000"/>
                          <w:sz w:val="24"/>
                        </w:rPr>
                      </w:pPr>
                      <w:r>
                        <w:rPr>
                          <w:b/>
                          <w:color w:val="FF0000"/>
                          <w:sz w:val="24"/>
                        </w:rPr>
                        <w:t>AVERTISSEMENT</w:t>
                      </w:r>
                    </w:p>
                    <w:p w14:paraId="71ACB902" w14:textId="77777777" w:rsidR="00890D7E" w:rsidRDefault="00890D7E" w:rsidP="00265537">
                      <w:pPr>
                        <w:spacing w:line="240" w:lineRule="auto"/>
                        <w:ind w:firstLine="0"/>
                        <w:jc w:val="center"/>
                        <w:rPr>
                          <w:sz w:val="24"/>
                        </w:rPr>
                      </w:pPr>
                      <w:r>
                        <w:rPr>
                          <w:sz w:val="24"/>
                        </w:rPr>
                        <w:t>Toute idée ou information générée</w:t>
                      </w:r>
                      <w:r w:rsidRPr="00BC3FAA">
                        <w:rPr>
                          <w:sz w:val="24"/>
                        </w:rPr>
                        <w:t xml:space="preserve"> par une IA devra être vérifié</w:t>
                      </w:r>
                      <w:r>
                        <w:rPr>
                          <w:sz w:val="24"/>
                        </w:rPr>
                        <w:t>e</w:t>
                      </w:r>
                      <w:r w:rsidRPr="00BC3FAA">
                        <w:rPr>
                          <w:sz w:val="24"/>
                        </w:rPr>
                        <w:t xml:space="preserve"> au préalable avant d’être utilisée dans votre mémoire. </w:t>
                      </w:r>
                      <w:r>
                        <w:rPr>
                          <w:sz w:val="24"/>
                        </w:rPr>
                        <w:t xml:space="preserve">Nous vous invitons à citer de préférences les </w:t>
                      </w:r>
                      <w:r w:rsidRPr="00BC3FAA">
                        <w:rPr>
                          <w:sz w:val="24"/>
                        </w:rPr>
                        <w:t>source</w:t>
                      </w:r>
                      <w:r>
                        <w:rPr>
                          <w:sz w:val="24"/>
                        </w:rPr>
                        <w:t>s</w:t>
                      </w:r>
                      <w:r w:rsidRPr="00BC3FAA">
                        <w:rPr>
                          <w:sz w:val="24"/>
                        </w:rPr>
                        <w:t xml:space="preserve"> primaire</w:t>
                      </w:r>
                      <w:r>
                        <w:rPr>
                          <w:sz w:val="24"/>
                        </w:rPr>
                        <w:t>s</w:t>
                      </w:r>
                      <w:r w:rsidRPr="00BC3FAA">
                        <w:rPr>
                          <w:sz w:val="24"/>
                        </w:rPr>
                        <w:t xml:space="preserve"> pour éviter de vous retrouver en situation de plagiat. (Voir page précédente)</w:t>
                      </w:r>
                    </w:p>
                    <w:p w14:paraId="0A427CFD" w14:textId="77777777" w:rsidR="00890D7E" w:rsidRPr="00BC3FAA" w:rsidRDefault="00890D7E" w:rsidP="00265537">
                      <w:pPr>
                        <w:spacing w:line="240" w:lineRule="auto"/>
                        <w:ind w:firstLine="0"/>
                        <w:jc w:val="center"/>
                        <w:rPr>
                          <w:sz w:val="24"/>
                        </w:rPr>
                      </w:pPr>
                      <w:r>
                        <w:rPr>
                          <w:sz w:val="24"/>
                        </w:rPr>
                        <w:t xml:space="preserve">Les conversations ou les images générées par une IA sur lesquels votre mémoire s’appuient doivent être citées. Vos prompts doivent être rajoutés en </w:t>
                      </w:r>
                      <w:r w:rsidRPr="001E3558">
                        <w:rPr>
                          <w:b/>
                          <w:color w:val="FF0000"/>
                          <w:sz w:val="24"/>
                        </w:rPr>
                        <w:t>annexe</w:t>
                      </w:r>
                      <w:r>
                        <w:rPr>
                          <w:sz w:val="24"/>
                        </w:rPr>
                        <w:t xml:space="preserve">. </w:t>
                      </w:r>
                    </w:p>
                    <w:p w14:paraId="33C1A1BF" w14:textId="77777777" w:rsidR="00890D7E" w:rsidRPr="001E3558" w:rsidRDefault="00890D7E" w:rsidP="001E3558">
                      <w:pPr>
                        <w:spacing w:after="0" w:line="240" w:lineRule="auto"/>
                        <w:ind w:firstLine="0"/>
                        <w:jc w:val="left"/>
                        <w:rPr>
                          <w:rFonts w:eastAsia="Times New Roman" w:cstheme="minorHAnsi"/>
                          <w:sz w:val="24"/>
                          <w:szCs w:val="24"/>
                          <w:lang w:eastAsia="fr-FR"/>
                        </w:rPr>
                      </w:pPr>
                      <w:r w:rsidRPr="00F85F3C">
                        <w:rPr>
                          <w:rFonts w:eastAsia="Times New Roman" w:cstheme="minorHAnsi"/>
                          <w:sz w:val="24"/>
                          <w:szCs w:val="24"/>
                          <w:lang w:val="en-US" w:eastAsia="fr-FR"/>
                        </w:rPr>
                        <w:t xml:space="preserve">MCADOO, Timothy, 2023. How to cite ChatGPT. </w:t>
                      </w:r>
                      <w:r w:rsidRPr="00F85F3C">
                        <w:rPr>
                          <w:rFonts w:eastAsia="Times New Roman" w:cstheme="minorHAnsi"/>
                          <w:i/>
                          <w:iCs/>
                          <w:sz w:val="24"/>
                          <w:szCs w:val="24"/>
                          <w:lang w:val="en-US" w:eastAsia="fr-FR"/>
                        </w:rPr>
                        <w:t>https://apastyle.apa.org</w:t>
                      </w:r>
                      <w:r w:rsidRPr="00F85F3C">
                        <w:rPr>
                          <w:rFonts w:eastAsia="Times New Roman" w:cstheme="minorHAnsi"/>
                          <w:sz w:val="24"/>
                          <w:szCs w:val="24"/>
                          <w:lang w:val="en-US" w:eastAsia="fr-FR"/>
                        </w:rPr>
                        <w:t xml:space="preserve"> [en ligne]. </w:t>
                      </w:r>
                      <w:r w:rsidRPr="001E3558">
                        <w:rPr>
                          <w:rFonts w:eastAsia="Times New Roman" w:cstheme="minorHAnsi"/>
                          <w:sz w:val="24"/>
                          <w:szCs w:val="24"/>
                          <w:lang w:eastAsia="fr-FR"/>
                        </w:rPr>
                        <w:t xml:space="preserve">7 avril 2023. [Consulté le 22 février 2024]. Disponible à l’adresse : </w:t>
                      </w:r>
                      <w:hyperlink r:id="rId14" w:history="1">
                        <w:r w:rsidRPr="001E3558">
                          <w:rPr>
                            <w:rFonts w:eastAsia="Times New Roman" w:cstheme="minorHAnsi"/>
                            <w:color w:val="0000FF"/>
                            <w:sz w:val="24"/>
                            <w:szCs w:val="24"/>
                            <w:u w:val="single"/>
                            <w:lang w:eastAsia="fr-FR"/>
                          </w:rPr>
                          <w:t>https://apastyle.apa.org/blog/how-to-cite-chatgpt</w:t>
                        </w:r>
                      </w:hyperlink>
                    </w:p>
                    <w:p w14:paraId="2666D9D4" w14:textId="77777777" w:rsidR="00890D7E" w:rsidRPr="00BC3FAA" w:rsidRDefault="00890D7E" w:rsidP="00265537">
                      <w:pPr>
                        <w:spacing w:line="240" w:lineRule="auto"/>
                        <w:ind w:firstLine="0"/>
                        <w:jc w:val="center"/>
                        <w:rPr>
                          <w:sz w:val="24"/>
                        </w:rPr>
                      </w:pPr>
                    </w:p>
                    <w:p w14:paraId="52BF71C1" w14:textId="77777777" w:rsidR="00890D7E" w:rsidRPr="00BC3FAA" w:rsidRDefault="00890D7E" w:rsidP="00265537">
                      <w:pPr>
                        <w:spacing w:line="240" w:lineRule="auto"/>
                        <w:ind w:firstLine="0"/>
                        <w:jc w:val="center"/>
                        <w:rPr>
                          <w:sz w:val="24"/>
                        </w:rPr>
                      </w:pPr>
                      <w:r w:rsidRPr="00BC3FAA">
                        <w:rPr>
                          <w:sz w:val="24"/>
                        </w:rPr>
                        <w:t xml:space="preserve">Nous vous alertons sur les limites des outils d’IA : biais de pensées, phénomène d’hallucination, date de la mise à jour du corpus d’entraînement, difficulté pour tracer les sources d’informations… </w:t>
                      </w:r>
                    </w:p>
                    <w:p w14:paraId="157BEDDB" w14:textId="77777777" w:rsidR="00890D7E" w:rsidRPr="00BC3FAA" w:rsidRDefault="00890D7E" w:rsidP="00BC3FAA">
                      <w:pPr>
                        <w:spacing w:after="0" w:line="240" w:lineRule="auto"/>
                        <w:ind w:firstLine="0"/>
                        <w:jc w:val="left"/>
                        <w:rPr>
                          <w:rFonts w:eastAsia="Times New Roman" w:cstheme="minorHAnsi"/>
                          <w:sz w:val="24"/>
                          <w:szCs w:val="24"/>
                          <w:lang w:eastAsia="fr-FR"/>
                        </w:rPr>
                      </w:pPr>
                      <w:r w:rsidRPr="00BC3FAA">
                        <w:rPr>
                          <w:rFonts w:eastAsia="Times New Roman" w:cstheme="minorHAnsi"/>
                          <w:sz w:val="24"/>
                          <w:szCs w:val="24"/>
                          <w:lang w:eastAsia="fr-FR"/>
                        </w:rPr>
                        <w:t xml:space="preserve">INRIA FLOWERS, 2023. </w:t>
                      </w:r>
                      <w:r w:rsidRPr="00BC3FAA">
                        <w:rPr>
                          <w:rFonts w:eastAsia="Times New Roman" w:cstheme="minorHAnsi"/>
                          <w:i/>
                          <w:iCs/>
                          <w:sz w:val="24"/>
                          <w:szCs w:val="24"/>
                          <w:lang w:eastAsia="fr-FR"/>
                        </w:rPr>
                        <w:t xml:space="preserve">Quelles sont les limites de </w:t>
                      </w:r>
                      <w:proofErr w:type="spellStart"/>
                      <w:r w:rsidRPr="00BC3FAA">
                        <w:rPr>
                          <w:rFonts w:eastAsia="Times New Roman" w:cstheme="minorHAnsi"/>
                          <w:i/>
                          <w:iCs/>
                          <w:sz w:val="24"/>
                          <w:szCs w:val="24"/>
                          <w:lang w:eastAsia="fr-FR"/>
                        </w:rPr>
                        <w:t>ChatGPT</w:t>
                      </w:r>
                      <w:proofErr w:type="spellEnd"/>
                      <w:r w:rsidRPr="00BC3FAA">
                        <w:rPr>
                          <w:rFonts w:eastAsia="Times New Roman" w:cstheme="minorHAnsi"/>
                          <w:i/>
                          <w:iCs/>
                          <w:sz w:val="24"/>
                          <w:szCs w:val="24"/>
                          <w:lang w:eastAsia="fr-FR"/>
                        </w:rPr>
                        <w:t> ? Explications en 5mn (stéréotypes, erreurs factuelles, ...)</w:t>
                      </w:r>
                      <w:r w:rsidRPr="00BC3FAA">
                        <w:rPr>
                          <w:rFonts w:eastAsia="Times New Roman" w:cstheme="minorHAnsi"/>
                          <w:sz w:val="24"/>
                          <w:szCs w:val="24"/>
                          <w:lang w:eastAsia="fr-FR"/>
                        </w:rPr>
                        <w:t xml:space="preserve"> [en ligne]. 13 avril 2023. [Consulté le 22 février 2024]. Disponible à l’adresse : </w:t>
                      </w:r>
                      <w:hyperlink r:id="rId15" w:history="1">
                        <w:r w:rsidRPr="00BC3FAA">
                          <w:rPr>
                            <w:rFonts w:eastAsia="Times New Roman" w:cstheme="minorHAnsi"/>
                            <w:color w:val="0000FF"/>
                            <w:sz w:val="24"/>
                            <w:szCs w:val="24"/>
                            <w:u w:val="single"/>
                            <w:lang w:eastAsia="fr-FR"/>
                          </w:rPr>
                          <w:t>https://www.youtube.com/watch?v=xXHWTC4mJBM</w:t>
                        </w:r>
                      </w:hyperlink>
                    </w:p>
                    <w:p w14:paraId="4E609DE2" w14:textId="77777777" w:rsidR="00890D7E" w:rsidRDefault="00890D7E" w:rsidP="004C2B18">
                      <w:pPr>
                        <w:spacing w:line="240" w:lineRule="auto"/>
                        <w:ind w:firstLine="0"/>
                        <w:rPr>
                          <w:b/>
                          <w:color w:val="FF0000"/>
                          <w:sz w:val="24"/>
                        </w:rPr>
                      </w:pPr>
                    </w:p>
                    <w:p w14:paraId="6B95D133" w14:textId="77777777" w:rsidR="00890D7E" w:rsidRPr="00735C98" w:rsidRDefault="00890D7E" w:rsidP="00265537">
                      <w:pPr>
                        <w:spacing w:line="240" w:lineRule="auto"/>
                        <w:ind w:firstLine="0"/>
                        <w:jc w:val="center"/>
                        <w:rPr>
                          <w:sz w:val="24"/>
                        </w:rPr>
                      </w:pPr>
                      <w:r w:rsidRPr="00735C98">
                        <w:rPr>
                          <w:sz w:val="24"/>
                        </w:rPr>
                        <w:t>Les équipes pédagogiques de Grenoble IAE s’attacheront à évaluer la qualité de la rédaction de votre mémoire dans son ensemble et votre propre analyse</w:t>
                      </w:r>
                      <w:r>
                        <w:rPr>
                          <w:sz w:val="24"/>
                        </w:rPr>
                        <w:t xml:space="preserve">. </w:t>
                      </w:r>
                    </w:p>
                    <w:p w14:paraId="6D877328" w14:textId="77777777" w:rsidR="00890D7E" w:rsidRPr="001E3558" w:rsidRDefault="00890D7E" w:rsidP="00265537">
                      <w:pPr>
                        <w:spacing w:line="240" w:lineRule="auto"/>
                        <w:ind w:firstLine="0"/>
                        <w:jc w:val="center"/>
                        <w:rPr>
                          <w:b/>
                          <w:color w:val="FF0000"/>
                          <w:sz w:val="24"/>
                        </w:rPr>
                      </w:pPr>
                    </w:p>
                  </w:txbxContent>
                </v:textbox>
                <w10:wrap anchorx="margin"/>
              </v:shape>
            </w:pict>
          </mc:Fallback>
        </mc:AlternateContent>
      </w:r>
    </w:p>
    <w:p w14:paraId="7D853E1E" w14:textId="77777777" w:rsidR="00265537" w:rsidRDefault="00265537" w:rsidP="00265537">
      <w:pPr>
        <w:ind w:firstLine="0"/>
      </w:pPr>
    </w:p>
    <w:p w14:paraId="7BACFF1A" w14:textId="77777777" w:rsidR="00265537" w:rsidRPr="002A7437" w:rsidRDefault="00265537" w:rsidP="00265537">
      <w:pPr>
        <w:ind w:firstLine="0"/>
        <w:sectPr w:rsidR="00265537" w:rsidRPr="002A7437">
          <w:pgSz w:w="11906" w:h="16838"/>
          <w:pgMar w:top="1417" w:right="1417" w:bottom="1417" w:left="1417" w:header="708" w:footer="708" w:gutter="0"/>
          <w:cols w:space="708"/>
          <w:docGrid w:linePitch="360"/>
        </w:sectPr>
      </w:pPr>
    </w:p>
    <w:p w14:paraId="36C3928A" w14:textId="77777777" w:rsidR="002920C7" w:rsidRPr="00724983" w:rsidRDefault="002920C7" w:rsidP="002920C7">
      <w:pPr>
        <w:spacing w:after="240" w:line="240" w:lineRule="auto"/>
        <w:ind w:firstLine="0"/>
        <w:jc w:val="center"/>
        <w:rPr>
          <w:sz w:val="36"/>
        </w:rPr>
      </w:pPr>
      <w:bookmarkStart w:id="5" w:name="_Toc409448454"/>
      <w:bookmarkStart w:id="6" w:name="_Toc409449066"/>
      <w:bookmarkStart w:id="7" w:name="_Toc411527430"/>
      <w:r w:rsidRPr="00724983">
        <w:rPr>
          <w:sz w:val="36"/>
        </w:rPr>
        <w:lastRenderedPageBreak/>
        <w:t>RÉSUMÉ</w:t>
      </w:r>
    </w:p>
    <w:p w14:paraId="07D988FC" w14:textId="77777777" w:rsidR="002920C7" w:rsidRPr="001E5DA9" w:rsidRDefault="002920C7" w:rsidP="002920C7">
      <w:pPr>
        <w:pStyle w:val="Rsum"/>
        <w:spacing w:after="240"/>
      </w:pPr>
      <w:r w:rsidRPr="00724983">
        <w:rPr>
          <w:rStyle w:val="RsumCar"/>
        </w:rPr>
        <w:t>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texte, t</w:t>
      </w:r>
      <w:r>
        <w:rPr>
          <w:rStyle w:val="RsumCar"/>
        </w:rPr>
        <w:t>exte, texte, texte, texte.</w:t>
      </w:r>
      <w:r>
        <w:t xml:space="preserve"> </w:t>
      </w:r>
    </w:p>
    <w:p w14:paraId="3F68DEA6" w14:textId="77777777" w:rsidR="002920C7" w:rsidRPr="00890D7E" w:rsidRDefault="002920C7" w:rsidP="002920C7">
      <w:pPr>
        <w:spacing w:before="480" w:after="240" w:line="240" w:lineRule="auto"/>
        <w:ind w:firstLine="0"/>
        <w:jc w:val="center"/>
        <w:rPr>
          <w:sz w:val="36"/>
          <w:lang w:val="en-GB"/>
        </w:rPr>
      </w:pPr>
      <w:r w:rsidRPr="00890D7E">
        <w:rPr>
          <w:sz w:val="36"/>
          <w:lang w:val="en-GB"/>
        </w:rPr>
        <w:t>SUMMARY</w:t>
      </w:r>
    </w:p>
    <w:p w14:paraId="35325B80" w14:textId="77777777" w:rsidR="002920C7" w:rsidRPr="00890D7E" w:rsidRDefault="00890D7E" w:rsidP="002920C7">
      <w:pPr>
        <w:pStyle w:val="Rsum"/>
        <w:rPr>
          <w:lang w:val="en-GB"/>
        </w:rPr>
      </w:pP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Text</w:t>
      </w:r>
      <w:r w:rsidR="002920C7" w:rsidRPr="00890D7E">
        <w:rPr>
          <w:rStyle w:val="RsumCar"/>
          <w:lang w:val="en-GB"/>
        </w:rPr>
        <w:t xml:space="preserve">, </w:t>
      </w:r>
      <w:r w:rsidRPr="00890D7E">
        <w:rPr>
          <w:rStyle w:val="RsumCar"/>
          <w:lang w:val="en-GB"/>
        </w:rPr>
        <w:t xml:space="preserve">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w:t>
      </w:r>
      <w:r>
        <w:rPr>
          <w:rStyle w:val="RsumCar"/>
          <w:lang w:val="en-GB"/>
        </w:rPr>
        <w:t>T</w:t>
      </w:r>
      <w:r w:rsidR="002920C7" w:rsidRPr="00890D7E">
        <w:rPr>
          <w:rStyle w:val="RsumCar"/>
          <w:lang w:val="en-GB"/>
        </w:rPr>
        <w:t xml:space="preserve">ext, </w:t>
      </w:r>
      <w:r>
        <w:rPr>
          <w:rStyle w:val="RsumCar"/>
          <w:lang w:val="en-GB"/>
        </w:rPr>
        <w:t>T</w:t>
      </w:r>
      <w:r w:rsidR="002920C7" w:rsidRPr="00890D7E">
        <w:rPr>
          <w:rStyle w:val="RsumCar"/>
          <w:lang w:val="en-GB"/>
        </w:rPr>
        <w:t xml:space="preserve">ext, </w:t>
      </w:r>
      <w:r>
        <w:rPr>
          <w:rStyle w:val="RsumCar"/>
          <w:lang w:val="en-GB"/>
        </w:rPr>
        <w:t>T</w:t>
      </w:r>
      <w:r w:rsidR="002920C7" w:rsidRPr="00890D7E">
        <w:rPr>
          <w:rStyle w:val="RsumCar"/>
          <w:lang w:val="en-GB"/>
        </w:rPr>
        <w:t xml:space="preserve">ext, </w:t>
      </w:r>
      <w:r>
        <w:rPr>
          <w:rStyle w:val="RsumCar"/>
          <w:lang w:val="en-GB"/>
        </w:rPr>
        <w:t>T</w:t>
      </w:r>
      <w:r w:rsidR="002920C7" w:rsidRPr="00890D7E">
        <w:rPr>
          <w:rStyle w:val="RsumCar"/>
          <w:lang w:val="en-GB"/>
        </w:rPr>
        <w:t xml:space="preserve">ext, </w:t>
      </w:r>
      <w:r>
        <w:rPr>
          <w:rStyle w:val="RsumCar"/>
          <w:lang w:val="en-GB"/>
        </w:rPr>
        <w:t>T</w:t>
      </w:r>
      <w:r w:rsidR="002920C7" w:rsidRPr="00890D7E">
        <w:rPr>
          <w:rStyle w:val="RsumCar"/>
          <w:lang w:val="en-GB"/>
        </w:rPr>
        <w:t>ext.</w:t>
      </w:r>
      <w:r w:rsidR="002920C7" w:rsidRPr="00890D7E">
        <w:rPr>
          <w:lang w:val="en-GB"/>
        </w:rPr>
        <w:t xml:space="preserve"> </w:t>
      </w:r>
    </w:p>
    <w:p w14:paraId="67ED0521" w14:textId="77777777" w:rsidR="002920C7" w:rsidRPr="00890D7E" w:rsidRDefault="002920C7" w:rsidP="002920C7">
      <w:pPr>
        <w:rPr>
          <w:lang w:val="en-GB"/>
        </w:rPr>
      </w:pPr>
    </w:p>
    <w:p w14:paraId="0AEAB5B5" w14:textId="77777777" w:rsidR="002920C7" w:rsidRPr="00890D7E" w:rsidRDefault="002920C7" w:rsidP="002920C7">
      <w:pPr>
        <w:rPr>
          <w:lang w:val="en-GB"/>
        </w:rPr>
      </w:pPr>
    </w:p>
    <w:p w14:paraId="694997C0" w14:textId="77777777" w:rsidR="002920C7" w:rsidRDefault="002920C7" w:rsidP="002920C7">
      <w:r w:rsidRPr="005429C0">
        <w:rPr>
          <w:b/>
        </w:rPr>
        <w:t>MOTS CLÉS</w:t>
      </w:r>
      <w:r w:rsidRPr="001E5DA9">
        <w:t xml:space="preserve"> : texte, texte, texte, texte, texte… (5 à 10 mots-clés en français </w:t>
      </w:r>
      <w:r w:rsidR="007F1696">
        <w:t xml:space="preserve">+ </w:t>
      </w:r>
      <w:r w:rsidRPr="001E5DA9">
        <w:t>tradu</w:t>
      </w:r>
      <w:r w:rsidR="007F1696">
        <w:t>ction</w:t>
      </w:r>
      <w:r w:rsidRPr="001E5DA9">
        <w:t xml:space="preserve"> en anglais</w:t>
      </w:r>
      <w:r w:rsidR="009F2449">
        <w:rPr>
          <w:rFonts w:cs="Times New Roman"/>
          <w:noProof/>
          <w:sz w:val="24"/>
          <w:szCs w:val="24"/>
          <w:lang w:eastAsia="fr-FR"/>
        </w:rPr>
        <mc:AlternateContent>
          <mc:Choice Requires="wps">
            <w:drawing>
              <wp:anchor distT="0" distB="0" distL="114300" distR="114300" simplePos="0" relativeHeight="251692032" behindDoc="0" locked="0" layoutInCell="1" allowOverlap="1" wp14:anchorId="55B168E0" wp14:editId="121132C5">
                <wp:simplePos x="0" y="0"/>
                <wp:positionH relativeFrom="margin">
                  <wp:posOffset>1224280</wp:posOffset>
                </wp:positionH>
                <wp:positionV relativeFrom="paragraph">
                  <wp:posOffset>270510</wp:posOffset>
                </wp:positionV>
                <wp:extent cx="3171825" cy="1457325"/>
                <wp:effectExtent l="0" t="0" r="28575" b="28575"/>
                <wp:wrapNone/>
                <wp:docPr id="10" name="Zone de texte 10"/>
                <wp:cNvGraphicFramePr/>
                <a:graphic xmlns:a="http://schemas.openxmlformats.org/drawingml/2006/main">
                  <a:graphicData uri="http://schemas.microsoft.com/office/word/2010/wordprocessingShape">
                    <wps:wsp>
                      <wps:cNvSpPr txBox="1"/>
                      <wps:spPr>
                        <a:xfrm>
                          <a:off x="0" y="0"/>
                          <a:ext cx="3171825" cy="1457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D2C2442" w14:textId="77777777" w:rsidR="00890D7E" w:rsidRDefault="00890D7E" w:rsidP="00184D7E">
                            <w:pPr>
                              <w:jc w:val="center"/>
                              <w:rPr>
                                <w:b/>
                                <w:color w:val="FF0000"/>
                                <w:sz w:val="28"/>
                                <w:szCs w:val="28"/>
                              </w:rPr>
                            </w:pPr>
                            <w:r>
                              <w:rPr>
                                <w:b/>
                                <w:color w:val="FF0000"/>
                                <w:sz w:val="28"/>
                                <w:szCs w:val="28"/>
                              </w:rPr>
                              <w:t xml:space="preserve">Page obligatoire. Les résumé et les mots-clés serviront pour l’indexation si votre mémoire est diffusé. </w:t>
                            </w:r>
                          </w:p>
                          <w:p w14:paraId="7177A349" w14:textId="77777777" w:rsidR="00890D7E" w:rsidRPr="00961476" w:rsidRDefault="00890D7E" w:rsidP="00184D7E">
                            <w:pPr>
                              <w:jc w:val="center"/>
                              <w:rPr>
                                <w:b/>
                                <w:color w:val="FF0000"/>
                                <w:sz w:val="28"/>
                                <w:szCs w:val="28"/>
                              </w:rPr>
                            </w:pPr>
                            <w:r>
                              <w:rPr>
                                <w:b/>
                                <w:color w:val="FF0000"/>
                                <w:sz w:val="28"/>
                                <w:szCs w:val="28"/>
                              </w:rPr>
                              <w:t>Cadre à supprimer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168E0" id="Zone de texte 10" o:spid="_x0000_s1049" type="#_x0000_t202" style="position:absolute;left:0;text-align:left;margin-left:96.4pt;margin-top:21.3pt;width:249.75pt;height:114.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" fillcolor="white [3201]" strokeweight=".5pt">
                <v:textbox>
                  <w:txbxContent>
                    <w:p w14:paraId="0D2C2442" w14:textId="77777777" w:rsidR="00890D7E" w:rsidRDefault="00890D7E" w:rsidP="00184D7E">
                      <w:pPr>
                        <w:jc w:val="center"/>
                        <w:rPr>
                          <w:b/>
                          <w:color w:val="FF0000"/>
                          <w:sz w:val="28"/>
                          <w:szCs w:val="28"/>
                        </w:rPr>
                      </w:pPr>
                      <w:r>
                        <w:rPr>
                          <w:b/>
                          <w:color w:val="FF0000"/>
                          <w:sz w:val="28"/>
                          <w:szCs w:val="28"/>
                        </w:rPr>
                        <w:t xml:space="preserve">Page obligatoire. Les résumé et les mots-clés serviront pour l’indexation si votre mémoire est diffusé. </w:t>
                      </w:r>
                    </w:p>
                    <w:p w14:paraId="7177A349" w14:textId="77777777" w:rsidR="00890D7E" w:rsidRPr="00961476" w:rsidRDefault="00890D7E" w:rsidP="00184D7E">
                      <w:pPr>
                        <w:jc w:val="center"/>
                        <w:rPr>
                          <w:b/>
                          <w:color w:val="FF0000"/>
                          <w:sz w:val="28"/>
                          <w:szCs w:val="28"/>
                        </w:rPr>
                      </w:pPr>
                      <w:r>
                        <w:rPr>
                          <w:b/>
                          <w:color w:val="FF0000"/>
                          <w:sz w:val="28"/>
                          <w:szCs w:val="28"/>
                        </w:rPr>
                        <w:t>Cadre à supprimer</w:t>
                      </w:r>
                    </w:p>
                  </w:txbxContent>
                </v:textbox>
                <w10:wrap anchorx="margin"/>
              </v:shape>
            </w:pict>
          </mc:Fallback>
        </mc:AlternateContent>
      </w:r>
      <w:r w:rsidR="007F1696">
        <w:t>)</w:t>
      </w:r>
    </w:p>
    <w:p w14:paraId="474F8707" w14:textId="77777777" w:rsidR="002920C7" w:rsidRDefault="002920C7" w:rsidP="002920C7"/>
    <w:p w14:paraId="50FBEF0F" w14:textId="77777777" w:rsidR="002920C7" w:rsidRPr="001E5DA9" w:rsidRDefault="002920C7" w:rsidP="002920C7"/>
    <w:p w14:paraId="6C0EF248" w14:textId="77777777" w:rsidR="002920C7" w:rsidRDefault="002920C7" w:rsidP="002920C7">
      <w:pPr>
        <w:sectPr w:rsidR="002920C7">
          <w:footerReference w:type="default" r:id="rId16"/>
          <w:pgSz w:w="11906" w:h="16838"/>
          <w:pgMar w:top="1417" w:right="1417" w:bottom="1417" w:left="1417" w:header="708" w:footer="708" w:gutter="0"/>
          <w:cols w:space="708"/>
          <w:docGrid w:linePitch="360"/>
        </w:sectPr>
      </w:pPr>
    </w:p>
    <w:p w14:paraId="14719A36" w14:textId="77777777" w:rsidR="00B329AC" w:rsidRDefault="00B329AC" w:rsidP="009E58F5">
      <w:pPr>
        <w:pStyle w:val="Titrepagesliminairesetautres"/>
      </w:pPr>
      <w:bookmarkStart w:id="8" w:name="_Toc161651343"/>
      <w:r w:rsidRPr="002A7437">
        <w:lastRenderedPageBreak/>
        <w:t>Remerciements</w:t>
      </w:r>
      <w:bookmarkEnd w:id="5"/>
      <w:bookmarkEnd w:id="6"/>
      <w:bookmarkEnd w:id="7"/>
      <w:bookmarkEnd w:id="8"/>
    </w:p>
    <w:p w14:paraId="6535CC3A" w14:textId="77777777" w:rsidR="00B329AC" w:rsidRPr="001E5DA9" w:rsidRDefault="00B329AC" w:rsidP="00B329AC"/>
    <w:p w14:paraId="5BE8B944" w14:textId="77777777" w:rsidR="00B329AC" w:rsidRPr="002A7437" w:rsidRDefault="00B329AC" w:rsidP="00B329AC"/>
    <w:p w14:paraId="0A184AA3" w14:textId="77777777" w:rsidR="00B329AC" w:rsidRPr="002A7437" w:rsidRDefault="00B329AC" w:rsidP="00B329AC">
      <w:pPr>
        <w:sectPr w:rsidR="00B329AC" w:rsidRPr="002A7437" w:rsidSect="00EF673E">
          <w:headerReference w:type="first" r:id="rId17"/>
          <w:pgSz w:w="11906" w:h="16838" w:code="9"/>
          <w:pgMar w:top="1418" w:right="1418" w:bottom="1418" w:left="1418" w:header="709" w:footer="794" w:gutter="284"/>
          <w:cols w:space="708"/>
          <w:titlePg/>
          <w:docGrid w:linePitch="360"/>
        </w:sectPr>
      </w:pPr>
    </w:p>
    <w:p w14:paraId="60F3F607" w14:textId="77777777" w:rsidR="00B329AC" w:rsidRDefault="00B329AC" w:rsidP="009E58F5">
      <w:pPr>
        <w:pStyle w:val="Titrepagesliminairesetautres"/>
      </w:pPr>
      <w:bookmarkStart w:id="9" w:name="_Toc409448455"/>
      <w:bookmarkStart w:id="10" w:name="_Toc409449067"/>
      <w:bookmarkStart w:id="11" w:name="_Toc411527431"/>
      <w:bookmarkStart w:id="12" w:name="_Toc161651344"/>
      <w:bookmarkStart w:id="13" w:name="_Toc184971454"/>
      <w:bookmarkStart w:id="14" w:name="_Toc325544621"/>
      <w:r>
        <w:lastRenderedPageBreak/>
        <w:t>Sommaire</w:t>
      </w:r>
      <w:bookmarkEnd w:id="9"/>
      <w:bookmarkEnd w:id="10"/>
      <w:bookmarkEnd w:id="11"/>
      <w:bookmarkEnd w:id="12"/>
    </w:p>
    <w:p w14:paraId="0A3247D5" w14:textId="77777777" w:rsidR="00BD0981" w:rsidRDefault="00BD0981">
      <w:pPr>
        <w:pStyle w:val="TOC1"/>
        <w:tabs>
          <w:tab w:val="right" w:leader="dot" w:pos="9062"/>
        </w:tabs>
        <w:rPr>
          <w:rFonts w:eastAsiaTheme="minorEastAsia" w:cstheme="minorBidi"/>
          <w:b w:val="0"/>
          <w:bCs w:val="0"/>
          <w:caps w:val="0"/>
          <w:noProof/>
          <w:sz w:val="22"/>
          <w:szCs w:val="22"/>
          <w:lang w:eastAsia="fr-FR"/>
        </w:rPr>
      </w:pPr>
      <w:r>
        <w:rPr>
          <w:sz w:val="2"/>
          <w:szCs w:val="2"/>
        </w:rPr>
        <w:fldChar w:fldCharType="begin"/>
      </w:r>
      <w:r>
        <w:rPr>
          <w:sz w:val="2"/>
          <w:szCs w:val="2"/>
        </w:rPr>
        <w:instrText xml:space="preserve"> TOC \o "2-3" \h \z \t "Titre 1;1" </w:instrText>
      </w:r>
      <w:r>
        <w:rPr>
          <w:sz w:val="2"/>
          <w:szCs w:val="2"/>
        </w:rPr>
        <w:fldChar w:fldCharType="separate"/>
      </w:r>
      <w:hyperlink w:anchor="_Toc161652250" w:history="1">
        <w:r w:rsidRPr="00152429">
          <w:rPr>
            <w:rStyle w:val="ab"/>
            <w:noProof/>
          </w:rPr>
          <w:t>Avant-propos</w:t>
        </w:r>
        <w:r>
          <w:rPr>
            <w:noProof/>
            <w:webHidden/>
          </w:rPr>
          <w:tab/>
        </w:r>
        <w:r>
          <w:rPr>
            <w:noProof/>
            <w:webHidden/>
          </w:rPr>
          <w:fldChar w:fldCharType="begin"/>
        </w:r>
        <w:r>
          <w:rPr>
            <w:noProof/>
            <w:webHidden/>
          </w:rPr>
          <w:instrText xml:space="preserve"> PAGEREF _Toc161652250 \h </w:instrText>
        </w:r>
        <w:r>
          <w:rPr>
            <w:noProof/>
            <w:webHidden/>
          </w:rPr>
        </w:r>
        <w:r>
          <w:rPr>
            <w:noProof/>
            <w:webHidden/>
          </w:rPr>
          <w:fldChar w:fldCharType="separate"/>
        </w:r>
        <w:r>
          <w:rPr>
            <w:noProof/>
            <w:webHidden/>
          </w:rPr>
          <w:t>8</w:t>
        </w:r>
        <w:r>
          <w:rPr>
            <w:noProof/>
            <w:webHidden/>
          </w:rPr>
          <w:fldChar w:fldCharType="end"/>
        </w:r>
      </w:hyperlink>
    </w:p>
    <w:p w14:paraId="45FA6F53" w14:textId="77777777" w:rsidR="00BD0981" w:rsidRDefault="00000000">
      <w:pPr>
        <w:pStyle w:val="TOC1"/>
        <w:tabs>
          <w:tab w:val="right" w:leader="dot" w:pos="9062"/>
        </w:tabs>
        <w:rPr>
          <w:rFonts w:eastAsiaTheme="minorEastAsia" w:cstheme="minorBidi"/>
          <w:b w:val="0"/>
          <w:bCs w:val="0"/>
          <w:caps w:val="0"/>
          <w:noProof/>
          <w:sz w:val="22"/>
          <w:szCs w:val="22"/>
          <w:lang w:eastAsia="fr-FR"/>
        </w:rPr>
      </w:pPr>
      <w:hyperlink w:anchor="_Toc161652251" w:history="1">
        <w:r w:rsidR="00BD0981" w:rsidRPr="00152429">
          <w:rPr>
            <w:rStyle w:val="ab"/>
            <w:noProof/>
          </w:rPr>
          <w:t>Introduction</w:t>
        </w:r>
        <w:r w:rsidR="00BD0981">
          <w:rPr>
            <w:noProof/>
            <w:webHidden/>
          </w:rPr>
          <w:tab/>
        </w:r>
        <w:r w:rsidR="00BD0981">
          <w:rPr>
            <w:noProof/>
            <w:webHidden/>
          </w:rPr>
          <w:fldChar w:fldCharType="begin"/>
        </w:r>
        <w:r w:rsidR="00BD0981">
          <w:rPr>
            <w:noProof/>
            <w:webHidden/>
          </w:rPr>
          <w:instrText xml:space="preserve"> PAGEREF _Toc161652251 \h </w:instrText>
        </w:r>
        <w:r w:rsidR="00BD0981">
          <w:rPr>
            <w:noProof/>
            <w:webHidden/>
          </w:rPr>
        </w:r>
        <w:r w:rsidR="00BD0981">
          <w:rPr>
            <w:noProof/>
            <w:webHidden/>
          </w:rPr>
          <w:fldChar w:fldCharType="separate"/>
        </w:r>
        <w:r w:rsidR="00BD0981">
          <w:rPr>
            <w:noProof/>
            <w:webHidden/>
          </w:rPr>
          <w:t>9</w:t>
        </w:r>
        <w:r w:rsidR="00BD0981">
          <w:rPr>
            <w:noProof/>
            <w:webHidden/>
          </w:rPr>
          <w:fldChar w:fldCharType="end"/>
        </w:r>
      </w:hyperlink>
    </w:p>
    <w:p w14:paraId="338D9ECA" w14:textId="77777777" w:rsidR="00BD0981" w:rsidRDefault="00000000">
      <w:pPr>
        <w:pStyle w:val="TOC1"/>
        <w:tabs>
          <w:tab w:val="right" w:leader="dot" w:pos="9062"/>
        </w:tabs>
        <w:rPr>
          <w:rFonts w:eastAsiaTheme="minorEastAsia" w:cstheme="minorBidi"/>
          <w:b w:val="0"/>
          <w:bCs w:val="0"/>
          <w:caps w:val="0"/>
          <w:noProof/>
          <w:sz w:val="22"/>
          <w:szCs w:val="22"/>
          <w:lang w:eastAsia="fr-FR"/>
        </w:rPr>
      </w:pPr>
      <w:hyperlink w:anchor="_Toc161652252" w:history="1">
        <w:r w:rsidR="00BD0981" w:rsidRPr="00152429">
          <w:rPr>
            <w:rStyle w:val="ab"/>
            <w:noProof/>
          </w:rPr>
          <w:t>Partie 1 :  - Titre niveau 1</w:t>
        </w:r>
        <w:r w:rsidR="00BD0981">
          <w:rPr>
            <w:noProof/>
            <w:webHidden/>
          </w:rPr>
          <w:tab/>
        </w:r>
        <w:r w:rsidR="00BD0981">
          <w:rPr>
            <w:noProof/>
            <w:webHidden/>
          </w:rPr>
          <w:fldChar w:fldCharType="begin"/>
        </w:r>
        <w:r w:rsidR="00BD0981">
          <w:rPr>
            <w:noProof/>
            <w:webHidden/>
          </w:rPr>
          <w:instrText xml:space="preserve"> PAGEREF _Toc161652252 \h </w:instrText>
        </w:r>
        <w:r w:rsidR="00BD0981">
          <w:rPr>
            <w:noProof/>
            <w:webHidden/>
          </w:rPr>
        </w:r>
        <w:r w:rsidR="00BD0981">
          <w:rPr>
            <w:noProof/>
            <w:webHidden/>
          </w:rPr>
          <w:fldChar w:fldCharType="separate"/>
        </w:r>
        <w:r w:rsidR="00BD0981">
          <w:rPr>
            <w:noProof/>
            <w:webHidden/>
          </w:rPr>
          <w:t>10</w:t>
        </w:r>
        <w:r w:rsidR="00BD0981">
          <w:rPr>
            <w:noProof/>
            <w:webHidden/>
          </w:rPr>
          <w:fldChar w:fldCharType="end"/>
        </w:r>
      </w:hyperlink>
    </w:p>
    <w:p w14:paraId="5B118AD7" w14:textId="77777777" w:rsidR="00BD0981" w:rsidRDefault="00000000">
      <w:pPr>
        <w:pStyle w:val="TOC2"/>
        <w:tabs>
          <w:tab w:val="right" w:leader="dot" w:pos="9062"/>
        </w:tabs>
        <w:rPr>
          <w:rFonts w:eastAsiaTheme="minorEastAsia" w:cstheme="minorBidi"/>
          <w:smallCaps w:val="0"/>
          <w:noProof/>
          <w:sz w:val="22"/>
          <w:szCs w:val="22"/>
          <w:lang w:eastAsia="fr-FR"/>
        </w:rPr>
      </w:pPr>
      <w:hyperlink w:anchor="_Toc161652253" w:history="1">
        <w:r w:rsidR="00BD0981" w:rsidRPr="00152429">
          <w:rPr>
            <w:rStyle w:val="ab"/>
            <w:noProof/>
          </w:rPr>
          <w:t>Chapitre 1 – Titre niveau 2</w:t>
        </w:r>
        <w:r w:rsidR="00BD0981">
          <w:rPr>
            <w:noProof/>
            <w:webHidden/>
          </w:rPr>
          <w:tab/>
        </w:r>
        <w:r w:rsidR="00BD0981">
          <w:rPr>
            <w:noProof/>
            <w:webHidden/>
          </w:rPr>
          <w:fldChar w:fldCharType="begin"/>
        </w:r>
        <w:r w:rsidR="00BD0981">
          <w:rPr>
            <w:noProof/>
            <w:webHidden/>
          </w:rPr>
          <w:instrText xml:space="preserve"> PAGEREF _Toc161652253 \h </w:instrText>
        </w:r>
        <w:r w:rsidR="00BD0981">
          <w:rPr>
            <w:noProof/>
            <w:webHidden/>
          </w:rPr>
        </w:r>
        <w:r w:rsidR="00BD0981">
          <w:rPr>
            <w:noProof/>
            <w:webHidden/>
          </w:rPr>
          <w:fldChar w:fldCharType="separate"/>
        </w:r>
        <w:r w:rsidR="00BD0981">
          <w:rPr>
            <w:noProof/>
            <w:webHidden/>
          </w:rPr>
          <w:t>11</w:t>
        </w:r>
        <w:r w:rsidR="00BD0981">
          <w:rPr>
            <w:noProof/>
            <w:webHidden/>
          </w:rPr>
          <w:fldChar w:fldCharType="end"/>
        </w:r>
      </w:hyperlink>
    </w:p>
    <w:p w14:paraId="4B0843AE" w14:textId="77777777" w:rsidR="00BD0981"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254" w:history="1">
        <w:r w:rsidR="00BD0981" w:rsidRPr="00152429">
          <w:rPr>
            <w:rStyle w:val="ab"/>
            <w:noProof/>
          </w:rPr>
          <w:t>I.</w:t>
        </w:r>
        <w:r w:rsidR="00BD0981">
          <w:rPr>
            <w:rFonts w:eastAsiaTheme="minorEastAsia" w:cstheme="minorBidi"/>
            <w:i w:val="0"/>
            <w:iCs w:val="0"/>
            <w:noProof/>
            <w:sz w:val="22"/>
            <w:szCs w:val="22"/>
            <w:lang w:eastAsia="fr-FR"/>
          </w:rPr>
          <w:tab/>
        </w:r>
        <w:r w:rsidR="00BD0981" w:rsidRPr="00152429">
          <w:rPr>
            <w:rStyle w:val="ab"/>
            <w:noProof/>
          </w:rPr>
          <w:t>Titre niveau 3</w:t>
        </w:r>
        <w:r w:rsidR="00BD0981">
          <w:rPr>
            <w:noProof/>
            <w:webHidden/>
          </w:rPr>
          <w:tab/>
        </w:r>
        <w:r w:rsidR="00BD0981">
          <w:rPr>
            <w:noProof/>
            <w:webHidden/>
          </w:rPr>
          <w:fldChar w:fldCharType="begin"/>
        </w:r>
        <w:r w:rsidR="00BD0981">
          <w:rPr>
            <w:noProof/>
            <w:webHidden/>
          </w:rPr>
          <w:instrText xml:space="preserve"> PAGEREF _Toc161652254 \h </w:instrText>
        </w:r>
        <w:r w:rsidR="00BD0981">
          <w:rPr>
            <w:noProof/>
            <w:webHidden/>
          </w:rPr>
        </w:r>
        <w:r w:rsidR="00BD0981">
          <w:rPr>
            <w:noProof/>
            <w:webHidden/>
          </w:rPr>
          <w:fldChar w:fldCharType="separate"/>
        </w:r>
        <w:r w:rsidR="00BD0981">
          <w:rPr>
            <w:noProof/>
            <w:webHidden/>
          </w:rPr>
          <w:t>11</w:t>
        </w:r>
        <w:r w:rsidR="00BD0981">
          <w:rPr>
            <w:noProof/>
            <w:webHidden/>
          </w:rPr>
          <w:fldChar w:fldCharType="end"/>
        </w:r>
      </w:hyperlink>
    </w:p>
    <w:p w14:paraId="1719416E" w14:textId="77777777" w:rsidR="00BD0981"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255" w:history="1">
        <w:r w:rsidR="00BD0981" w:rsidRPr="00152429">
          <w:rPr>
            <w:rStyle w:val="ab"/>
            <w:noProof/>
          </w:rPr>
          <w:t>II.</w:t>
        </w:r>
        <w:r w:rsidR="00BD0981">
          <w:rPr>
            <w:rFonts w:eastAsiaTheme="minorEastAsia" w:cstheme="minorBidi"/>
            <w:i w:val="0"/>
            <w:iCs w:val="0"/>
            <w:noProof/>
            <w:sz w:val="22"/>
            <w:szCs w:val="22"/>
            <w:lang w:eastAsia="fr-FR"/>
          </w:rPr>
          <w:tab/>
        </w:r>
        <w:r w:rsidR="00BD0981" w:rsidRPr="00152429">
          <w:rPr>
            <w:rStyle w:val="ab"/>
            <w:noProof/>
          </w:rPr>
          <w:t>Titre niveau 3</w:t>
        </w:r>
        <w:r w:rsidR="00BD0981">
          <w:rPr>
            <w:noProof/>
            <w:webHidden/>
          </w:rPr>
          <w:tab/>
        </w:r>
        <w:r w:rsidR="00BD0981">
          <w:rPr>
            <w:noProof/>
            <w:webHidden/>
          </w:rPr>
          <w:fldChar w:fldCharType="begin"/>
        </w:r>
        <w:r w:rsidR="00BD0981">
          <w:rPr>
            <w:noProof/>
            <w:webHidden/>
          </w:rPr>
          <w:instrText xml:space="preserve"> PAGEREF _Toc161652255 \h </w:instrText>
        </w:r>
        <w:r w:rsidR="00BD0981">
          <w:rPr>
            <w:noProof/>
            <w:webHidden/>
          </w:rPr>
        </w:r>
        <w:r w:rsidR="00BD0981">
          <w:rPr>
            <w:noProof/>
            <w:webHidden/>
          </w:rPr>
          <w:fldChar w:fldCharType="separate"/>
        </w:r>
        <w:r w:rsidR="00BD0981">
          <w:rPr>
            <w:noProof/>
            <w:webHidden/>
          </w:rPr>
          <w:t>12</w:t>
        </w:r>
        <w:r w:rsidR="00BD0981">
          <w:rPr>
            <w:noProof/>
            <w:webHidden/>
          </w:rPr>
          <w:fldChar w:fldCharType="end"/>
        </w:r>
      </w:hyperlink>
    </w:p>
    <w:p w14:paraId="3EEFDCEC" w14:textId="77777777" w:rsidR="00BD0981"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256" w:history="1">
        <w:r w:rsidR="00BD0981" w:rsidRPr="00152429">
          <w:rPr>
            <w:rStyle w:val="ab"/>
            <w:noProof/>
          </w:rPr>
          <w:t>III.</w:t>
        </w:r>
        <w:r w:rsidR="00BD0981">
          <w:rPr>
            <w:rFonts w:eastAsiaTheme="minorEastAsia" w:cstheme="minorBidi"/>
            <w:i w:val="0"/>
            <w:iCs w:val="0"/>
            <w:noProof/>
            <w:sz w:val="22"/>
            <w:szCs w:val="22"/>
            <w:lang w:eastAsia="fr-FR"/>
          </w:rPr>
          <w:tab/>
        </w:r>
        <w:r w:rsidR="00BD0981" w:rsidRPr="00152429">
          <w:rPr>
            <w:rStyle w:val="ab"/>
            <w:noProof/>
          </w:rPr>
          <w:t>Titre niveau 3</w:t>
        </w:r>
        <w:r w:rsidR="00BD0981">
          <w:rPr>
            <w:noProof/>
            <w:webHidden/>
          </w:rPr>
          <w:tab/>
        </w:r>
        <w:r w:rsidR="00BD0981">
          <w:rPr>
            <w:noProof/>
            <w:webHidden/>
          </w:rPr>
          <w:fldChar w:fldCharType="begin"/>
        </w:r>
        <w:r w:rsidR="00BD0981">
          <w:rPr>
            <w:noProof/>
            <w:webHidden/>
          </w:rPr>
          <w:instrText xml:space="preserve"> PAGEREF _Toc161652256 \h </w:instrText>
        </w:r>
        <w:r w:rsidR="00BD0981">
          <w:rPr>
            <w:noProof/>
            <w:webHidden/>
          </w:rPr>
        </w:r>
        <w:r w:rsidR="00BD0981">
          <w:rPr>
            <w:noProof/>
            <w:webHidden/>
          </w:rPr>
          <w:fldChar w:fldCharType="separate"/>
        </w:r>
        <w:r w:rsidR="00BD0981">
          <w:rPr>
            <w:noProof/>
            <w:webHidden/>
          </w:rPr>
          <w:t>12</w:t>
        </w:r>
        <w:r w:rsidR="00BD0981">
          <w:rPr>
            <w:noProof/>
            <w:webHidden/>
          </w:rPr>
          <w:fldChar w:fldCharType="end"/>
        </w:r>
      </w:hyperlink>
    </w:p>
    <w:p w14:paraId="12FB19E9" w14:textId="77777777" w:rsidR="00BD0981" w:rsidRDefault="00000000">
      <w:pPr>
        <w:pStyle w:val="TOC2"/>
        <w:tabs>
          <w:tab w:val="right" w:leader="dot" w:pos="9062"/>
        </w:tabs>
        <w:rPr>
          <w:rFonts w:eastAsiaTheme="minorEastAsia" w:cstheme="minorBidi"/>
          <w:smallCaps w:val="0"/>
          <w:noProof/>
          <w:sz w:val="22"/>
          <w:szCs w:val="22"/>
          <w:lang w:eastAsia="fr-FR"/>
        </w:rPr>
      </w:pPr>
      <w:hyperlink w:anchor="_Toc161652257" w:history="1">
        <w:r w:rsidR="00BD0981" w:rsidRPr="00152429">
          <w:rPr>
            <w:rStyle w:val="ab"/>
            <w:noProof/>
          </w:rPr>
          <w:t>Chapitre 2 – Titre niveau 2</w:t>
        </w:r>
        <w:r w:rsidR="00BD0981">
          <w:rPr>
            <w:noProof/>
            <w:webHidden/>
          </w:rPr>
          <w:tab/>
        </w:r>
        <w:r w:rsidR="00BD0981">
          <w:rPr>
            <w:noProof/>
            <w:webHidden/>
          </w:rPr>
          <w:fldChar w:fldCharType="begin"/>
        </w:r>
        <w:r w:rsidR="00BD0981">
          <w:rPr>
            <w:noProof/>
            <w:webHidden/>
          </w:rPr>
          <w:instrText xml:space="preserve"> PAGEREF _Toc161652257 \h </w:instrText>
        </w:r>
        <w:r w:rsidR="00BD0981">
          <w:rPr>
            <w:noProof/>
            <w:webHidden/>
          </w:rPr>
        </w:r>
        <w:r w:rsidR="00BD0981">
          <w:rPr>
            <w:noProof/>
            <w:webHidden/>
          </w:rPr>
          <w:fldChar w:fldCharType="separate"/>
        </w:r>
        <w:r w:rsidR="00BD0981">
          <w:rPr>
            <w:noProof/>
            <w:webHidden/>
          </w:rPr>
          <w:t>14</w:t>
        </w:r>
        <w:r w:rsidR="00BD0981">
          <w:rPr>
            <w:noProof/>
            <w:webHidden/>
          </w:rPr>
          <w:fldChar w:fldCharType="end"/>
        </w:r>
      </w:hyperlink>
    </w:p>
    <w:p w14:paraId="461DC0C2" w14:textId="77777777" w:rsidR="00BD0981"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258" w:history="1">
        <w:r w:rsidR="00BD0981" w:rsidRPr="00152429">
          <w:rPr>
            <w:rStyle w:val="ab"/>
            <w:noProof/>
          </w:rPr>
          <w:t>I.</w:t>
        </w:r>
        <w:r w:rsidR="00BD0981">
          <w:rPr>
            <w:rFonts w:eastAsiaTheme="minorEastAsia" w:cstheme="minorBidi"/>
            <w:i w:val="0"/>
            <w:iCs w:val="0"/>
            <w:noProof/>
            <w:sz w:val="22"/>
            <w:szCs w:val="22"/>
            <w:lang w:eastAsia="fr-FR"/>
          </w:rPr>
          <w:tab/>
        </w:r>
        <w:r w:rsidR="00BD0981" w:rsidRPr="00152429">
          <w:rPr>
            <w:rStyle w:val="ab"/>
            <w:noProof/>
          </w:rPr>
          <w:t>Titre niveau 3</w:t>
        </w:r>
        <w:r w:rsidR="00BD0981">
          <w:rPr>
            <w:noProof/>
            <w:webHidden/>
          </w:rPr>
          <w:tab/>
        </w:r>
        <w:r w:rsidR="00BD0981">
          <w:rPr>
            <w:noProof/>
            <w:webHidden/>
          </w:rPr>
          <w:fldChar w:fldCharType="begin"/>
        </w:r>
        <w:r w:rsidR="00BD0981">
          <w:rPr>
            <w:noProof/>
            <w:webHidden/>
          </w:rPr>
          <w:instrText xml:space="preserve"> PAGEREF _Toc161652258 \h </w:instrText>
        </w:r>
        <w:r w:rsidR="00BD0981">
          <w:rPr>
            <w:noProof/>
            <w:webHidden/>
          </w:rPr>
        </w:r>
        <w:r w:rsidR="00BD0981">
          <w:rPr>
            <w:noProof/>
            <w:webHidden/>
          </w:rPr>
          <w:fldChar w:fldCharType="separate"/>
        </w:r>
        <w:r w:rsidR="00BD0981">
          <w:rPr>
            <w:noProof/>
            <w:webHidden/>
          </w:rPr>
          <w:t>14</w:t>
        </w:r>
        <w:r w:rsidR="00BD0981">
          <w:rPr>
            <w:noProof/>
            <w:webHidden/>
          </w:rPr>
          <w:fldChar w:fldCharType="end"/>
        </w:r>
      </w:hyperlink>
    </w:p>
    <w:p w14:paraId="7E78A665" w14:textId="77777777" w:rsidR="00BD0981"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259" w:history="1">
        <w:r w:rsidR="00BD0981" w:rsidRPr="00152429">
          <w:rPr>
            <w:rStyle w:val="ab"/>
            <w:noProof/>
          </w:rPr>
          <w:t>II.</w:t>
        </w:r>
        <w:r w:rsidR="00BD0981">
          <w:rPr>
            <w:rFonts w:eastAsiaTheme="minorEastAsia" w:cstheme="minorBidi"/>
            <w:i w:val="0"/>
            <w:iCs w:val="0"/>
            <w:noProof/>
            <w:sz w:val="22"/>
            <w:szCs w:val="22"/>
            <w:lang w:eastAsia="fr-FR"/>
          </w:rPr>
          <w:tab/>
        </w:r>
        <w:r w:rsidR="00BD0981" w:rsidRPr="00152429">
          <w:rPr>
            <w:rStyle w:val="ab"/>
            <w:noProof/>
          </w:rPr>
          <w:t>Titre niveau 3</w:t>
        </w:r>
        <w:r w:rsidR="00BD0981">
          <w:rPr>
            <w:noProof/>
            <w:webHidden/>
          </w:rPr>
          <w:tab/>
        </w:r>
        <w:r w:rsidR="00BD0981">
          <w:rPr>
            <w:noProof/>
            <w:webHidden/>
          </w:rPr>
          <w:fldChar w:fldCharType="begin"/>
        </w:r>
        <w:r w:rsidR="00BD0981">
          <w:rPr>
            <w:noProof/>
            <w:webHidden/>
          </w:rPr>
          <w:instrText xml:space="preserve"> PAGEREF _Toc161652259 \h </w:instrText>
        </w:r>
        <w:r w:rsidR="00BD0981">
          <w:rPr>
            <w:noProof/>
            <w:webHidden/>
          </w:rPr>
        </w:r>
        <w:r w:rsidR="00BD0981">
          <w:rPr>
            <w:noProof/>
            <w:webHidden/>
          </w:rPr>
          <w:fldChar w:fldCharType="separate"/>
        </w:r>
        <w:r w:rsidR="00BD0981">
          <w:rPr>
            <w:noProof/>
            <w:webHidden/>
          </w:rPr>
          <w:t>14</w:t>
        </w:r>
        <w:r w:rsidR="00BD0981">
          <w:rPr>
            <w:noProof/>
            <w:webHidden/>
          </w:rPr>
          <w:fldChar w:fldCharType="end"/>
        </w:r>
      </w:hyperlink>
    </w:p>
    <w:p w14:paraId="75945B50" w14:textId="77777777" w:rsidR="00BD0981"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260" w:history="1">
        <w:r w:rsidR="00BD0981" w:rsidRPr="00152429">
          <w:rPr>
            <w:rStyle w:val="ab"/>
            <w:noProof/>
          </w:rPr>
          <w:t>III.</w:t>
        </w:r>
        <w:r w:rsidR="00BD0981">
          <w:rPr>
            <w:rFonts w:eastAsiaTheme="minorEastAsia" w:cstheme="minorBidi"/>
            <w:i w:val="0"/>
            <w:iCs w:val="0"/>
            <w:noProof/>
            <w:sz w:val="22"/>
            <w:szCs w:val="22"/>
            <w:lang w:eastAsia="fr-FR"/>
          </w:rPr>
          <w:tab/>
        </w:r>
        <w:r w:rsidR="00BD0981" w:rsidRPr="00152429">
          <w:rPr>
            <w:rStyle w:val="ab"/>
            <w:noProof/>
          </w:rPr>
          <w:t>Titre niveau 3</w:t>
        </w:r>
        <w:r w:rsidR="00BD0981">
          <w:rPr>
            <w:noProof/>
            <w:webHidden/>
          </w:rPr>
          <w:tab/>
        </w:r>
        <w:r w:rsidR="00BD0981">
          <w:rPr>
            <w:noProof/>
            <w:webHidden/>
          </w:rPr>
          <w:fldChar w:fldCharType="begin"/>
        </w:r>
        <w:r w:rsidR="00BD0981">
          <w:rPr>
            <w:noProof/>
            <w:webHidden/>
          </w:rPr>
          <w:instrText xml:space="preserve"> PAGEREF _Toc161652260 \h </w:instrText>
        </w:r>
        <w:r w:rsidR="00BD0981">
          <w:rPr>
            <w:noProof/>
            <w:webHidden/>
          </w:rPr>
        </w:r>
        <w:r w:rsidR="00BD0981">
          <w:rPr>
            <w:noProof/>
            <w:webHidden/>
          </w:rPr>
          <w:fldChar w:fldCharType="separate"/>
        </w:r>
        <w:r w:rsidR="00BD0981">
          <w:rPr>
            <w:noProof/>
            <w:webHidden/>
          </w:rPr>
          <w:t>15</w:t>
        </w:r>
        <w:r w:rsidR="00BD0981">
          <w:rPr>
            <w:noProof/>
            <w:webHidden/>
          </w:rPr>
          <w:fldChar w:fldCharType="end"/>
        </w:r>
      </w:hyperlink>
    </w:p>
    <w:p w14:paraId="577FF82F" w14:textId="77777777" w:rsidR="00BD0981" w:rsidRDefault="00000000">
      <w:pPr>
        <w:pStyle w:val="TOC2"/>
        <w:tabs>
          <w:tab w:val="right" w:leader="dot" w:pos="9062"/>
        </w:tabs>
        <w:rPr>
          <w:rFonts w:eastAsiaTheme="minorEastAsia" w:cstheme="minorBidi"/>
          <w:smallCaps w:val="0"/>
          <w:noProof/>
          <w:sz w:val="22"/>
          <w:szCs w:val="22"/>
          <w:lang w:eastAsia="fr-FR"/>
        </w:rPr>
      </w:pPr>
      <w:hyperlink w:anchor="_Toc161652261" w:history="1">
        <w:r w:rsidR="00BD0981" w:rsidRPr="00152429">
          <w:rPr>
            <w:rStyle w:val="ab"/>
            <w:noProof/>
          </w:rPr>
          <w:t>Chapitre 3 – Titre niveau 2</w:t>
        </w:r>
        <w:r w:rsidR="00BD0981">
          <w:rPr>
            <w:noProof/>
            <w:webHidden/>
          </w:rPr>
          <w:tab/>
        </w:r>
        <w:r w:rsidR="00BD0981">
          <w:rPr>
            <w:noProof/>
            <w:webHidden/>
          </w:rPr>
          <w:fldChar w:fldCharType="begin"/>
        </w:r>
        <w:r w:rsidR="00BD0981">
          <w:rPr>
            <w:noProof/>
            <w:webHidden/>
          </w:rPr>
          <w:instrText xml:space="preserve"> PAGEREF _Toc161652261 \h </w:instrText>
        </w:r>
        <w:r w:rsidR="00BD0981">
          <w:rPr>
            <w:noProof/>
            <w:webHidden/>
          </w:rPr>
        </w:r>
        <w:r w:rsidR="00BD0981">
          <w:rPr>
            <w:noProof/>
            <w:webHidden/>
          </w:rPr>
          <w:fldChar w:fldCharType="separate"/>
        </w:r>
        <w:r w:rsidR="00BD0981">
          <w:rPr>
            <w:noProof/>
            <w:webHidden/>
          </w:rPr>
          <w:t>16</w:t>
        </w:r>
        <w:r w:rsidR="00BD0981">
          <w:rPr>
            <w:noProof/>
            <w:webHidden/>
          </w:rPr>
          <w:fldChar w:fldCharType="end"/>
        </w:r>
      </w:hyperlink>
    </w:p>
    <w:p w14:paraId="6361011B" w14:textId="77777777" w:rsidR="00BD0981"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262" w:history="1">
        <w:r w:rsidR="00BD0981" w:rsidRPr="00152429">
          <w:rPr>
            <w:rStyle w:val="ab"/>
            <w:noProof/>
          </w:rPr>
          <w:t>I.</w:t>
        </w:r>
        <w:r w:rsidR="00BD0981">
          <w:rPr>
            <w:rFonts w:eastAsiaTheme="minorEastAsia" w:cstheme="minorBidi"/>
            <w:i w:val="0"/>
            <w:iCs w:val="0"/>
            <w:noProof/>
            <w:sz w:val="22"/>
            <w:szCs w:val="22"/>
            <w:lang w:eastAsia="fr-FR"/>
          </w:rPr>
          <w:tab/>
        </w:r>
        <w:r w:rsidR="00BD0981" w:rsidRPr="00152429">
          <w:rPr>
            <w:rStyle w:val="ab"/>
            <w:noProof/>
          </w:rPr>
          <w:t>Titre niveau 3</w:t>
        </w:r>
        <w:r w:rsidR="00BD0981">
          <w:rPr>
            <w:noProof/>
            <w:webHidden/>
          </w:rPr>
          <w:tab/>
        </w:r>
        <w:r w:rsidR="00BD0981">
          <w:rPr>
            <w:noProof/>
            <w:webHidden/>
          </w:rPr>
          <w:fldChar w:fldCharType="begin"/>
        </w:r>
        <w:r w:rsidR="00BD0981">
          <w:rPr>
            <w:noProof/>
            <w:webHidden/>
          </w:rPr>
          <w:instrText xml:space="preserve"> PAGEREF _Toc161652262 \h </w:instrText>
        </w:r>
        <w:r w:rsidR="00BD0981">
          <w:rPr>
            <w:noProof/>
            <w:webHidden/>
          </w:rPr>
        </w:r>
        <w:r w:rsidR="00BD0981">
          <w:rPr>
            <w:noProof/>
            <w:webHidden/>
          </w:rPr>
          <w:fldChar w:fldCharType="separate"/>
        </w:r>
        <w:r w:rsidR="00BD0981">
          <w:rPr>
            <w:noProof/>
            <w:webHidden/>
          </w:rPr>
          <w:t>16</w:t>
        </w:r>
        <w:r w:rsidR="00BD0981">
          <w:rPr>
            <w:noProof/>
            <w:webHidden/>
          </w:rPr>
          <w:fldChar w:fldCharType="end"/>
        </w:r>
      </w:hyperlink>
    </w:p>
    <w:p w14:paraId="1B746771" w14:textId="77777777" w:rsidR="00BD0981"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263" w:history="1">
        <w:r w:rsidR="00BD0981" w:rsidRPr="00152429">
          <w:rPr>
            <w:rStyle w:val="ab"/>
            <w:noProof/>
          </w:rPr>
          <w:t>II.</w:t>
        </w:r>
        <w:r w:rsidR="00BD0981">
          <w:rPr>
            <w:rFonts w:eastAsiaTheme="minorEastAsia" w:cstheme="minorBidi"/>
            <w:i w:val="0"/>
            <w:iCs w:val="0"/>
            <w:noProof/>
            <w:sz w:val="22"/>
            <w:szCs w:val="22"/>
            <w:lang w:eastAsia="fr-FR"/>
          </w:rPr>
          <w:tab/>
        </w:r>
        <w:r w:rsidR="00BD0981" w:rsidRPr="00152429">
          <w:rPr>
            <w:rStyle w:val="ab"/>
            <w:noProof/>
          </w:rPr>
          <w:t>Titre niveau 3</w:t>
        </w:r>
        <w:r w:rsidR="00BD0981">
          <w:rPr>
            <w:noProof/>
            <w:webHidden/>
          </w:rPr>
          <w:tab/>
        </w:r>
        <w:r w:rsidR="00BD0981">
          <w:rPr>
            <w:noProof/>
            <w:webHidden/>
          </w:rPr>
          <w:fldChar w:fldCharType="begin"/>
        </w:r>
        <w:r w:rsidR="00BD0981">
          <w:rPr>
            <w:noProof/>
            <w:webHidden/>
          </w:rPr>
          <w:instrText xml:space="preserve"> PAGEREF _Toc161652263 \h </w:instrText>
        </w:r>
        <w:r w:rsidR="00BD0981">
          <w:rPr>
            <w:noProof/>
            <w:webHidden/>
          </w:rPr>
        </w:r>
        <w:r w:rsidR="00BD0981">
          <w:rPr>
            <w:noProof/>
            <w:webHidden/>
          </w:rPr>
          <w:fldChar w:fldCharType="separate"/>
        </w:r>
        <w:r w:rsidR="00BD0981">
          <w:rPr>
            <w:noProof/>
            <w:webHidden/>
          </w:rPr>
          <w:t>16</w:t>
        </w:r>
        <w:r w:rsidR="00BD0981">
          <w:rPr>
            <w:noProof/>
            <w:webHidden/>
          </w:rPr>
          <w:fldChar w:fldCharType="end"/>
        </w:r>
      </w:hyperlink>
    </w:p>
    <w:p w14:paraId="5BB10C7A" w14:textId="77777777" w:rsidR="00BD0981"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264" w:history="1">
        <w:r w:rsidR="00BD0981" w:rsidRPr="00152429">
          <w:rPr>
            <w:rStyle w:val="ab"/>
            <w:noProof/>
          </w:rPr>
          <w:t>III.</w:t>
        </w:r>
        <w:r w:rsidR="00BD0981">
          <w:rPr>
            <w:rFonts w:eastAsiaTheme="minorEastAsia" w:cstheme="minorBidi"/>
            <w:i w:val="0"/>
            <w:iCs w:val="0"/>
            <w:noProof/>
            <w:sz w:val="22"/>
            <w:szCs w:val="22"/>
            <w:lang w:eastAsia="fr-FR"/>
          </w:rPr>
          <w:tab/>
        </w:r>
        <w:r w:rsidR="00BD0981" w:rsidRPr="00152429">
          <w:rPr>
            <w:rStyle w:val="ab"/>
            <w:noProof/>
          </w:rPr>
          <w:t>Titre niveau 3</w:t>
        </w:r>
        <w:r w:rsidR="00BD0981">
          <w:rPr>
            <w:noProof/>
            <w:webHidden/>
          </w:rPr>
          <w:tab/>
        </w:r>
        <w:r w:rsidR="00BD0981">
          <w:rPr>
            <w:noProof/>
            <w:webHidden/>
          </w:rPr>
          <w:fldChar w:fldCharType="begin"/>
        </w:r>
        <w:r w:rsidR="00BD0981">
          <w:rPr>
            <w:noProof/>
            <w:webHidden/>
          </w:rPr>
          <w:instrText xml:space="preserve"> PAGEREF _Toc161652264 \h </w:instrText>
        </w:r>
        <w:r w:rsidR="00BD0981">
          <w:rPr>
            <w:noProof/>
            <w:webHidden/>
          </w:rPr>
        </w:r>
        <w:r w:rsidR="00BD0981">
          <w:rPr>
            <w:noProof/>
            <w:webHidden/>
          </w:rPr>
          <w:fldChar w:fldCharType="separate"/>
        </w:r>
        <w:r w:rsidR="00BD0981">
          <w:rPr>
            <w:noProof/>
            <w:webHidden/>
          </w:rPr>
          <w:t>17</w:t>
        </w:r>
        <w:r w:rsidR="00BD0981">
          <w:rPr>
            <w:noProof/>
            <w:webHidden/>
          </w:rPr>
          <w:fldChar w:fldCharType="end"/>
        </w:r>
      </w:hyperlink>
    </w:p>
    <w:p w14:paraId="32388787" w14:textId="77777777" w:rsidR="00BD0981" w:rsidRDefault="00000000">
      <w:pPr>
        <w:pStyle w:val="TOC1"/>
        <w:tabs>
          <w:tab w:val="right" w:leader="dot" w:pos="9062"/>
        </w:tabs>
        <w:rPr>
          <w:rFonts w:eastAsiaTheme="minorEastAsia" w:cstheme="minorBidi"/>
          <w:b w:val="0"/>
          <w:bCs w:val="0"/>
          <w:caps w:val="0"/>
          <w:noProof/>
          <w:sz w:val="22"/>
          <w:szCs w:val="22"/>
          <w:lang w:eastAsia="fr-FR"/>
        </w:rPr>
      </w:pPr>
      <w:hyperlink w:anchor="_Toc161652265" w:history="1">
        <w:r w:rsidR="00BD0981" w:rsidRPr="00152429">
          <w:rPr>
            <w:rStyle w:val="ab"/>
            <w:noProof/>
          </w:rPr>
          <w:t>Partie 2 - Titre niveau 1</w:t>
        </w:r>
        <w:r w:rsidR="00BD0981">
          <w:rPr>
            <w:noProof/>
            <w:webHidden/>
          </w:rPr>
          <w:tab/>
        </w:r>
        <w:r w:rsidR="00BD0981">
          <w:rPr>
            <w:noProof/>
            <w:webHidden/>
          </w:rPr>
          <w:fldChar w:fldCharType="begin"/>
        </w:r>
        <w:r w:rsidR="00BD0981">
          <w:rPr>
            <w:noProof/>
            <w:webHidden/>
          </w:rPr>
          <w:instrText xml:space="preserve"> PAGEREF _Toc161652265 \h </w:instrText>
        </w:r>
        <w:r w:rsidR="00BD0981">
          <w:rPr>
            <w:noProof/>
            <w:webHidden/>
          </w:rPr>
        </w:r>
        <w:r w:rsidR="00BD0981">
          <w:rPr>
            <w:noProof/>
            <w:webHidden/>
          </w:rPr>
          <w:fldChar w:fldCharType="separate"/>
        </w:r>
        <w:r w:rsidR="00BD0981">
          <w:rPr>
            <w:noProof/>
            <w:webHidden/>
          </w:rPr>
          <w:t>18</w:t>
        </w:r>
        <w:r w:rsidR="00BD0981">
          <w:rPr>
            <w:noProof/>
            <w:webHidden/>
          </w:rPr>
          <w:fldChar w:fldCharType="end"/>
        </w:r>
      </w:hyperlink>
    </w:p>
    <w:p w14:paraId="3DB40C67" w14:textId="77777777" w:rsidR="00BD0981" w:rsidRDefault="00000000">
      <w:pPr>
        <w:pStyle w:val="TOC2"/>
        <w:tabs>
          <w:tab w:val="right" w:leader="dot" w:pos="9062"/>
        </w:tabs>
        <w:rPr>
          <w:rFonts w:eastAsiaTheme="minorEastAsia" w:cstheme="minorBidi"/>
          <w:smallCaps w:val="0"/>
          <w:noProof/>
          <w:sz w:val="22"/>
          <w:szCs w:val="22"/>
          <w:lang w:eastAsia="fr-FR"/>
        </w:rPr>
      </w:pPr>
      <w:hyperlink w:anchor="_Toc161652266" w:history="1">
        <w:r w:rsidR="00BD0981" w:rsidRPr="00152429">
          <w:rPr>
            <w:rStyle w:val="ab"/>
            <w:noProof/>
          </w:rPr>
          <w:t>Chapitre 4 – Titre niveau 2</w:t>
        </w:r>
        <w:r w:rsidR="00BD0981">
          <w:rPr>
            <w:noProof/>
            <w:webHidden/>
          </w:rPr>
          <w:tab/>
        </w:r>
        <w:r w:rsidR="00BD0981">
          <w:rPr>
            <w:noProof/>
            <w:webHidden/>
          </w:rPr>
          <w:fldChar w:fldCharType="begin"/>
        </w:r>
        <w:r w:rsidR="00BD0981">
          <w:rPr>
            <w:noProof/>
            <w:webHidden/>
          </w:rPr>
          <w:instrText xml:space="preserve"> PAGEREF _Toc161652266 \h </w:instrText>
        </w:r>
        <w:r w:rsidR="00BD0981">
          <w:rPr>
            <w:noProof/>
            <w:webHidden/>
          </w:rPr>
        </w:r>
        <w:r w:rsidR="00BD0981">
          <w:rPr>
            <w:noProof/>
            <w:webHidden/>
          </w:rPr>
          <w:fldChar w:fldCharType="separate"/>
        </w:r>
        <w:r w:rsidR="00BD0981">
          <w:rPr>
            <w:noProof/>
            <w:webHidden/>
          </w:rPr>
          <w:t>19</w:t>
        </w:r>
        <w:r w:rsidR="00BD0981">
          <w:rPr>
            <w:noProof/>
            <w:webHidden/>
          </w:rPr>
          <w:fldChar w:fldCharType="end"/>
        </w:r>
      </w:hyperlink>
    </w:p>
    <w:p w14:paraId="3F4C9466" w14:textId="77777777" w:rsidR="00BD0981"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267" w:history="1">
        <w:r w:rsidR="00BD0981" w:rsidRPr="00152429">
          <w:rPr>
            <w:rStyle w:val="ab"/>
            <w:noProof/>
          </w:rPr>
          <w:t>I.</w:t>
        </w:r>
        <w:r w:rsidR="00BD0981">
          <w:rPr>
            <w:rFonts w:eastAsiaTheme="minorEastAsia" w:cstheme="minorBidi"/>
            <w:i w:val="0"/>
            <w:iCs w:val="0"/>
            <w:noProof/>
            <w:sz w:val="22"/>
            <w:szCs w:val="22"/>
            <w:lang w:eastAsia="fr-FR"/>
          </w:rPr>
          <w:tab/>
        </w:r>
        <w:r w:rsidR="00BD0981" w:rsidRPr="00152429">
          <w:rPr>
            <w:rStyle w:val="ab"/>
            <w:noProof/>
          </w:rPr>
          <w:t>Titre niveau 3</w:t>
        </w:r>
        <w:r w:rsidR="00BD0981">
          <w:rPr>
            <w:noProof/>
            <w:webHidden/>
          </w:rPr>
          <w:tab/>
        </w:r>
        <w:r w:rsidR="00BD0981">
          <w:rPr>
            <w:noProof/>
            <w:webHidden/>
          </w:rPr>
          <w:fldChar w:fldCharType="begin"/>
        </w:r>
        <w:r w:rsidR="00BD0981">
          <w:rPr>
            <w:noProof/>
            <w:webHidden/>
          </w:rPr>
          <w:instrText xml:space="preserve"> PAGEREF _Toc161652267 \h </w:instrText>
        </w:r>
        <w:r w:rsidR="00BD0981">
          <w:rPr>
            <w:noProof/>
            <w:webHidden/>
          </w:rPr>
        </w:r>
        <w:r w:rsidR="00BD0981">
          <w:rPr>
            <w:noProof/>
            <w:webHidden/>
          </w:rPr>
          <w:fldChar w:fldCharType="separate"/>
        </w:r>
        <w:r w:rsidR="00BD0981">
          <w:rPr>
            <w:noProof/>
            <w:webHidden/>
          </w:rPr>
          <w:t>19</w:t>
        </w:r>
        <w:r w:rsidR="00BD0981">
          <w:rPr>
            <w:noProof/>
            <w:webHidden/>
          </w:rPr>
          <w:fldChar w:fldCharType="end"/>
        </w:r>
      </w:hyperlink>
    </w:p>
    <w:p w14:paraId="77E5E3BE" w14:textId="77777777" w:rsidR="00BD0981"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268" w:history="1">
        <w:r w:rsidR="00BD0981" w:rsidRPr="00152429">
          <w:rPr>
            <w:rStyle w:val="ab"/>
            <w:noProof/>
          </w:rPr>
          <w:t>II.</w:t>
        </w:r>
        <w:r w:rsidR="00BD0981">
          <w:rPr>
            <w:rFonts w:eastAsiaTheme="minorEastAsia" w:cstheme="minorBidi"/>
            <w:i w:val="0"/>
            <w:iCs w:val="0"/>
            <w:noProof/>
            <w:sz w:val="22"/>
            <w:szCs w:val="22"/>
            <w:lang w:eastAsia="fr-FR"/>
          </w:rPr>
          <w:tab/>
        </w:r>
        <w:r w:rsidR="00BD0981" w:rsidRPr="00152429">
          <w:rPr>
            <w:rStyle w:val="ab"/>
            <w:noProof/>
          </w:rPr>
          <w:t>Titre niveau 3</w:t>
        </w:r>
        <w:r w:rsidR="00BD0981">
          <w:rPr>
            <w:noProof/>
            <w:webHidden/>
          </w:rPr>
          <w:tab/>
        </w:r>
        <w:r w:rsidR="00BD0981">
          <w:rPr>
            <w:noProof/>
            <w:webHidden/>
          </w:rPr>
          <w:fldChar w:fldCharType="begin"/>
        </w:r>
        <w:r w:rsidR="00BD0981">
          <w:rPr>
            <w:noProof/>
            <w:webHidden/>
          </w:rPr>
          <w:instrText xml:space="preserve"> PAGEREF _Toc161652268 \h </w:instrText>
        </w:r>
        <w:r w:rsidR="00BD0981">
          <w:rPr>
            <w:noProof/>
            <w:webHidden/>
          </w:rPr>
        </w:r>
        <w:r w:rsidR="00BD0981">
          <w:rPr>
            <w:noProof/>
            <w:webHidden/>
          </w:rPr>
          <w:fldChar w:fldCharType="separate"/>
        </w:r>
        <w:r w:rsidR="00BD0981">
          <w:rPr>
            <w:noProof/>
            <w:webHidden/>
          </w:rPr>
          <w:t>19</w:t>
        </w:r>
        <w:r w:rsidR="00BD0981">
          <w:rPr>
            <w:noProof/>
            <w:webHidden/>
          </w:rPr>
          <w:fldChar w:fldCharType="end"/>
        </w:r>
      </w:hyperlink>
    </w:p>
    <w:p w14:paraId="495EF64B" w14:textId="77777777" w:rsidR="00BD0981"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269" w:history="1">
        <w:r w:rsidR="00BD0981" w:rsidRPr="00152429">
          <w:rPr>
            <w:rStyle w:val="ab"/>
            <w:noProof/>
          </w:rPr>
          <w:t>III.</w:t>
        </w:r>
        <w:r w:rsidR="00BD0981">
          <w:rPr>
            <w:rFonts w:eastAsiaTheme="minorEastAsia" w:cstheme="minorBidi"/>
            <w:i w:val="0"/>
            <w:iCs w:val="0"/>
            <w:noProof/>
            <w:sz w:val="22"/>
            <w:szCs w:val="22"/>
            <w:lang w:eastAsia="fr-FR"/>
          </w:rPr>
          <w:tab/>
        </w:r>
        <w:r w:rsidR="00BD0981" w:rsidRPr="00152429">
          <w:rPr>
            <w:rStyle w:val="ab"/>
            <w:noProof/>
          </w:rPr>
          <w:t>Titre niveau 3</w:t>
        </w:r>
        <w:r w:rsidR="00BD0981">
          <w:rPr>
            <w:noProof/>
            <w:webHidden/>
          </w:rPr>
          <w:tab/>
        </w:r>
        <w:r w:rsidR="00BD0981">
          <w:rPr>
            <w:noProof/>
            <w:webHidden/>
          </w:rPr>
          <w:fldChar w:fldCharType="begin"/>
        </w:r>
        <w:r w:rsidR="00BD0981">
          <w:rPr>
            <w:noProof/>
            <w:webHidden/>
          </w:rPr>
          <w:instrText xml:space="preserve"> PAGEREF _Toc161652269 \h </w:instrText>
        </w:r>
        <w:r w:rsidR="00BD0981">
          <w:rPr>
            <w:noProof/>
            <w:webHidden/>
          </w:rPr>
        </w:r>
        <w:r w:rsidR="00BD0981">
          <w:rPr>
            <w:noProof/>
            <w:webHidden/>
          </w:rPr>
          <w:fldChar w:fldCharType="separate"/>
        </w:r>
        <w:r w:rsidR="00BD0981">
          <w:rPr>
            <w:noProof/>
            <w:webHidden/>
          </w:rPr>
          <w:t>20</w:t>
        </w:r>
        <w:r w:rsidR="00BD0981">
          <w:rPr>
            <w:noProof/>
            <w:webHidden/>
          </w:rPr>
          <w:fldChar w:fldCharType="end"/>
        </w:r>
      </w:hyperlink>
    </w:p>
    <w:p w14:paraId="5B1B8844" w14:textId="77777777" w:rsidR="00BD0981" w:rsidRDefault="00000000">
      <w:pPr>
        <w:pStyle w:val="TOC2"/>
        <w:tabs>
          <w:tab w:val="right" w:leader="dot" w:pos="9062"/>
        </w:tabs>
        <w:rPr>
          <w:rFonts w:eastAsiaTheme="minorEastAsia" w:cstheme="minorBidi"/>
          <w:smallCaps w:val="0"/>
          <w:noProof/>
          <w:sz w:val="22"/>
          <w:szCs w:val="22"/>
          <w:lang w:eastAsia="fr-FR"/>
        </w:rPr>
      </w:pPr>
      <w:hyperlink w:anchor="_Toc161652270" w:history="1">
        <w:r w:rsidR="00BD0981" w:rsidRPr="00152429">
          <w:rPr>
            <w:rStyle w:val="ab"/>
            <w:noProof/>
          </w:rPr>
          <w:t>Chapitre 5 – Titre niveau 2</w:t>
        </w:r>
        <w:r w:rsidR="00BD0981">
          <w:rPr>
            <w:noProof/>
            <w:webHidden/>
          </w:rPr>
          <w:tab/>
        </w:r>
        <w:r w:rsidR="00BD0981">
          <w:rPr>
            <w:noProof/>
            <w:webHidden/>
          </w:rPr>
          <w:fldChar w:fldCharType="begin"/>
        </w:r>
        <w:r w:rsidR="00BD0981">
          <w:rPr>
            <w:noProof/>
            <w:webHidden/>
          </w:rPr>
          <w:instrText xml:space="preserve"> PAGEREF _Toc161652270 \h </w:instrText>
        </w:r>
        <w:r w:rsidR="00BD0981">
          <w:rPr>
            <w:noProof/>
            <w:webHidden/>
          </w:rPr>
        </w:r>
        <w:r w:rsidR="00BD0981">
          <w:rPr>
            <w:noProof/>
            <w:webHidden/>
          </w:rPr>
          <w:fldChar w:fldCharType="separate"/>
        </w:r>
        <w:r w:rsidR="00BD0981">
          <w:rPr>
            <w:noProof/>
            <w:webHidden/>
          </w:rPr>
          <w:t>21</w:t>
        </w:r>
        <w:r w:rsidR="00BD0981">
          <w:rPr>
            <w:noProof/>
            <w:webHidden/>
          </w:rPr>
          <w:fldChar w:fldCharType="end"/>
        </w:r>
      </w:hyperlink>
    </w:p>
    <w:p w14:paraId="4A477D8E" w14:textId="77777777" w:rsidR="00BD0981"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271" w:history="1">
        <w:r w:rsidR="00BD0981" w:rsidRPr="00152429">
          <w:rPr>
            <w:rStyle w:val="ab"/>
            <w:noProof/>
          </w:rPr>
          <w:t>I.</w:t>
        </w:r>
        <w:r w:rsidR="00BD0981">
          <w:rPr>
            <w:rFonts w:eastAsiaTheme="minorEastAsia" w:cstheme="minorBidi"/>
            <w:i w:val="0"/>
            <w:iCs w:val="0"/>
            <w:noProof/>
            <w:sz w:val="22"/>
            <w:szCs w:val="22"/>
            <w:lang w:eastAsia="fr-FR"/>
          </w:rPr>
          <w:tab/>
        </w:r>
        <w:r w:rsidR="00BD0981" w:rsidRPr="00152429">
          <w:rPr>
            <w:rStyle w:val="ab"/>
            <w:noProof/>
          </w:rPr>
          <w:t>Titre niveau 3</w:t>
        </w:r>
        <w:r w:rsidR="00BD0981">
          <w:rPr>
            <w:noProof/>
            <w:webHidden/>
          </w:rPr>
          <w:tab/>
        </w:r>
        <w:r w:rsidR="00BD0981">
          <w:rPr>
            <w:noProof/>
            <w:webHidden/>
          </w:rPr>
          <w:fldChar w:fldCharType="begin"/>
        </w:r>
        <w:r w:rsidR="00BD0981">
          <w:rPr>
            <w:noProof/>
            <w:webHidden/>
          </w:rPr>
          <w:instrText xml:space="preserve"> PAGEREF _Toc161652271 \h </w:instrText>
        </w:r>
        <w:r w:rsidR="00BD0981">
          <w:rPr>
            <w:noProof/>
            <w:webHidden/>
          </w:rPr>
        </w:r>
        <w:r w:rsidR="00BD0981">
          <w:rPr>
            <w:noProof/>
            <w:webHidden/>
          </w:rPr>
          <w:fldChar w:fldCharType="separate"/>
        </w:r>
        <w:r w:rsidR="00BD0981">
          <w:rPr>
            <w:noProof/>
            <w:webHidden/>
          </w:rPr>
          <w:t>21</w:t>
        </w:r>
        <w:r w:rsidR="00BD0981">
          <w:rPr>
            <w:noProof/>
            <w:webHidden/>
          </w:rPr>
          <w:fldChar w:fldCharType="end"/>
        </w:r>
      </w:hyperlink>
    </w:p>
    <w:p w14:paraId="33A89D28" w14:textId="77777777" w:rsidR="00BD0981"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272" w:history="1">
        <w:r w:rsidR="00BD0981" w:rsidRPr="00152429">
          <w:rPr>
            <w:rStyle w:val="ab"/>
            <w:noProof/>
          </w:rPr>
          <w:t>II.</w:t>
        </w:r>
        <w:r w:rsidR="00BD0981">
          <w:rPr>
            <w:rFonts w:eastAsiaTheme="minorEastAsia" w:cstheme="minorBidi"/>
            <w:i w:val="0"/>
            <w:iCs w:val="0"/>
            <w:noProof/>
            <w:sz w:val="22"/>
            <w:szCs w:val="22"/>
            <w:lang w:eastAsia="fr-FR"/>
          </w:rPr>
          <w:tab/>
        </w:r>
        <w:r w:rsidR="00BD0981" w:rsidRPr="00152429">
          <w:rPr>
            <w:rStyle w:val="ab"/>
            <w:noProof/>
          </w:rPr>
          <w:t>Titre niveau 3</w:t>
        </w:r>
        <w:r w:rsidR="00BD0981">
          <w:rPr>
            <w:noProof/>
            <w:webHidden/>
          </w:rPr>
          <w:tab/>
        </w:r>
        <w:r w:rsidR="00BD0981">
          <w:rPr>
            <w:noProof/>
            <w:webHidden/>
          </w:rPr>
          <w:fldChar w:fldCharType="begin"/>
        </w:r>
        <w:r w:rsidR="00BD0981">
          <w:rPr>
            <w:noProof/>
            <w:webHidden/>
          </w:rPr>
          <w:instrText xml:space="preserve"> PAGEREF _Toc161652272 \h </w:instrText>
        </w:r>
        <w:r w:rsidR="00BD0981">
          <w:rPr>
            <w:noProof/>
            <w:webHidden/>
          </w:rPr>
        </w:r>
        <w:r w:rsidR="00BD0981">
          <w:rPr>
            <w:noProof/>
            <w:webHidden/>
          </w:rPr>
          <w:fldChar w:fldCharType="separate"/>
        </w:r>
        <w:r w:rsidR="00BD0981">
          <w:rPr>
            <w:noProof/>
            <w:webHidden/>
          </w:rPr>
          <w:t>21</w:t>
        </w:r>
        <w:r w:rsidR="00BD0981">
          <w:rPr>
            <w:noProof/>
            <w:webHidden/>
          </w:rPr>
          <w:fldChar w:fldCharType="end"/>
        </w:r>
      </w:hyperlink>
    </w:p>
    <w:p w14:paraId="66A1E8F0" w14:textId="77777777" w:rsidR="00BD0981"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273" w:history="1">
        <w:r w:rsidR="00BD0981" w:rsidRPr="00152429">
          <w:rPr>
            <w:rStyle w:val="ab"/>
            <w:noProof/>
          </w:rPr>
          <w:t>III.</w:t>
        </w:r>
        <w:r w:rsidR="00BD0981">
          <w:rPr>
            <w:rFonts w:eastAsiaTheme="minorEastAsia" w:cstheme="minorBidi"/>
            <w:i w:val="0"/>
            <w:iCs w:val="0"/>
            <w:noProof/>
            <w:sz w:val="22"/>
            <w:szCs w:val="22"/>
            <w:lang w:eastAsia="fr-FR"/>
          </w:rPr>
          <w:tab/>
        </w:r>
        <w:r w:rsidR="00BD0981" w:rsidRPr="00152429">
          <w:rPr>
            <w:rStyle w:val="ab"/>
            <w:noProof/>
          </w:rPr>
          <w:t>Titre niveau 3</w:t>
        </w:r>
        <w:r w:rsidR="00BD0981">
          <w:rPr>
            <w:noProof/>
            <w:webHidden/>
          </w:rPr>
          <w:tab/>
        </w:r>
        <w:r w:rsidR="00BD0981">
          <w:rPr>
            <w:noProof/>
            <w:webHidden/>
          </w:rPr>
          <w:fldChar w:fldCharType="begin"/>
        </w:r>
        <w:r w:rsidR="00BD0981">
          <w:rPr>
            <w:noProof/>
            <w:webHidden/>
          </w:rPr>
          <w:instrText xml:space="preserve"> PAGEREF _Toc161652273 \h </w:instrText>
        </w:r>
        <w:r w:rsidR="00BD0981">
          <w:rPr>
            <w:noProof/>
            <w:webHidden/>
          </w:rPr>
        </w:r>
        <w:r w:rsidR="00BD0981">
          <w:rPr>
            <w:noProof/>
            <w:webHidden/>
          </w:rPr>
          <w:fldChar w:fldCharType="separate"/>
        </w:r>
        <w:r w:rsidR="00BD0981">
          <w:rPr>
            <w:noProof/>
            <w:webHidden/>
          </w:rPr>
          <w:t>22</w:t>
        </w:r>
        <w:r w:rsidR="00BD0981">
          <w:rPr>
            <w:noProof/>
            <w:webHidden/>
          </w:rPr>
          <w:fldChar w:fldCharType="end"/>
        </w:r>
      </w:hyperlink>
    </w:p>
    <w:p w14:paraId="6C721E1F" w14:textId="77777777" w:rsidR="00BD0981" w:rsidRDefault="00000000">
      <w:pPr>
        <w:pStyle w:val="TOC2"/>
        <w:tabs>
          <w:tab w:val="right" w:leader="dot" w:pos="9062"/>
        </w:tabs>
        <w:rPr>
          <w:rFonts w:eastAsiaTheme="minorEastAsia" w:cstheme="minorBidi"/>
          <w:smallCaps w:val="0"/>
          <w:noProof/>
          <w:sz w:val="22"/>
          <w:szCs w:val="22"/>
          <w:lang w:eastAsia="fr-FR"/>
        </w:rPr>
      </w:pPr>
      <w:hyperlink w:anchor="_Toc161652274" w:history="1">
        <w:r w:rsidR="00BD0981" w:rsidRPr="00152429">
          <w:rPr>
            <w:rStyle w:val="ab"/>
            <w:noProof/>
          </w:rPr>
          <w:t>Chapitre 6 – Titre niveau 2</w:t>
        </w:r>
        <w:r w:rsidR="00BD0981">
          <w:rPr>
            <w:noProof/>
            <w:webHidden/>
          </w:rPr>
          <w:tab/>
        </w:r>
        <w:r w:rsidR="00BD0981">
          <w:rPr>
            <w:noProof/>
            <w:webHidden/>
          </w:rPr>
          <w:fldChar w:fldCharType="begin"/>
        </w:r>
        <w:r w:rsidR="00BD0981">
          <w:rPr>
            <w:noProof/>
            <w:webHidden/>
          </w:rPr>
          <w:instrText xml:space="preserve"> PAGEREF _Toc161652274 \h </w:instrText>
        </w:r>
        <w:r w:rsidR="00BD0981">
          <w:rPr>
            <w:noProof/>
            <w:webHidden/>
          </w:rPr>
        </w:r>
        <w:r w:rsidR="00BD0981">
          <w:rPr>
            <w:noProof/>
            <w:webHidden/>
          </w:rPr>
          <w:fldChar w:fldCharType="separate"/>
        </w:r>
        <w:r w:rsidR="00BD0981">
          <w:rPr>
            <w:noProof/>
            <w:webHidden/>
          </w:rPr>
          <w:t>23</w:t>
        </w:r>
        <w:r w:rsidR="00BD0981">
          <w:rPr>
            <w:noProof/>
            <w:webHidden/>
          </w:rPr>
          <w:fldChar w:fldCharType="end"/>
        </w:r>
      </w:hyperlink>
    </w:p>
    <w:p w14:paraId="70FA6A6B" w14:textId="77777777" w:rsidR="00BD0981"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275" w:history="1">
        <w:r w:rsidR="00BD0981" w:rsidRPr="00152429">
          <w:rPr>
            <w:rStyle w:val="ab"/>
            <w:noProof/>
          </w:rPr>
          <w:t>I.</w:t>
        </w:r>
        <w:r w:rsidR="00BD0981">
          <w:rPr>
            <w:rFonts w:eastAsiaTheme="minorEastAsia" w:cstheme="minorBidi"/>
            <w:i w:val="0"/>
            <w:iCs w:val="0"/>
            <w:noProof/>
            <w:sz w:val="22"/>
            <w:szCs w:val="22"/>
            <w:lang w:eastAsia="fr-FR"/>
          </w:rPr>
          <w:tab/>
        </w:r>
        <w:r w:rsidR="00BD0981" w:rsidRPr="00152429">
          <w:rPr>
            <w:rStyle w:val="ab"/>
            <w:noProof/>
          </w:rPr>
          <w:t>Titre niveau 3</w:t>
        </w:r>
        <w:r w:rsidR="00BD0981">
          <w:rPr>
            <w:noProof/>
            <w:webHidden/>
          </w:rPr>
          <w:tab/>
        </w:r>
        <w:r w:rsidR="00BD0981">
          <w:rPr>
            <w:noProof/>
            <w:webHidden/>
          </w:rPr>
          <w:fldChar w:fldCharType="begin"/>
        </w:r>
        <w:r w:rsidR="00BD0981">
          <w:rPr>
            <w:noProof/>
            <w:webHidden/>
          </w:rPr>
          <w:instrText xml:space="preserve"> PAGEREF _Toc161652275 \h </w:instrText>
        </w:r>
        <w:r w:rsidR="00BD0981">
          <w:rPr>
            <w:noProof/>
            <w:webHidden/>
          </w:rPr>
        </w:r>
        <w:r w:rsidR="00BD0981">
          <w:rPr>
            <w:noProof/>
            <w:webHidden/>
          </w:rPr>
          <w:fldChar w:fldCharType="separate"/>
        </w:r>
        <w:r w:rsidR="00BD0981">
          <w:rPr>
            <w:noProof/>
            <w:webHidden/>
          </w:rPr>
          <w:t>23</w:t>
        </w:r>
        <w:r w:rsidR="00BD0981">
          <w:rPr>
            <w:noProof/>
            <w:webHidden/>
          </w:rPr>
          <w:fldChar w:fldCharType="end"/>
        </w:r>
      </w:hyperlink>
    </w:p>
    <w:p w14:paraId="51D17EEF" w14:textId="77777777" w:rsidR="00BD0981"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276" w:history="1">
        <w:r w:rsidR="00BD0981" w:rsidRPr="00152429">
          <w:rPr>
            <w:rStyle w:val="ab"/>
            <w:noProof/>
          </w:rPr>
          <w:t>II.</w:t>
        </w:r>
        <w:r w:rsidR="00BD0981">
          <w:rPr>
            <w:rFonts w:eastAsiaTheme="minorEastAsia" w:cstheme="minorBidi"/>
            <w:i w:val="0"/>
            <w:iCs w:val="0"/>
            <w:noProof/>
            <w:sz w:val="22"/>
            <w:szCs w:val="22"/>
            <w:lang w:eastAsia="fr-FR"/>
          </w:rPr>
          <w:tab/>
        </w:r>
        <w:r w:rsidR="00BD0981" w:rsidRPr="00152429">
          <w:rPr>
            <w:rStyle w:val="ab"/>
            <w:noProof/>
          </w:rPr>
          <w:t>Titre niveau 3</w:t>
        </w:r>
        <w:r w:rsidR="00BD0981">
          <w:rPr>
            <w:noProof/>
            <w:webHidden/>
          </w:rPr>
          <w:tab/>
        </w:r>
        <w:r w:rsidR="00BD0981">
          <w:rPr>
            <w:noProof/>
            <w:webHidden/>
          </w:rPr>
          <w:fldChar w:fldCharType="begin"/>
        </w:r>
        <w:r w:rsidR="00BD0981">
          <w:rPr>
            <w:noProof/>
            <w:webHidden/>
          </w:rPr>
          <w:instrText xml:space="preserve"> PAGEREF _Toc161652276 \h </w:instrText>
        </w:r>
        <w:r w:rsidR="00BD0981">
          <w:rPr>
            <w:noProof/>
            <w:webHidden/>
          </w:rPr>
        </w:r>
        <w:r w:rsidR="00BD0981">
          <w:rPr>
            <w:noProof/>
            <w:webHidden/>
          </w:rPr>
          <w:fldChar w:fldCharType="separate"/>
        </w:r>
        <w:r w:rsidR="00BD0981">
          <w:rPr>
            <w:noProof/>
            <w:webHidden/>
          </w:rPr>
          <w:t>23</w:t>
        </w:r>
        <w:r w:rsidR="00BD0981">
          <w:rPr>
            <w:noProof/>
            <w:webHidden/>
          </w:rPr>
          <w:fldChar w:fldCharType="end"/>
        </w:r>
      </w:hyperlink>
    </w:p>
    <w:p w14:paraId="6CFF7E99" w14:textId="77777777" w:rsidR="00BD0981"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277" w:history="1">
        <w:r w:rsidR="00BD0981" w:rsidRPr="00152429">
          <w:rPr>
            <w:rStyle w:val="ab"/>
            <w:noProof/>
          </w:rPr>
          <w:t>III.</w:t>
        </w:r>
        <w:r w:rsidR="00BD0981">
          <w:rPr>
            <w:rFonts w:eastAsiaTheme="minorEastAsia" w:cstheme="minorBidi"/>
            <w:i w:val="0"/>
            <w:iCs w:val="0"/>
            <w:noProof/>
            <w:sz w:val="22"/>
            <w:szCs w:val="22"/>
            <w:lang w:eastAsia="fr-FR"/>
          </w:rPr>
          <w:tab/>
        </w:r>
        <w:r w:rsidR="00BD0981" w:rsidRPr="00152429">
          <w:rPr>
            <w:rStyle w:val="ab"/>
            <w:noProof/>
          </w:rPr>
          <w:t>Titre niveau 3</w:t>
        </w:r>
        <w:r w:rsidR="00BD0981">
          <w:rPr>
            <w:noProof/>
            <w:webHidden/>
          </w:rPr>
          <w:tab/>
        </w:r>
        <w:r w:rsidR="00BD0981">
          <w:rPr>
            <w:noProof/>
            <w:webHidden/>
          </w:rPr>
          <w:fldChar w:fldCharType="begin"/>
        </w:r>
        <w:r w:rsidR="00BD0981">
          <w:rPr>
            <w:noProof/>
            <w:webHidden/>
          </w:rPr>
          <w:instrText xml:space="preserve"> PAGEREF _Toc161652277 \h </w:instrText>
        </w:r>
        <w:r w:rsidR="00BD0981">
          <w:rPr>
            <w:noProof/>
            <w:webHidden/>
          </w:rPr>
        </w:r>
        <w:r w:rsidR="00BD0981">
          <w:rPr>
            <w:noProof/>
            <w:webHidden/>
          </w:rPr>
          <w:fldChar w:fldCharType="separate"/>
        </w:r>
        <w:r w:rsidR="00BD0981">
          <w:rPr>
            <w:noProof/>
            <w:webHidden/>
          </w:rPr>
          <w:t>24</w:t>
        </w:r>
        <w:r w:rsidR="00BD0981">
          <w:rPr>
            <w:noProof/>
            <w:webHidden/>
          </w:rPr>
          <w:fldChar w:fldCharType="end"/>
        </w:r>
      </w:hyperlink>
    </w:p>
    <w:p w14:paraId="20A8A361" w14:textId="77777777" w:rsidR="00BD0981" w:rsidRDefault="00000000">
      <w:pPr>
        <w:pStyle w:val="TOC1"/>
        <w:tabs>
          <w:tab w:val="right" w:leader="dot" w:pos="9062"/>
        </w:tabs>
        <w:rPr>
          <w:rFonts w:eastAsiaTheme="minorEastAsia" w:cstheme="minorBidi"/>
          <w:b w:val="0"/>
          <w:bCs w:val="0"/>
          <w:caps w:val="0"/>
          <w:noProof/>
          <w:sz w:val="22"/>
          <w:szCs w:val="22"/>
          <w:lang w:eastAsia="fr-FR"/>
        </w:rPr>
      </w:pPr>
      <w:hyperlink w:anchor="_Toc161652278" w:history="1">
        <w:r w:rsidR="00BD0981" w:rsidRPr="00152429">
          <w:rPr>
            <w:rStyle w:val="ab"/>
            <w:noProof/>
          </w:rPr>
          <w:t>Partie 3 - Titre niveau 1</w:t>
        </w:r>
        <w:r w:rsidR="00BD0981">
          <w:rPr>
            <w:noProof/>
            <w:webHidden/>
          </w:rPr>
          <w:tab/>
        </w:r>
        <w:r w:rsidR="00BD0981">
          <w:rPr>
            <w:noProof/>
            <w:webHidden/>
          </w:rPr>
          <w:fldChar w:fldCharType="begin"/>
        </w:r>
        <w:r w:rsidR="00BD0981">
          <w:rPr>
            <w:noProof/>
            <w:webHidden/>
          </w:rPr>
          <w:instrText xml:space="preserve"> PAGEREF _Toc161652278 \h </w:instrText>
        </w:r>
        <w:r w:rsidR="00BD0981">
          <w:rPr>
            <w:noProof/>
            <w:webHidden/>
          </w:rPr>
        </w:r>
        <w:r w:rsidR="00BD0981">
          <w:rPr>
            <w:noProof/>
            <w:webHidden/>
          </w:rPr>
          <w:fldChar w:fldCharType="separate"/>
        </w:r>
        <w:r w:rsidR="00BD0981">
          <w:rPr>
            <w:noProof/>
            <w:webHidden/>
          </w:rPr>
          <w:t>25</w:t>
        </w:r>
        <w:r w:rsidR="00BD0981">
          <w:rPr>
            <w:noProof/>
            <w:webHidden/>
          </w:rPr>
          <w:fldChar w:fldCharType="end"/>
        </w:r>
      </w:hyperlink>
    </w:p>
    <w:p w14:paraId="00907405" w14:textId="77777777" w:rsidR="00BD0981" w:rsidRDefault="00000000">
      <w:pPr>
        <w:pStyle w:val="TOC2"/>
        <w:tabs>
          <w:tab w:val="right" w:leader="dot" w:pos="9062"/>
        </w:tabs>
        <w:rPr>
          <w:rFonts w:eastAsiaTheme="minorEastAsia" w:cstheme="minorBidi"/>
          <w:smallCaps w:val="0"/>
          <w:noProof/>
          <w:sz w:val="22"/>
          <w:szCs w:val="22"/>
          <w:lang w:eastAsia="fr-FR"/>
        </w:rPr>
      </w:pPr>
      <w:hyperlink w:anchor="_Toc161652279" w:history="1">
        <w:r w:rsidR="00BD0981" w:rsidRPr="00152429">
          <w:rPr>
            <w:rStyle w:val="ab"/>
            <w:noProof/>
          </w:rPr>
          <w:t>Chapitre 7 – Titre niveau 2</w:t>
        </w:r>
        <w:r w:rsidR="00BD0981">
          <w:rPr>
            <w:noProof/>
            <w:webHidden/>
          </w:rPr>
          <w:tab/>
        </w:r>
        <w:r w:rsidR="00BD0981">
          <w:rPr>
            <w:noProof/>
            <w:webHidden/>
          </w:rPr>
          <w:fldChar w:fldCharType="begin"/>
        </w:r>
        <w:r w:rsidR="00BD0981">
          <w:rPr>
            <w:noProof/>
            <w:webHidden/>
          </w:rPr>
          <w:instrText xml:space="preserve"> PAGEREF _Toc161652279 \h </w:instrText>
        </w:r>
        <w:r w:rsidR="00BD0981">
          <w:rPr>
            <w:noProof/>
            <w:webHidden/>
          </w:rPr>
        </w:r>
        <w:r w:rsidR="00BD0981">
          <w:rPr>
            <w:noProof/>
            <w:webHidden/>
          </w:rPr>
          <w:fldChar w:fldCharType="separate"/>
        </w:r>
        <w:r w:rsidR="00BD0981">
          <w:rPr>
            <w:noProof/>
            <w:webHidden/>
          </w:rPr>
          <w:t>26</w:t>
        </w:r>
        <w:r w:rsidR="00BD0981">
          <w:rPr>
            <w:noProof/>
            <w:webHidden/>
          </w:rPr>
          <w:fldChar w:fldCharType="end"/>
        </w:r>
      </w:hyperlink>
    </w:p>
    <w:p w14:paraId="40BF84A3" w14:textId="77777777" w:rsidR="00BD0981"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280" w:history="1">
        <w:r w:rsidR="00BD0981" w:rsidRPr="00152429">
          <w:rPr>
            <w:rStyle w:val="ab"/>
            <w:noProof/>
          </w:rPr>
          <w:t>I.</w:t>
        </w:r>
        <w:r w:rsidR="00BD0981">
          <w:rPr>
            <w:rFonts w:eastAsiaTheme="minorEastAsia" w:cstheme="minorBidi"/>
            <w:i w:val="0"/>
            <w:iCs w:val="0"/>
            <w:noProof/>
            <w:sz w:val="22"/>
            <w:szCs w:val="22"/>
            <w:lang w:eastAsia="fr-FR"/>
          </w:rPr>
          <w:tab/>
        </w:r>
        <w:r w:rsidR="00BD0981" w:rsidRPr="00152429">
          <w:rPr>
            <w:rStyle w:val="ab"/>
            <w:noProof/>
          </w:rPr>
          <w:t>Titre niveau 3</w:t>
        </w:r>
        <w:r w:rsidR="00BD0981">
          <w:rPr>
            <w:noProof/>
            <w:webHidden/>
          </w:rPr>
          <w:tab/>
        </w:r>
        <w:r w:rsidR="00BD0981">
          <w:rPr>
            <w:noProof/>
            <w:webHidden/>
          </w:rPr>
          <w:fldChar w:fldCharType="begin"/>
        </w:r>
        <w:r w:rsidR="00BD0981">
          <w:rPr>
            <w:noProof/>
            <w:webHidden/>
          </w:rPr>
          <w:instrText xml:space="preserve"> PAGEREF _Toc161652280 \h </w:instrText>
        </w:r>
        <w:r w:rsidR="00BD0981">
          <w:rPr>
            <w:noProof/>
            <w:webHidden/>
          </w:rPr>
        </w:r>
        <w:r w:rsidR="00BD0981">
          <w:rPr>
            <w:noProof/>
            <w:webHidden/>
          </w:rPr>
          <w:fldChar w:fldCharType="separate"/>
        </w:r>
        <w:r w:rsidR="00BD0981">
          <w:rPr>
            <w:noProof/>
            <w:webHidden/>
          </w:rPr>
          <w:t>26</w:t>
        </w:r>
        <w:r w:rsidR="00BD0981">
          <w:rPr>
            <w:noProof/>
            <w:webHidden/>
          </w:rPr>
          <w:fldChar w:fldCharType="end"/>
        </w:r>
      </w:hyperlink>
    </w:p>
    <w:p w14:paraId="0E502A20" w14:textId="77777777" w:rsidR="00BD0981"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281" w:history="1">
        <w:r w:rsidR="00BD0981" w:rsidRPr="00152429">
          <w:rPr>
            <w:rStyle w:val="ab"/>
            <w:noProof/>
          </w:rPr>
          <w:t>II.</w:t>
        </w:r>
        <w:r w:rsidR="00BD0981">
          <w:rPr>
            <w:rFonts w:eastAsiaTheme="minorEastAsia" w:cstheme="minorBidi"/>
            <w:i w:val="0"/>
            <w:iCs w:val="0"/>
            <w:noProof/>
            <w:sz w:val="22"/>
            <w:szCs w:val="22"/>
            <w:lang w:eastAsia="fr-FR"/>
          </w:rPr>
          <w:tab/>
        </w:r>
        <w:r w:rsidR="00BD0981" w:rsidRPr="00152429">
          <w:rPr>
            <w:rStyle w:val="ab"/>
            <w:noProof/>
          </w:rPr>
          <w:t>Titre niveau 3</w:t>
        </w:r>
        <w:r w:rsidR="00BD0981">
          <w:rPr>
            <w:noProof/>
            <w:webHidden/>
          </w:rPr>
          <w:tab/>
        </w:r>
        <w:r w:rsidR="00BD0981">
          <w:rPr>
            <w:noProof/>
            <w:webHidden/>
          </w:rPr>
          <w:fldChar w:fldCharType="begin"/>
        </w:r>
        <w:r w:rsidR="00BD0981">
          <w:rPr>
            <w:noProof/>
            <w:webHidden/>
          </w:rPr>
          <w:instrText xml:space="preserve"> PAGEREF _Toc161652281 \h </w:instrText>
        </w:r>
        <w:r w:rsidR="00BD0981">
          <w:rPr>
            <w:noProof/>
            <w:webHidden/>
          </w:rPr>
        </w:r>
        <w:r w:rsidR="00BD0981">
          <w:rPr>
            <w:noProof/>
            <w:webHidden/>
          </w:rPr>
          <w:fldChar w:fldCharType="separate"/>
        </w:r>
        <w:r w:rsidR="00BD0981">
          <w:rPr>
            <w:noProof/>
            <w:webHidden/>
          </w:rPr>
          <w:t>26</w:t>
        </w:r>
        <w:r w:rsidR="00BD0981">
          <w:rPr>
            <w:noProof/>
            <w:webHidden/>
          </w:rPr>
          <w:fldChar w:fldCharType="end"/>
        </w:r>
      </w:hyperlink>
    </w:p>
    <w:p w14:paraId="346CC273" w14:textId="77777777" w:rsidR="00BD0981"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282" w:history="1">
        <w:r w:rsidR="00BD0981" w:rsidRPr="00152429">
          <w:rPr>
            <w:rStyle w:val="ab"/>
            <w:noProof/>
          </w:rPr>
          <w:t>III.</w:t>
        </w:r>
        <w:r w:rsidR="00BD0981">
          <w:rPr>
            <w:rFonts w:eastAsiaTheme="minorEastAsia" w:cstheme="minorBidi"/>
            <w:i w:val="0"/>
            <w:iCs w:val="0"/>
            <w:noProof/>
            <w:sz w:val="22"/>
            <w:szCs w:val="22"/>
            <w:lang w:eastAsia="fr-FR"/>
          </w:rPr>
          <w:tab/>
        </w:r>
        <w:r w:rsidR="00BD0981" w:rsidRPr="00152429">
          <w:rPr>
            <w:rStyle w:val="ab"/>
            <w:noProof/>
          </w:rPr>
          <w:t>Titre niveau 3</w:t>
        </w:r>
        <w:r w:rsidR="00BD0981">
          <w:rPr>
            <w:noProof/>
            <w:webHidden/>
          </w:rPr>
          <w:tab/>
        </w:r>
        <w:r w:rsidR="00BD0981">
          <w:rPr>
            <w:noProof/>
            <w:webHidden/>
          </w:rPr>
          <w:fldChar w:fldCharType="begin"/>
        </w:r>
        <w:r w:rsidR="00BD0981">
          <w:rPr>
            <w:noProof/>
            <w:webHidden/>
          </w:rPr>
          <w:instrText xml:space="preserve"> PAGEREF _Toc161652282 \h </w:instrText>
        </w:r>
        <w:r w:rsidR="00BD0981">
          <w:rPr>
            <w:noProof/>
            <w:webHidden/>
          </w:rPr>
        </w:r>
        <w:r w:rsidR="00BD0981">
          <w:rPr>
            <w:noProof/>
            <w:webHidden/>
          </w:rPr>
          <w:fldChar w:fldCharType="separate"/>
        </w:r>
        <w:r w:rsidR="00BD0981">
          <w:rPr>
            <w:noProof/>
            <w:webHidden/>
          </w:rPr>
          <w:t>27</w:t>
        </w:r>
        <w:r w:rsidR="00BD0981">
          <w:rPr>
            <w:noProof/>
            <w:webHidden/>
          </w:rPr>
          <w:fldChar w:fldCharType="end"/>
        </w:r>
      </w:hyperlink>
    </w:p>
    <w:p w14:paraId="4B6C91CA" w14:textId="77777777" w:rsidR="00BD0981" w:rsidRDefault="00000000">
      <w:pPr>
        <w:pStyle w:val="TOC2"/>
        <w:tabs>
          <w:tab w:val="right" w:leader="dot" w:pos="9062"/>
        </w:tabs>
        <w:rPr>
          <w:rFonts w:eastAsiaTheme="minorEastAsia" w:cstheme="minorBidi"/>
          <w:smallCaps w:val="0"/>
          <w:noProof/>
          <w:sz w:val="22"/>
          <w:szCs w:val="22"/>
          <w:lang w:eastAsia="fr-FR"/>
        </w:rPr>
      </w:pPr>
      <w:hyperlink w:anchor="_Toc161652283" w:history="1">
        <w:r w:rsidR="00BD0981" w:rsidRPr="00152429">
          <w:rPr>
            <w:rStyle w:val="ab"/>
            <w:noProof/>
          </w:rPr>
          <w:t>Chapitre 8 – Titre niveau 2</w:t>
        </w:r>
        <w:r w:rsidR="00BD0981">
          <w:rPr>
            <w:noProof/>
            <w:webHidden/>
          </w:rPr>
          <w:tab/>
        </w:r>
        <w:r w:rsidR="00BD0981">
          <w:rPr>
            <w:noProof/>
            <w:webHidden/>
          </w:rPr>
          <w:fldChar w:fldCharType="begin"/>
        </w:r>
        <w:r w:rsidR="00BD0981">
          <w:rPr>
            <w:noProof/>
            <w:webHidden/>
          </w:rPr>
          <w:instrText xml:space="preserve"> PAGEREF _Toc161652283 \h </w:instrText>
        </w:r>
        <w:r w:rsidR="00BD0981">
          <w:rPr>
            <w:noProof/>
            <w:webHidden/>
          </w:rPr>
        </w:r>
        <w:r w:rsidR="00BD0981">
          <w:rPr>
            <w:noProof/>
            <w:webHidden/>
          </w:rPr>
          <w:fldChar w:fldCharType="separate"/>
        </w:r>
        <w:r w:rsidR="00BD0981">
          <w:rPr>
            <w:noProof/>
            <w:webHidden/>
          </w:rPr>
          <w:t>28</w:t>
        </w:r>
        <w:r w:rsidR="00BD0981">
          <w:rPr>
            <w:noProof/>
            <w:webHidden/>
          </w:rPr>
          <w:fldChar w:fldCharType="end"/>
        </w:r>
      </w:hyperlink>
    </w:p>
    <w:p w14:paraId="1F21CE52" w14:textId="77777777" w:rsidR="00BD0981"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284" w:history="1">
        <w:r w:rsidR="00BD0981" w:rsidRPr="00152429">
          <w:rPr>
            <w:rStyle w:val="ab"/>
            <w:noProof/>
          </w:rPr>
          <w:t>I.</w:t>
        </w:r>
        <w:r w:rsidR="00BD0981">
          <w:rPr>
            <w:rFonts w:eastAsiaTheme="minorEastAsia" w:cstheme="minorBidi"/>
            <w:i w:val="0"/>
            <w:iCs w:val="0"/>
            <w:noProof/>
            <w:sz w:val="22"/>
            <w:szCs w:val="22"/>
            <w:lang w:eastAsia="fr-FR"/>
          </w:rPr>
          <w:tab/>
        </w:r>
        <w:r w:rsidR="00BD0981" w:rsidRPr="00152429">
          <w:rPr>
            <w:rStyle w:val="ab"/>
            <w:noProof/>
          </w:rPr>
          <w:t>Titre niveau 3</w:t>
        </w:r>
        <w:r w:rsidR="00BD0981">
          <w:rPr>
            <w:noProof/>
            <w:webHidden/>
          </w:rPr>
          <w:tab/>
        </w:r>
        <w:r w:rsidR="00BD0981">
          <w:rPr>
            <w:noProof/>
            <w:webHidden/>
          </w:rPr>
          <w:fldChar w:fldCharType="begin"/>
        </w:r>
        <w:r w:rsidR="00BD0981">
          <w:rPr>
            <w:noProof/>
            <w:webHidden/>
          </w:rPr>
          <w:instrText xml:space="preserve"> PAGEREF _Toc161652284 \h </w:instrText>
        </w:r>
        <w:r w:rsidR="00BD0981">
          <w:rPr>
            <w:noProof/>
            <w:webHidden/>
          </w:rPr>
        </w:r>
        <w:r w:rsidR="00BD0981">
          <w:rPr>
            <w:noProof/>
            <w:webHidden/>
          </w:rPr>
          <w:fldChar w:fldCharType="separate"/>
        </w:r>
        <w:r w:rsidR="00BD0981">
          <w:rPr>
            <w:noProof/>
            <w:webHidden/>
          </w:rPr>
          <w:t>28</w:t>
        </w:r>
        <w:r w:rsidR="00BD0981">
          <w:rPr>
            <w:noProof/>
            <w:webHidden/>
          </w:rPr>
          <w:fldChar w:fldCharType="end"/>
        </w:r>
      </w:hyperlink>
    </w:p>
    <w:p w14:paraId="6EF4F4C1" w14:textId="77777777" w:rsidR="00BD0981"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285" w:history="1">
        <w:r w:rsidR="00BD0981" w:rsidRPr="00152429">
          <w:rPr>
            <w:rStyle w:val="ab"/>
            <w:noProof/>
          </w:rPr>
          <w:t>II.</w:t>
        </w:r>
        <w:r w:rsidR="00BD0981">
          <w:rPr>
            <w:rFonts w:eastAsiaTheme="minorEastAsia" w:cstheme="minorBidi"/>
            <w:i w:val="0"/>
            <w:iCs w:val="0"/>
            <w:noProof/>
            <w:sz w:val="22"/>
            <w:szCs w:val="22"/>
            <w:lang w:eastAsia="fr-FR"/>
          </w:rPr>
          <w:tab/>
        </w:r>
        <w:r w:rsidR="00BD0981" w:rsidRPr="00152429">
          <w:rPr>
            <w:rStyle w:val="ab"/>
            <w:noProof/>
          </w:rPr>
          <w:t>Titre niveau 3</w:t>
        </w:r>
        <w:r w:rsidR="00BD0981">
          <w:rPr>
            <w:noProof/>
            <w:webHidden/>
          </w:rPr>
          <w:tab/>
        </w:r>
        <w:r w:rsidR="00BD0981">
          <w:rPr>
            <w:noProof/>
            <w:webHidden/>
          </w:rPr>
          <w:fldChar w:fldCharType="begin"/>
        </w:r>
        <w:r w:rsidR="00BD0981">
          <w:rPr>
            <w:noProof/>
            <w:webHidden/>
          </w:rPr>
          <w:instrText xml:space="preserve"> PAGEREF _Toc161652285 \h </w:instrText>
        </w:r>
        <w:r w:rsidR="00BD0981">
          <w:rPr>
            <w:noProof/>
            <w:webHidden/>
          </w:rPr>
        </w:r>
        <w:r w:rsidR="00BD0981">
          <w:rPr>
            <w:noProof/>
            <w:webHidden/>
          </w:rPr>
          <w:fldChar w:fldCharType="separate"/>
        </w:r>
        <w:r w:rsidR="00BD0981">
          <w:rPr>
            <w:noProof/>
            <w:webHidden/>
          </w:rPr>
          <w:t>28</w:t>
        </w:r>
        <w:r w:rsidR="00BD0981">
          <w:rPr>
            <w:noProof/>
            <w:webHidden/>
          </w:rPr>
          <w:fldChar w:fldCharType="end"/>
        </w:r>
      </w:hyperlink>
    </w:p>
    <w:p w14:paraId="465E8F91" w14:textId="77777777" w:rsidR="00BD0981"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286" w:history="1">
        <w:r w:rsidR="00BD0981" w:rsidRPr="00152429">
          <w:rPr>
            <w:rStyle w:val="ab"/>
            <w:noProof/>
          </w:rPr>
          <w:t>III.</w:t>
        </w:r>
        <w:r w:rsidR="00BD0981">
          <w:rPr>
            <w:rFonts w:eastAsiaTheme="minorEastAsia" w:cstheme="minorBidi"/>
            <w:i w:val="0"/>
            <w:iCs w:val="0"/>
            <w:noProof/>
            <w:sz w:val="22"/>
            <w:szCs w:val="22"/>
            <w:lang w:eastAsia="fr-FR"/>
          </w:rPr>
          <w:tab/>
        </w:r>
        <w:r w:rsidR="00BD0981" w:rsidRPr="00152429">
          <w:rPr>
            <w:rStyle w:val="ab"/>
            <w:noProof/>
          </w:rPr>
          <w:t>Titre niveau 3</w:t>
        </w:r>
        <w:r w:rsidR="00BD0981">
          <w:rPr>
            <w:noProof/>
            <w:webHidden/>
          </w:rPr>
          <w:tab/>
        </w:r>
        <w:r w:rsidR="00BD0981">
          <w:rPr>
            <w:noProof/>
            <w:webHidden/>
          </w:rPr>
          <w:fldChar w:fldCharType="begin"/>
        </w:r>
        <w:r w:rsidR="00BD0981">
          <w:rPr>
            <w:noProof/>
            <w:webHidden/>
          </w:rPr>
          <w:instrText xml:space="preserve"> PAGEREF _Toc161652286 \h </w:instrText>
        </w:r>
        <w:r w:rsidR="00BD0981">
          <w:rPr>
            <w:noProof/>
            <w:webHidden/>
          </w:rPr>
        </w:r>
        <w:r w:rsidR="00BD0981">
          <w:rPr>
            <w:noProof/>
            <w:webHidden/>
          </w:rPr>
          <w:fldChar w:fldCharType="separate"/>
        </w:r>
        <w:r w:rsidR="00BD0981">
          <w:rPr>
            <w:noProof/>
            <w:webHidden/>
          </w:rPr>
          <w:t>29</w:t>
        </w:r>
        <w:r w:rsidR="00BD0981">
          <w:rPr>
            <w:noProof/>
            <w:webHidden/>
          </w:rPr>
          <w:fldChar w:fldCharType="end"/>
        </w:r>
      </w:hyperlink>
    </w:p>
    <w:p w14:paraId="34B68678" w14:textId="77777777" w:rsidR="00BD0981" w:rsidRDefault="00000000">
      <w:pPr>
        <w:pStyle w:val="TOC2"/>
        <w:tabs>
          <w:tab w:val="right" w:leader="dot" w:pos="9062"/>
        </w:tabs>
        <w:rPr>
          <w:rFonts w:eastAsiaTheme="minorEastAsia" w:cstheme="minorBidi"/>
          <w:smallCaps w:val="0"/>
          <w:noProof/>
          <w:sz w:val="22"/>
          <w:szCs w:val="22"/>
          <w:lang w:eastAsia="fr-FR"/>
        </w:rPr>
      </w:pPr>
      <w:hyperlink w:anchor="_Toc161652287" w:history="1">
        <w:r w:rsidR="00BD0981" w:rsidRPr="00152429">
          <w:rPr>
            <w:rStyle w:val="ab"/>
            <w:noProof/>
          </w:rPr>
          <w:t>Chapitre 9 – Titre niveau 2</w:t>
        </w:r>
        <w:r w:rsidR="00BD0981">
          <w:rPr>
            <w:noProof/>
            <w:webHidden/>
          </w:rPr>
          <w:tab/>
        </w:r>
        <w:r w:rsidR="00BD0981">
          <w:rPr>
            <w:noProof/>
            <w:webHidden/>
          </w:rPr>
          <w:fldChar w:fldCharType="begin"/>
        </w:r>
        <w:r w:rsidR="00BD0981">
          <w:rPr>
            <w:noProof/>
            <w:webHidden/>
          </w:rPr>
          <w:instrText xml:space="preserve"> PAGEREF _Toc161652287 \h </w:instrText>
        </w:r>
        <w:r w:rsidR="00BD0981">
          <w:rPr>
            <w:noProof/>
            <w:webHidden/>
          </w:rPr>
        </w:r>
        <w:r w:rsidR="00BD0981">
          <w:rPr>
            <w:noProof/>
            <w:webHidden/>
          </w:rPr>
          <w:fldChar w:fldCharType="separate"/>
        </w:r>
        <w:r w:rsidR="00BD0981">
          <w:rPr>
            <w:noProof/>
            <w:webHidden/>
          </w:rPr>
          <w:t>30</w:t>
        </w:r>
        <w:r w:rsidR="00BD0981">
          <w:rPr>
            <w:noProof/>
            <w:webHidden/>
          </w:rPr>
          <w:fldChar w:fldCharType="end"/>
        </w:r>
      </w:hyperlink>
    </w:p>
    <w:p w14:paraId="5951666F" w14:textId="77777777" w:rsidR="00BD0981"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288" w:history="1">
        <w:r w:rsidR="00BD0981" w:rsidRPr="00152429">
          <w:rPr>
            <w:rStyle w:val="ab"/>
            <w:noProof/>
          </w:rPr>
          <w:t>I.</w:t>
        </w:r>
        <w:r w:rsidR="00BD0981">
          <w:rPr>
            <w:rFonts w:eastAsiaTheme="minorEastAsia" w:cstheme="minorBidi"/>
            <w:i w:val="0"/>
            <w:iCs w:val="0"/>
            <w:noProof/>
            <w:sz w:val="22"/>
            <w:szCs w:val="22"/>
            <w:lang w:eastAsia="fr-FR"/>
          </w:rPr>
          <w:tab/>
        </w:r>
        <w:r w:rsidR="00BD0981" w:rsidRPr="00152429">
          <w:rPr>
            <w:rStyle w:val="ab"/>
            <w:noProof/>
          </w:rPr>
          <w:t>Titre niveau 3</w:t>
        </w:r>
        <w:r w:rsidR="00BD0981">
          <w:rPr>
            <w:noProof/>
            <w:webHidden/>
          </w:rPr>
          <w:tab/>
        </w:r>
        <w:r w:rsidR="00BD0981">
          <w:rPr>
            <w:noProof/>
            <w:webHidden/>
          </w:rPr>
          <w:fldChar w:fldCharType="begin"/>
        </w:r>
        <w:r w:rsidR="00BD0981">
          <w:rPr>
            <w:noProof/>
            <w:webHidden/>
          </w:rPr>
          <w:instrText xml:space="preserve"> PAGEREF _Toc161652288 \h </w:instrText>
        </w:r>
        <w:r w:rsidR="00BD0981">
          <w:rPr>
            <w:noProof/>
            <w:webHidden/>
          </w:rPr>
        </w:r>
        <w:r w:rsidR="00BD0981">
          <w:rPr>
            <w:noProof/>
            <w:webHidden/>
          </w:rPr>
          <w:fldChar w:fldCharType="separate"/>
        </w:r>
        <w:r w:rsidR="00BD0981">
          <w:rPr>
            <w:noProof/>
            <w:webHidden/>
          </w:rPr>
          <w:t>30</w:t>
        </w:r>
        <w:r w:rsidR="00BD0981">
          <w:rPr>
            <w:noProof/>
            <w:webHidden/>
          </w:rPr>
          <w:fldChar w:fldCharType="end"/>
        </w:r>
      </w:hyperlink>
    </w:p>
    <w:p w14:paraId="22D39D0C" w14:textId="77777777" w:rsidR="00BD0981"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289" w:history="1">
        <w:r w:rsidR="00BD0981" w:rsidRPr="00152429">
          <w:rPr>
            <w:rStyle w:val="ab"/>
            <w:noProof/>
          </w:rPr>
          <w:t>II.</w:t>
        </w:r>
        <w:r w:rsidR="00BD0981">
          <w:rPr>
            <w:rFonts w:eastAsiaTheme="minorEastAsia" w:cstheme="minorBidi"/>
            <w:i w:val="0"/>
            <w:iCs w:val="0"/>
            <w:noProof/>
            <w:sz w:val="22"/>
            <w:szCs w:val="22"/>
            <w:lang w:eastAsia="fr-FR"/>
          </w:rPr>
          <w:tab/>
        </w:r>
        <w:r w:rsidR="00BD0981" w:rsidRPr="00152429">
          <w:rPr>
            <w:rStyle w:val="ab"/>
            <w:noProof/>
          </w:rPr>
          <w:t>Titre niveau 3</w:t>
        </w:r>
        <w:r w:rsidR="00BD0981">
          <w:rPr>
            <w:noProof/>
            <w:webHidden/>
          </w:rPr>
          <w:tab/>
        </w:r>
        <w:r w:rsidR="00BD0981">
          <w:rPr>
            <w:noProof/>
            <w:webHidden/>
          </w:rPr>
          <w:fldChar w:fldCharType="begin"/>
        </w:r>
        <w:r w:rsidR="00BD0981">
          <w:rPr>
            <w:noProof/>
            <w:webHidden/>
          </w:rPr>
          <w:instrText xml:space="preserve"> PAGEREF _Toc161652289 \h </w:instrText>
        </w:r>
        <w:r w:rsidR="00BD0981">
          <w:rPr>
            <w:noProof/>
            <w:webHidden/>
          </w:rPr>
        </w:r>
        <w:r w:rsidR="00BD0981">
          <w:rPr>
            <w:noProof/>
            <w:webHidden/>
          </w:rPr>
          <w:fldChar w:fldCharType="separate"/>
        </w:r>
        <w:r w:rsidR="00BD0981">
          <w:rPr>
            <w:noProof/>
            <w:webHidden/>
          </w:rPr>
          <w:t>30</w:t>
        </w:r>
        <w:r w:rsidR="00BD0981">
          <w:rPr>
            <w:noProof/>
            <w:webHidden/>
          </w:rPr>
          <w:fldChar w:fldCharType="end"/>
        </w:r>
      </w:hyperlink>
    </w:p>
    <w:p w14:paraId="2B3C9E57" w14:textId="77777777" w:rsidR="00BD0981"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290" w:history="1">
        <w:r w:rsidR="00BD0981" w:rsidRPr="00152429">
          <w:rPr>
            <w:rStyle w:val="ab"/>
            <w:noProof/>
          </w:rPr>
          <w:t>III.</w:t>
        </w:r>
        <w:r w:rsidR="00BD0981">
          <w:rPr>
            <w:rFonts w:eastAsiaTheme="minorEastAsia" w:cstheme="minorBidi"/>
            <w:i w:val="0"/>
            <w:iCs w:val="0"/>
            <w:noProof/>
            <w:sz w:val="22"/>
            <w:szCs w:val="22"/>
            <w:lang w:eastAsia="fr-FR"/>
          </w:rPr>
          <w:tab/>
        </w:r>
        <w:r w:rsidR="00BD0981" w:rsidRPr="00152429">
          <w:rPr>
            <w:rStyle w:val="ab"/>
            <w:noProof/>
          </w:rPr>
          <w:t>Titre niveau 3</w:t>
        </w:r>
        <w:r w:rsidR="00BD0981">
          <w:rPr>
            <w:noProof/>
            <w:webHidden/>
          </w:rPr>
          <w:tab/>
        </w:r>
        <w:r w:rsidR="00BD0981">
          <w:rPr>
            <w:noProof/>
            <w:webHidden/>
          </w:rPr>
          <w:fldChar w:fldCharType="begin"/>
        </w:r>
        <w:r w:rsidR="00BD0981">
          <w:rPr>
            <w:noProof/>
            <w:webHidden/>
          </w:rPr>
          <w:instrText xml:space="preserve"> PAGEREF _Toc161652290 \h </w:instrText>
        </w:r>
        <w:r w:rsidR="00BD0981">
          <w:rPr>
            <w:noProof/>
            <w:webHidden/>
          </w:rPr>
        </w:r>
        <w:r w:rsidR="00BD0981">
          <w:rPr>
            <w:noProof/>
            <w:webHidden/>
          </w:rPr>
          <w:fldChar w:fldCharType="separate"/>
        </w:r>
        <w:r w:rsidR="00BD0981">
          <w:rPr>
            <w:noProof/>
            <w:webHidden/>
          </w:rPr>
          <w:t>31</w:t>
        </w:r>
        <w:r w:rsidR="00BD0981">
          <w:rPr>
            <w:noProof/>
            <w:webHidden/>
          </w:rPr>
          <w:fldChar w:fldCharType="end"/>
        </w:r>
      </w:hyperlink>
    </w:p>
    <w:p w14:paraId="4F93464C" w14:textId="77777777" w:rsidR="00BD0981" w:rsidRDefault="00000000">
      <w:pPr>
        <w:pStyle w:val="TOC1"/>
        <w:tabs>
          <w:tab w:val="right" w:leader="dot" w:pos="9062"/>
        </w:tabs>
        <w:rPr>
          <w:rFonts w:eastAsiaTheme="minorEastAsia" w:cstheme="minorBidi"/>
          <w:b w:val="0"/>
          <w:bCs w:val="0"/>
          <w:caps w:val="0"/>
          <w:noProof/>
          <w:sz w:val="22"/>
          <w:szCs w:val="22"/>
          <w:lang w:eastAsia="fr-FR"/>
        </w:rPr>
      </w:pPr>
      <w:hyperlink w:anchor="_Toc161652291" w:history="1">
        <w:r w:rsidR="00BD0981" w:rsidRPr="00152429">
          <w:rPr>
            <w:rStyle w:val="ab"/>
            <w:noProof/>
          </w:rPr>
          <w:t>Conclusion</w:t>
        </w:r>
        <w:r w:rsidR="00BD0981">
          <w:rPr>
            <w:noProof/>
            <w:webHidden/>
          </w:rPr>
          <w:tab/>
        </w:r>
        <w:r w:rsidR="00BD0981">
          <w:rPr>
            <w:noProof/>
            <w:webHidden/>
          </w:rPr>
          <w:fldChar w:fldCharType="begin"/>
        </w:r>
        <w:r w:rsidR="00BD0981">
          <w:rPr>
            <w:noProof/>
            <w:webHidden/>
          </w:rPr>
          <w:instrText xml:space="preserve"> PAGEREF _Toc161652291 \h </w:instrText>
        </w:r>
        <w:r w:rsidR="00BD0981">
          <w:rPr>
            <w:noProof/>
            <w:webHidden/>
          </w:rPr>
        </w:r>
        <w:r w:rsidR="00BD0981">
          <w:rPr>
            <w:noProof/>
            <w:webHidden/>
          </w:rPr>
          <w:fldChar w:fldCharType="separate"/>
        </w:r>
        <w:r w:rsidR="00BD0981">
          <w:rPr>
            <w:noProof/>
            <w:webHidden/>
          </w:rPr>
          <w:t>32</w:t>
        </w:r>
        <w:r w:rsidR="00BD0981">
          <w:rPr>
            <w:noProof/>
            <w:webHidden/>
          </w:rPr>
          <w:fldChar w:fldCharType="end"/>
        </w:r>
      </w:hyperlink>
    </w:p>
    <w:p w14:paraId="5FFCB184" w14:textId="77777777" w:rsidR="00BD0981" w:rsidRDefault="00000000">
      <w:pPr>
        <w:pStyle w:val="TOC1"/>
        <w:tabs>
          <w:tab w:val="right" w:leader="dot" w:pos="9062"/>
        </w:tabs>
        <w:rPr>
          <w:rFonts w:eastAsiaTheme="minorEastAsia" w:cstheme="minorBidi"/>
          <w:b w:val="0"/>
          <w:bCs w:val="0"/>
          <w:caps w:val="0"/>
          <w:noProof/>
          <w:sz w:val="22"/>
          <w:szCs w:val="22"/>
          <w:lang w:eastAsia="fr-FR"/>
        </w:rPr>
      </w:pPr>
      <w:hyperlink w:anchor="_Toc161652292" w:history="1">
        <w:r w:rsidR="00BD0981" w:rsidRPr="00152429">
          <w:rPr>
            <w:rStyle w:val="ab"/>
            <w:noProof/>
          </w:rPr>
          <w:t>Bibliographie</w:t>
        </w:r>
        <w:r w:rsidR="00BD0981">
          <w:rPr>
            <w:noProof/>
            <w:webHidden/>
          </w:rPr>
          <w:tab/>
        </w:r>
        <w:r w:rsidR="00BD0981">
          <w:rPr>
            <w:noProof/>
            <w:webHidden/>
          </w:rPr>
          <w:fldChar w:fldCharType="begin"/>
        </w:r>
        <w:r w:rsidR="00BD0981">
          <w:rPr>
            <w:noProof/>
            <w:webHidden/>
          </w:rPr>
          <w:instrText xml:space="preserve"> PAGEREF _Toc161652292 \h </w:instrText>
        </w:r>
        <w:r w:rsidR="00BD0981">
          <w:rPr>
            <w:noProof/>
            <w:webHidden/>
          </w:rPr>
        </w:r>
        <w:r w:rsidR="00BD0981">
          <w:rPr>
            <w:noProof/>
            <w:webHidden/>
          </w:rPr>
          <w:fldChar w:fldCharType="separate"/>
        </w:r>
        <w:r w:rsidR="00BD0981">
          <w:rPr>
            <w:noProof/>
            <w:webHidden/>
          </w:rPr>
          <w:t>33</w:t>
        </w:r>
        <w:r w:rsidR="00BD0981">
          <w:rPr>
            <w:noProof/>
            <w:webHidden/>
          </w:rPr>
          <w:fldChar w:fldCharType="end"/>
        </w:r>
      </w:hyperlink>
    </w:p>
    <w:p w14:paraId="7C3301F8" w14:textId="77777777" w:rsidR="00BD0981" w:rsidRDefault="00000000">
      <w:pPr>
        <w:pStyle w:val="TOC1"/>
        <w:tabs>
          <w:tab w:val="right" w:leader="dot" w:pos="9062"/>
        </w:tabs>
        <w:rPr>
          <w:rFonts w:eastAsiaTheme="minorEastAsia" w:cstheme="minorBidi"/>
          <w:b w:val="0"/>
          <w:bCs w:val="0"/>
          <w:caps w:val="0"/>
          <w:noProof/>
          <w:sz w:val="22"/>
          <w:szCs w:val="22"/>
          <w:lang w:eastAsia="fr-FR"/>
        </w:rPr>
      </w:pPr>
      <w:hyperlink w:anchor="_Toc161652293" w:history="1">
        <w:r w:rsidR="00BD0981" w:rsidRPr="00152429">
          <w:rPr>
            <w:rStyle w:val="ab"/>
            <w:noProof/>
          </w:rPr>
          <w:t>Tables des figures</w:t>
        </w:r>
        <w:r w:rsidR="00BD0981">
          <w:rPr>
            <w:noProof/>
            <w:webHidden/>
          </w:rPr>
          <w:tab/>
        </w:r>
        <w:r w:rsidR="00BD0981">
          <w:rPr>
            <w:noProof/>
            <w:webHidden/>
          </w:rPr>
          <w:fldChar w:fldCharType="begin"/>
        </w:r>
        <w:r w:rsidR="00BD0981">
          <w:rPr>
            <w:noProof/>
            <w:webHidden/>
          </w:rPr>
          <w:instrText xml:space="preserve"> PAGEREF _Toc161652293 \h </w:instrText>
        </w:r>
        <w:r w:rsidR="00BD0981">
          <w:rPr>
            <w:noProof/>
            <w:webHidden/>
          </w:rPr>
        </w:r>
        <w:r w:rsidR="00BD0981">
          <w:rPr>
            <w:noProof/>
            <w:webHidden/>
          </w:rPr>
          <w:fldChar w:fldCharType="separate"/>
        </w:r>
        <w:r w:rsidR="00BD0981">
          <w:rPr>
            <w:noProof/>
            <w:webHidden/>
          </w:rPr>
          <w:t>36</w:t>
        </w:r>
        <w:r w:rsidR="00BD0981">
          <w:rPr>
            <w:noProof/>
            <w:webHidden/>
          </w:rPr>
          <w:fldChar w:fldCharType="end"/>
        </w:r>
      </w:hyperlink>
    </w:p>
    <w:p w14:paraId="4BDF924F" w14:textId="77777777" w:rsidR="00BD0981" w:rsidRDefault="00000000">
      <w:pPr>
        <w:pStyle w:val="TOC1"/>
        <w:tabs>
          <w:tab w:val="right" w:leader="dot" w:pos="9062"/>
        </w:tabs>
        <w:rPr>
          <w:rFonts w:eastAsiaTheme="minorEastAsia" w:cstheme="minorBidi"/>
          <w:b w:val="0"/>
          <w:bCs w:val="0"/>
          <w:caps w:val="0"/>
          <w:noProof/>
          <w:sz w:val="22"/>
          <w:szCs w:val="22"/>
          <w:lang w:eastAsia="fr-FR"/>
        </w:rPr>
      </w:pPr>
      <w:hyperlink w:anchor="_Toc161652294" w:history="1">
        <w:r w:rsidR="00BD0981" w:rsidRPr="00152429">
          <w:rPr>
            <w:rStyle w:val="ab"/>
            <w:noProof/>
          </w:rPr>
          <w:t>Sigles et abréviations utilisés</w:t>
        </w:r>
        <w:r w:rsidR="00BD0981">
          <w:rPr>
            <w:noProof/>
            <w:webHidden/>
          </w:rPr>
          <w:tab/>
        </w:r>
        <w:r w:rsidR="00BD0981">
          <w:rPr>
            <w:noProof/>
            <w:webHidden/>
          </w:rPr>
          <w:fldChar w:fldCharType="begin"/>
        </w:r>
        <w:r w:rsidR="00BD0981">
          <w:rPr>
            <w:noProof/>
            <w:webHidden/>
          </w:rPr>
          <w:instrText xml:space="preserve"> PAGEREF _Toc161652294 \h </w:instrText>
        </w:r>
        <w:r w:rsidR="00BD0981">
          <w:rPr>
            <w:noProof/>
            <w:webHidden/>
          </w:rPr>
        </w:r>
        <w:r w:rsidR="00BD0981">
          <w:rPr>
            <w:noProof/>
            <w:webHidden/>
          </w:rPr>
          <w:fldChar w:fldCharType="separate"/>
        </w:r>
        <w:r w:rsidR="00BD0981">
          <w:rPr>
            <w:noProof/>
            <w:webHidden/>
          </w:rPr>
          <w:t>37</w:t>
        </w:r>
        <w:r w:rsidR="00BD0981">
          <w:rPr>
            <w:noProof/>
            <w:webHidden/>
          </w:rPr>
          <w:fldChar w:fldCharType="end"/>
        </w:r>
      </w:hyperlink>
    </w:p>
    <w:p w14:paraId="5AFCCD45" w14:textId="77777777" w:rsidR="00BD0981" w:rsidRDefault="00000000">
      <w:pPr>
        <w:pStyle w:val="TOC1"/>
        <w:tabs>
          <w:tab w:val="right" w:leader="dot" w:pos="9062"/>
        </w:tabs>
        <w:rPr>
          <w:rFonts w:eastAsiaTheme="minorEastAsia" w:cstheme="minorBidi"/>
          <w:b w:val="0"/>
          <w:bCs w:val="0"/>
          <w:caps w:val="0"/>
          <w:noProof/>
          <w:sz w:val="22"/>
          <w:szCs w:val="22"/>
          <w:lang w:eastAsia="fr-FR"/>
        </w:rPr>
      </w:pPr>
      <w:hyperlink w:anchor="_Toc161652295" w:history="1">
        <w:r w:rsidR="00BD0981" w:rsidRPr="00152429">
          <w:rPr>
            <w:rStyle w:val="ab"/>
            <w:noProof/>
          </w:rPr>
          <w:t>Glossaire</w:t>
        </w:r>
        <w:r w:rsidR="00BD0981">
          <w:rPr>
            <w:noProof/>
            <w:webHidden/>
          </w:rPr>
          <w:tab/>
        </w:r>
        <w:r w:rsidR="00BD0981">
          <w:rPr>
            <w:noProof/>
            <w:webHidden/>
          </w:rPr>
          <w:fldChar w:fldCharType="begin"/>
        </w:r>
        <w:r w:rsidR="00BD0981">
          <w:rPr>
            <w:noProof/>
            <w:webHidden/>
          </w:rPr>
          <w:instrText xml:space="preserve"> PAGEREF _Toc161652295 \h </w:instrText>
        </w:r>
        <w:r w:rsidR="00BD0981">
          <w:rPr>
            <w:noProof/>
            <w:webHidden/>
          </w:rPr>
        </w:r>
        <w:r w:rsidR="00BD0981">
          <w:rPr>
            <w:noProof/>
            <w:webHidden/>
          </w:rPr>
          <w:fldChar w:fldCharType="separate"/>
        </w:r>
        <w:r w:rsidR="00BD0981">
          <w:rPr>
            <w:noProof/>
            <w:webHidden/>
          </w:rPr>
          <w:t>38</w:t>
        </w:r>
        <w:r w:rsidR="00BD0981">
          <w:rPr>
            <w:noProof/>
            <w:webHidden/>
          </w:rPr>
          <w:fldChar w:fldCharType="end"/>
        </w:r>
      </w:hyperlink>
    </w:p>
    <w:p w14:paraId="2F5BB179" w14:textId="77777777" w:rsidR="00BD0981" w:rsidRDefault="00000000">
      <w:pPr>
        <w:pStyle w:val="TOC1"/>
        <w:tabs>
          <w:tab w:val="right" w:leader="dot" w:pos="9062"/>
        </w:tabs>
        <w:rPr>
          <w:rFonts w:eastAsiaTheme="minorEastAsia" w:cstheme="minorBidi"/>
          <w:b w:val="0"/>
          <w:bCs w:val="0"/>
          <w:caps w:val="0"/>
          <w:noProof/>
          <w:sz w:val="22"/>
          <w:szCs w:val="22"/>
          <w:lang w:eastAsia="fr-FR"/>
        </w:rPr>
      </w:pPr>
      <w:hyperlink w:anchor="_Toc161652296" w:history="1">
        <w:r w:rsidR="00BD0981" w:rsidRPr="00152429">
          <w:rPr>
            <w:rStyle w:val="ab"/>
            <w:noProof/>
          </w:rPr>
          <w:t>Tables des Annexes</w:t>
        </w:r>
        <w:r w:rsidR="00BD0981">
          <w:rPr>
            <w:noProof/>
            <w:webHidden/>
          </w:rPr>
          <w:tab/>
        </w:r>
        <w:r w:rsidR="00BD0981">
          <w:rPr>
            <w:noProof/>
            <w:webHidden/>
          </w:rPr>
          <w:fldChar w:fldCharType="begin"/>
        </w:r>
        <w:r w:rsidR="00BD0981">
          <w:rPr>
            <w:noProof/>
            <w:webHidden/>
          </w:rPr>
          <w:instrText xml:space="preserve"> PAGEREF _Toc161652296 \h </w:instrText>
        </w:r>
        <w:r w:rsidR="00BD0981">
          <w:rPr>
            <w:noProof/>
            <w:webHidden/>
          </w:rPr>
        </w:r>
        <w:r w:rsidR="00BD0981">
          <w:rPr>
            <w:noProof/>
            <w:webHidden/>
          </w:rPr>
          <w:fldChar w:fldCharType="separate"/>
        </w:r>
        <w:r w:rsidR="00BD0981">
          <w:rPr>
            <w:noProof/>
            <w:webHidden/>
          </w:rPr>
          <w:t>39</w:t>
        </w:r>
        <w:r w:rsidR="00BD0981">
          <w:rPr>
            <w:noProof/>
            <w:webHidden/>
          </w:rPr>
          <w:fldChar w:fldCharType="end"/>
        </w:r>
      </w:hyperlink>
    </w:p>
    <w:p w14:paraId="6BB44DE4" w14:textId="77777777" w:rsidR="00B329AC" w:rsidRPr="009A449D" w:rsidRDefault="00BD0981" w:rsidP="00D0658F">
      <w:pPr>
        <w:pStyle w:val="Titrepagesliminairesetautres"/>
        <w:rPr>
          <w:sz w:val="2"/>
          <w:szCs w:val="2"/>
        </w:rPr>
      </w:pPr>
      <w:r>
        <w:rPr>
          <w:sz w:val="2"/>
          <w:szCs w:val="2"/>
        </w:rPr>
        <w:fldChar w:fldCharType="end"/>
      </w:r>
    </w:p>
    <w:p w14:paraId="7F1D02FC" w14:textId="77777777" w:rsidR="00B329AC" w:rsidRDefault="00B329AC" w:rsidP="00C26158">
      <w:pPr>
        <w:sectPr w:rsidR="00B329AC" w:rsidSect="0020560D">
          <w:footerReference w:type="default" r:id="rId18"/>
          <w:pgSz w:w="11906" w:h="16838"/>
          <w:pgMar w:top="1417" w:right="1417" w:bottom="1417" w:left="1417" w:header="708" w:footer="708" w:gutter="0"/>
          <w:pgNumType w:start="6"/>
          <w:cols w:space="708"/>
          <w:docGrid w:linePitch="360"/>
        </w:sectPr>
      </w:pPr>
    </w:p>
    <w:p w14:paraId="1708719D" w14:textId="77777777" w:rsidR="00B329AC" w:rsidRPr="002A7437" w:rsidRDefault="00B329AC" w:rsidP="00790059">
      <w:pPr>
        <w:pStyle w:val="1"/>
      </w:pPr>
      <w:bookmarkStart w:id="15" w:name="_Toc409448456"/>
      <w:bookmarkStart w:id="16" w:name="_Toc409449068"/>
      <w:bookmarkStart w:id="17" w:name="_Toc161651235"/>
      <w:bookmarkStart w:id="18" w:name="_Toc161651345"/>
      <w:bookmarkStart w:id="19" w:name="_Toc161652250"/>
      <w:bookmarkStart w:id="20" w:name="_Toc161652419"/>
      <w:r w:rsidRPr="002A7437">
        <w:lastRenderedPageBreak/>
        <w:t>Avant-propos</w:t>
      </w:r>
      <w:bookmarkEnd w:id="15"/>
      <w:bookmarkEnd w:id="16"/>
      <w:bookmarkEnd w:id="17"/>
      <w:bookmarkEnd w:id="18"/>
      <w:bookmarkEnd w:id="19"/>
      <w:bookmarkEnd w:id="20"/>
    </w:p>
    <w:bookmarkEnd w:id="13"/>
    <w:bookmarkEnd w:id="14"/>
    <w:p w14:paraId="39FB5573" w14:textId="77777777" w:rsidR="00B329AC" w:rsidRPr="002A7437" w:rsidRDefault="00B329AC" w:rsidP="00B329AC"/>
    <w:p w14:paraId="7A09E634" w14:textId="77777777" w:rsidR="00B329AC" w:rsidRPr="002A7437" w:rsidRDefault="00B329AC" w:rsidP="00B329AC"/>
    <w:p w14:paraId="68D15964" w14:textId="77777777" w:rsidR="00B329AC" w:rsidRDefault="00B329AC" w:rsidP="00B329AC">
      <w:pPr>
        <w:rPr>
          <w:rFonts w:cs="Times New Roman"/>
          <w:b/>
        </w:rPr>
        <w:sectPr w:rsidR="00B329AC">
          <w:pgSz w:w="11906" w:h="16838"/>
          <w:pgMar w:top="1417" w:right="1417" w:bottom="1417" w:left="1417" w:header="708" w:footer="708" w:gutter="0"/>
          <w:cols w:space="708"/>
          <w:docGrid w:linePitch="360"/>
        </w:sectPr>
      </w:pPr>
    </w:p>
    <w:p w14:paraId="425F3EF3" w14:textId="77777777" w:rsidR="00B329AC" w:rsidRPr="00B21667" w:rsidRDefault="00B329AC" w:rsidP="00B21667">
      <w:pPr>
        <w:pStyle w:val="1"/>
      </w:pPr>
      <w:bookmarkStart w:id="21" w:name="_Toc409448457"/>
      <w:bookmarkStart w:id="22" w:name="_Toc409449069"/>
      <w:bookmarkStart w:id="23" w:name="_Toc161651236"/>
      <w:bookmarkStart w:id="24" w:name="_Toc161651346"/>
      <w:bookmarkStart w:id="25" w:name="_Toc161652251"/>
      <w:bookmarkStart w:id="26" w:name="_Toc161652420"/>
      <w:r w:rsidRPr="00B21667">
        <w:lastRenderedPageBreak/>
        <w:t>Introduction</w:t>
      </w:r>
      <w:bookmarkEnd w:id="21"/>
      <w:bookmarkEnd w:id="22"/>
      <w:bookmarkEnd w:id="23"/>
      <w:bookmarkEnd w:id="24"/>
      <w:bookmarkEnd w:id="25"/>
      <w:bookmarkEnd w:id="26"/>
    </w:p>
    <w:p w14:paraId="5AFEC026" w14:textId="77777777" w:rsidR="00B329AC" w:rsidRDefault="00B329AC" w:rsidP="00B329AC">
      <w:pPr>
        <w:rPr>
          <w:rFonts w:cs="Times New Roman"/>
          <w:b/>
        </w:rPr>
      </w:pPr>
    </w:p>
    <w:p w14:paraId="7A1E63C4" w14:textId="77777777" w:rsidR="00B329AC" w:rsidRDefault="00B329AC" w:rsidP="00B329AC">
      <w:pPr>
        <w:rPr>
          <w:rFonts w:cs="Times New Roman"/>
          <w:b/>
        </w:rPr>
      </w:pPr>
    </w:p>
    <w:p w14:paraId="7AE660F8" w14:textId="77777777" w:rsidR="00B329AC" w:rsidRDefault="00B329AC" w:rsidP="00B329AC">
      <w:pPr>
        <w:rPr>
          <w:rFonts w:cs="Times New Roman"/>
          <w:b/>
        </w:rPr>
        <w:sectPr w:rsidR="00B329AC" w:rsidSect="00961476">
          <w:pgSz w:w="11906" w:h="16838"/>
          <w:pgMar w:top="1418" w:right="1418" w:bottom="1418" w:left="1418" w:header="709" w:footer="709" w:gutter="0"/>
          <w:cols w:space="708"/>
          <w:docGrid w:linePitch="360"/>
        </w:sectPr>
      </w:pPr>
    </w:p>
    <w:p w14:paraId="7322F337" w14:textId="77777777" w:rsidR="00B329AC" w:rsidRPr="001E5DA9" w:rsidRDefault="00B329AC" w:rsidP="00B329AC">
      <w:pPr>
        <w:pStyle w:val="1"/>
        <w:jc w:val="center"/>
      </w:pPr>
      <w:bookmarkStart w:id="27" w:name="_Toc409448458"/>
      <w:bookmarkStart w:id="28" w:name="_Toc409449070"/>
      <w:bookmarkStart w:id="29" w:name="_Toc161651237"/>
      <w:bookmarkStart w:id="30" w:name="_Toc161651347"/>
      <w:bookmarkStart w:id="31" w:name="_Toc161652252"/>
      <w:bookmarkStart w:id="32" w:name="_Toc161652421"/>
      <w:r w:rsidRPr="001E5DA9">
        <w:lastRenderedPageBreak/>
        <w:t>Partie 1</w:t>
      </w:r>
      <w:r>
        <w:t xml:space="preserve"> : </w:t>
      </w:r>
      <w:r>
        <w:br/>
        <w:t>-</w:t>
      </w:r>
      <w:r>
        <w:br/>
        <w:t>T</w:t>
      </w:r>
      <w:r w:rsidRPr="001E5DA9">
        <w:t>itre niveau 1</w:t>
      </w:r>
      <w:bookmarkEnd w:id="27"/>
      <w:bookmarkEnd w:id="28"/>
      <w:bookmarkEnd w:id="29"/>
      <w:bookmarkEnd w:id="30"/>
      <w:bookmarkEnd w:id="31"/>
      <w:bookmarkEnd w:id="32"/>
    </w:p>
    <w:p w14:paraId="1ED97F31" w14:textId="77777777" w:rsidR="00B329AC" w:rsidRDefault="00B329AC" w:rsidP="00B329AC">
      <w:pPr>
        <w:sectPr w:rsidR="00B329AC" w:rsidSect="00961476">
          <w:footerReference w:type="default" r:id="rId19"/>
          <w:pgSz w:w="11906" w:h="16838" w:code="9"/>
          <w:pgMar w:top="1418" w:right="1418" w:bottom="1418" w:left="1418" w:header="709" w:footer="709" w:gutter="0"/>
          <w:cols w:space="708"/>
          <w:vAlign w:val="center"/>
          <w:docGrid w:linePitch="360"/>
        </w:sectPr>
      </w:pPr>
    </w:p>
    <w:p w14:paraId="18F1382B" w14:textId="77777777" w:rsidR="00B329AC" w:rsidRPr="00573E35" w:rsidRDefault="00B329AC" w:rsidP="00B329AC">
      <w:pPr>
        <w:pStyle w:val="2"/>
      </w:pPr>
      <w:bookmarkStart w:id="33" w:name="_Toc409448459"/>
      <w:bookmarkStart w:id="34" w:name="_Toc409449071"/>
      <w:bookmarkStart w:id="35" w:name="_Toc161651238"/>
      <w:bookmarkStart w:id="36" w:name="_Toc161651348"/>
      <w:bookmarkStart w:id="37" w:name="_Toc161652253"/>
      <w:bookmarkStart w:id="38" w:name="_Toc161652422"/>
      <w:r w:rsidRPr="00573E35">
        <w:lastRenderedPageBreak/>
        <w:t>Chapitre 1 – Titre niveau 2</w:t>
      </w:r>
      <w:bookmarkEnd w:id="33"/>
      <w:bookmarkEnd w:id="34"/>
      <w:bookmarkEnd w:id="35"/>
      <w:bookmarkEnd w:id="36"/>
      <w:bookmarkEnd w:id="37"/>
      <w:bookmarkEnd w:id="38"/>
    </w:p>
    <w:p w14:paraId="79049A64" w14:textId="77777777" w:rsidR="00EF673E" w:rsidRPr="001E5DA9" w:rsidRDefault="00B329AC" w:rsidP="009858E8">
      <w:r w:rsidRPr="001E5DA9">
        <w:t>Texte, texte, texte, texte, texte, texte, texte, texte, te</w:t>
      </w:r>
      <w:r w:rsidR="00EF673E">
        <w:t>xte, texte, texte, texte, texte</w:t>
      </w:r>
      <w:r w:rsidRPr="001E5DA9">
        <w:t>, texte</w:t>
      </w:r>
      <w:r w:rsidR="009C0A79">
        <w:rPr>
          <w:rStyle w:val="aff"/>
        </w:rPr>
        <w:footnoteReference w:id="1"/>
      </w:r>
      <w:r w:rsidR="00EF673E">
        <w:t>, texte,</w:t>
      </w:r>
      <w:r w:rsidR="00EF673E" w:rsidRPr="00EF673E">
        <w:t xml:space="preserve"> </w:t>
      </w:r>
      <w:r w:rsidR="00EF673E">
        <w:t>t</w:t>
      </w:r>
      <w:r w:rsidR="00EF673E" w:rsidRPr="001E5DA9">
        <w:t>exte, texte, texte, texte, texte, texte, texte, texte, te</w:t>
      </w:r>
      <w:r w:rsidR="00EF673E">
        <w:t>xte, texte, texte, texte, texte</w:t>
      </w:r>
      <w:r w:rsidR="00EF673E" w:rsidRPr="001E5DA9">
        <w:t>, texte</w:t>
      </w:r>
      <w:r w:rsidR="00EF673E">
        <w:t>, texte, t</w:t>
      </w:r>
      <w:r w:rsidR="00EF673E" w:rsidRPr="001E5DA9">
        <w:t>exte,</w:t>
      </w:r>
      <w:r w:rsidR="00EF673E">
        <w:t xml:space="preserve"> t</w:t>
      </w:r>
      <w:r w:rsidR="00EF673E" w:rsidRPr="001E5DA9">
        <w:t>exte, texte, texte, texte, texte, texte, texte, texte, te</w:t>
      </w:r>
      <w:r w:rsidR="00EF673E">
        <w:t>xte, texte, texte, texte, texte</w:t>
      </w:r>
      <w:r w:rsidR="00EF673E" w:rsidRPr="001E5DA9">
        <w:t>, texte</w:t>
      </w:r>
      <w:r w:rsidR="00EF673E">
        <w:t>, texte, t</w:t>
      </w:r>
      <w:r w:rsidR="00EF673E" w:rsidRPr="001E5DA9">
        <w:t>exte</w:t>
      </w:r>
      <w:r w:rsidR="00EF673E">
        <w:t>.</w:t>
      </w:r>
    </w:p>
    <w:p w14:paraId="40A3E730" w14:textId="77777777" w:rsidR="00B329AC" w:rsidRPr="00EF673E" w:rsidRDefault="00B329AC" w:rsidP="00EF673E">
      <w:pPr>
        <w:pStyle w:val="3"/>
      </w:pPr>
      <w:bookmarkStart w:id="39" w:name="_Toc409448460"/>
      <w:bookmarkStart w:id="40" w:name="_Toc409449072"/>
      <w:bookmarkStart w:id="41" w:name="_Toc161651239"/>
      <w:bookmarkStart w:id="42" w:name="_Toc161651349"/>
      <w:bookmarkStart w:id="43" w:name="_Toc161652254"/>
      <w:bookmarkStart w:id="44" w:name="_Toc161652423"/>
      <w:r w:rsidRPr="00EF673E">
        <w:t>Titre niveau 3</w:t>
      </w:r>
      <w:bookmarkEnd w:id="39"/>
      <w:bookmarkEnd w:id="40"/>
      <w:bookmarkEnd w:id="41"/>
      <w:bookmarkEnd w:id="42"/>
      <w:bookmarkEnd w:id="43"/>
      <w:bookmarkEnd w:id="44"/>
    </w:p>
    <w:p w14:paraId="6AE8F5D3" w14:textId="77777777" w:rsidR="00EF673E" w:rsidRPr="001E5DA9" w:rsidRDefault="00EF673E" w:rsidP="00EF673E">
      <w:r w:rsidRPr="001E5DA9">
        <w:t>Texte, texte, texte, texte, texte, texte, texte, texte, te</w:t>
      </w:r>
      <w:r>
        <w:t>xte, texte, texte, texte, texte</w:t>
      </w:r>
      <w:r w:rsidRPr="001E5DA9">
        <w:t>, texte</w:t>
      </w:r>
      <w:r>
        <w:t>, texte,</w:t>
      </w:r>
      <w:r w:rsidRPr="00EF673E">
        <w:t xml:space="preserve"> </w:t>
      </w:r>
      <w:r>
        <w:t>t</w:t>
      </w:r>
      <w:r w:rsidRPr="001E5DA9">
        <w:t>exte, texte, texte, texte, texte, texte, texte, texte, te</w:t>
      </w:r>
      <w:r>
        <w:t>xte, texte, texte, texte, texte</w:t>
      </w:r>
      <w:r w:rsidRPr="001E5DA9">
        <w:t>, texte</w:t>
      </w:r>
      <w:r>
        <w:t>, texte, t</w:t>
      </w:r>
      <w:r w:rsidRPr="001E5DA9">
        <w:t>exte,</w:t>
      </w:r>
      <w:r>
        <w:t xml:space="preserve"> t</w:t>
      </w:r>
      <w:r w:rsidRPr="001E5DA9">
        <w:t>exte, texte, texte, texte, texte, texte, texte, texte, te</w:t>
      </w:r>
      <w:r>
        <w:t>xte, texte, texte, texte, texte</w:t>
      </w:r>
      <w:r w:rsidRPr="001E5DA9">
        <w:t>, texte</w:t>
      </w:r>
      <w:r>
        <w:t>, texte, t</w:t>
      </w:r>
      <w:r w:rsidRPr="001E5DA9">
        <w:t>exte</w:t>
      </w:r>
      <w:r>
        <w:t>.</w:t>
      </w:r>
    </w:p>
    <w:p w14:paraId="062B943F" w14:textId="77777777" w:rsidR="009858E8" w:rsidRDefault="00890D7E" w:rsidP="009858E8">
      <w:pPr>
        <w:keepNext/>
        <w:jc w:val="center"/>
      </w:pPr>
      <w:r>
        <w:rPr>
          <w:noProof/>
        </w:rPr>
        <w:drawing>
          <wp:inline distT="0" distB="0" distL="0" distR="0" wp14:anchorId="38D5576E" wp14:editId="6B87E2B6">
            <wp:extent cx="1689045" cy="704669"/>
            <wp:effectExtent l="0" t="0" r="6985" b="63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enoble INP - Grenoble IAE  fond blanc (couleur, RVB).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33506" cy="723218"/>
                    </a:xfrm>
                    <a:prstGeom prst="rect">
                      <a:avLst/>
                    </a:prstGeom>
                  </pic:spPr>
                </pic:pic>
              </a:graphicData>
            </a:graphic>
          </wp:inline>
        </w:drawing>
      </w:r>
    </w:p>
    <w:p w14:paraId="50E2DA46" w14:textId="77777777" w:rsidR="00EF673E" w:rsidRDefault="009858E8" w:rsidP="009858E8">
      <w:pPr>
        <w:pStyle w:val="afc"/>
        <w:jc w:val="center"/>
      </w:pPr>
      <w:bookmarkStart w:id="45" w:name="_Toc409789021"/>
      <w:r>
        <w:t xml:space="preserve">Figure </w:t>
      </w:r>
      <w:r w:rsidR="00000000">
        <w:fldChar w:fldCharType="begin"/>
      </w:r>
      <w:r w:rsidR="00000000">
        <w:instrText xml:space="preserve"> SEQ Figure \* ARABIC </w:instrText>
      </w:r>
      <w:r w:rsidR="00000000">
        <w:fldChar w:fldCharType="separate"/>
      </w:r>
      <w:r w:rsidR="000A3F68">
        <w:rPr>
          <w:noProof/>
        </w:rPr>
        <w:t>1</w:t>
      </w:r>
      <w:r w:rsidR="00000000">
        <w:rPr>
          <w:noProof/>
        </w:rPr>
        <w:fldChar w:fldCharType="end"/>
      </w:r>
      <w:r>
        <w:t> :</w:t>
      </w:r>
      <w:r w:rsidR="00961476">
        <w:t xml:space="preserve"> Logo Grenoble</w:t>
      </w:r>
      <w:r w:rsidR="00951B35">
        <w:t xml:space="preserve"> IAE</w:t>
      </w:r>
      <w:r w:rsidR="00C26176">
        <w:rPr>
          <w:rStyle w:val="aff"/>
        </w:rPr>
        <w:footnoteReference w:id="2"/>
      </w:r>
      <w:bookmarkEnd w:id="45"/>
    </w:p>
    <w:p w14:paraId="29DCA1C6" w14:textId="77777777" w:rsidR="00EF673E" w:rsidRPr="001E5DA9" w:rsidRDefault="00EF673E" w:rsidP="00EF673E">
      <w:r w:rsidRPr="001E5DA9">
        <w:t>Texte, texte, texte, texte, texte, texte, texte, texte, te</w:t>
      </w:r>
      <w:r>
        <w:t>xte, texte, texte, texte, texte</w:t>
      </w:r>
      <w:r w:rsidRPr="001E5DA9">
        <w:t>, texte</w:t>
      </w:r>
      <w:r>
        <w:t>, texte,</w:t>
      </w:r>
      <w:r w:rsidRPr="00EF673E">
        <w:t xml:space="preserve"> </w:t>
      </w:r>
      <w:r>
        <w:t>t</w:t>
      </w:r>
      <w:r w:rsidRPr="001E5DA9">
        <w:t>exte, texte, texte, texte, texte, texte, texte, texte, te</w:t>
      </w:r>
      <w:r>
        <w:t>xte, texte, texte, texte, texte</w:t>
      </w:r>
      <w:r w:rsidRPr="001E5DA9">
        <w:t>, texte</w:t>
      </w:r>
      <w:r>
        <w:t>, texte, t</w:t>
      </w:r>
      <w:r w:rsidRPr="001E5DA9">
        <w:t>exte,</w:t>
      </w:r>
      <w:r>
        <w:t xml:space="preserve"> t</w:t>
      </w:r>
      <w:r w:rsidRPr="001E5DA9">
        <w:t>exte, texte, texte, texte, texte, texte, texte, texte, te</w:t>
      </w:r>
      <w:r>
        <w:t>xte, texte, texte, texte, texte</w:t>
      </w:r>
      <w:r w:rsidRPr="001E5DA9">
        <w:t>, texte</w:t>
      </w:r>
      <w:r>
        <w:t>, texte, t</w:t>
      </w:r>
      <w:r w:rsidRPr="001E5DA9">
        <w:t>exte</w:t>
      </w:r>
      <w:r>
        <w:t>.</w:t>
      </w:r>
    </w:p>
    <w:p w14:paraId="1036E374" w14:textId="77777777" w:rsidR="00EF673E" w:rsidRPr="001E5DA9" w:rsidRDefault="00EF673E" w:rsidP="00EF673E">
      <w:pPr>
        <w:pStyle w:val="4"/>
      </w:pPr>
      <w:bookmarkStart w:id="46" w:name="_Toc409448461"/>
      <w:bookmarkStart w:id="47" w:name="_Toc161651350"/>
      <w:r>
        <w:t>Titre niveau 4</w:t>
      </w:r>
      <w:bookmarkEnd w:id="46"/>
      <w:bookmarkEnd w:id="47"/>
      <w:r>
        <w:t xml:space="preserve"> </w:t>
      </w:r>
    </w:p>
    <w:p w14:paraId="24C0874C" w14:textId="77777777" w:rsidR="00B329AC" w:rsidRDefault="009858E8" w:rsidP="00B329AC">
      <w:r>
        <w:t>T</w:t>
      </w:r>
      <w:r w:rsidRPr="001E5DA9">
        <w:t>exte, texte, texte, texte, texte, texte, texte, te</w:t>
      </w:r>
      <w:r>
        <w:t>xte, texte, texte, texte, texte</w:t>
      </w:r>
      <w:r w:rsidRPr="001E5DA9">
        <w:t>, texte</w:t>
      </w:r>
      <w:r>
        <w:t>, texte,</w:t>
      </w:r>
      <w:r w:rsidRPr="00EF673E">
        <w:t xml:space="preserve"> </w:t>
      </w:r>
      <w:r>
        <w:t>t</w:t>
      </w:r>
      <w:r w:rsidRPr="001E5DA9">
        <w:t>exte, texte, texte, texte, texte, texte, texte, texte, te</w:t>
      </w:r>
      <w:r>
        <w:t>xte, texte, texte, texte, texte</w:t>
      </w:r>
      <w:r w:rsidRPr="001E5DA9">
        <w:t>, texte</w:t>
      </w:r>
      <w:r>
        <w:t>, texte, t</w:t>
      </w:r>
      <w:r w:rsidRPr="001E5DA9">
        <w:t>exte,</w:t>
      </w:r>
      <w:r>
        <w:t xml:space="preserve"> t</w:t>
      </w:r>
      <w:r w:rsidRPr="001E5DA9">
        <w:t>exte, texte, texte, texte, texte, texte, texte, texte, te</w:t>
      </w:r>
      <w:r>
        <w:t>xte, texte, texte, texte, texte</w:t>
      </w:r>
      <w:r w:rsidRPr="001E5DA9">
        <w:t>, texte</w:t>
      </w:r>
      <w:r>
        <w:t>, texte, t</w:t>
      </w:r>
      <w:r w:rsidRPr="001E5DA9">
        <w:t>exte</w:t>
      </w:r>
      <w:r w:rsidRPr="00EF673E">
        <w:t xml:space="preserve"> </w:t>
      </w:r>
      <w:proofErr w:type="spellStart"/>
      <w:r>
        <w:t>texte</w:t>
      </w:r>
      <w:proofErr w:type="spellEnd"/>
      <w:r>
        <w:t>.</w:t>
      </w:r>
    </w:p>
    <w:p w14:paraId="09134442" w14:textId="77777777" w:rsidR="009858E8" w:rsidRPr="009858E8" w:rsidRDefault="009858E8" w:rsidP="009858E8">
      <w:pPr>
        <w:pStyle w:val="af3"/>
      </w:pPr>
      <w:r w:rsidRPr="009858E8">
        <w:t>Citation, citation, citation, citation, citation, citation, citation, citation, citation, citation, citation, citation, citation, citation, citation, citation, citation, citation, citation, citation, citation, citation, citation, citation, citation, citation, citation, citation, citation, citation, citation, citation, citation, citation.</w:t>
      </w:r>
    </w:p>
    <w:p w14:paraId="432E3CB1" w14:textId="77777777" w:rsidR="009858E8" w:rsidRDefault="009858E8" w:rsidP="009858E8">
      <w:r>
        <w:lastRenderedPageBreak/>
        <w:t>T</w:t>
      </w:r>
      <w:r w:rsidRPr="001E5DA9">
        <w:t>exte, texte, texte, texte, texte, texte, texte, te</w:t>
      </w:r>
      <w:r>
        <w:t>xte, texte, texte, texte, texte</w:t>
      </w:r>
      <w:r w:rsidRPr="001E5DA9">
        <w:t>, texte</w:t>
      </w:r>
      <w:r>
        <w:t>, texte,</w:t>
      </w:r>
      <w:r w:rsidRPr="00EF673E">
        <w:t xml:space="preserve"> </w:t>
      </w:r>
      <w:r>
        <w:t>t</w:t>
      </w:r>
      <w:r w:rsidRPr="001E5DA9">
        <w:t>exte, texte, texte, texte, texte, texte, texte, texte, te</w:t>
      </w:r>
      <w:r>
        <w:t>xte, texte, texte, texte, texte</w:t>
      </w:r>
      <w:r w:rsidRPr="001E5DA9">
        <w:t>, texte</w:t>
      </w:r>
      <w:r>
        <w:t>, texte, t</w:t>
      </w:r>
      <w:r w:rsidRPr="001E5DA9">
        <w:t>exte,</w:t>
      </w:r>
      <w:r>
        <w:t xml:space="preserve"> t</w:t>
      </w:r>
      <w:r w:rsidRPr="001E5DA9">
        <w:t>exte, texte, texte, texte, texte, texte, texte, texte, te</w:t>
      </w:r>
      <w:r>
        <w:t>xte, texte, texte, texte, texte</w:t>
      </w:r>
      <w:r w:rsidRPr="001E5DA9">
        <w:t>, texte</w:t>
      </w:r>
      <w:r>
        <w:t>, texte, t</w:t>
      </w:r>
      <w:r w:rsidRPr="001E5DA9">
        <w:t>exte</w:t>
      </w:r>
      <w:r w:rsidRPr="00EF673E">
        <w:t xml:space="preserve"> </w:t>
      </w:r>
      <w:proofErr w:type="spellStart"/>
      <w:r>
        <w:t>texte</w:t>
      </w:r>
      <w:proofErr w:type="spellEnd"/>
      <w:r>
        <w:t>.</w:t>
      </w:r>
    </w:p>
    <w:p w14:paraId="5FDB2C4A" w14:textId="77777777" w:rsidR="00EF673E" w:rsidRDefault="00EF673E" w:rsidP="00EF673E">
      <w:pPr>
        <w:pStyle w:val="4"/>
      </w:pPr>
      <w:bookmarkStart w:id="48" w:name="_Toc409448462"/>
      <w:bookmarkStart w:id="49" w:name="_Toc161651351"/>
      <w:r>
        <w:t>Titre niveau 4</w:t>
      </w:r>
      <w:bookmarkEnd w:id="48"/>
      <w:bookmarkEnd w:id="49"/>
    </w:p>
    <w:p w14:paraId="763EF27D" w14:textId="77777777" w:rsidR="009858E8" w:rsidRDefault="009858E8" w:rsidP="009858E8">
      <w:r>
        <w:t>T</w:t>
      </w:r>
      <w:r w:rsidRPr="001E5DA9">
        <w:t>exte, texte, texte, texte, texte, texte, texte, te</w:t>
      </w:r>
      <w:r>
        <w:t>xte, texte, texte, texte, texte</w:t>
      </w:r>
      <w:r w:rsidRPr="001E5DA9">
        <w:t>, texte</w:t>
      </w:r>
      <w:r>
        <w:t>, texte,</w:t>
      </w:r>
      <w:r w:rsidRPr="00EF673E">
        <w:t xml:space="preserve"> </w:t>
      </w:r>
      <w:r>
        <w:t>t</w:t>
      </w:r>
      <w:r w:rsidRPr="001E5DA9">
        <w:t>exte, texte, texte, texte, texte, texte, texte, texte, te</w:t>
      </w:r>
      <w:r>
        <w:t>xte, texte, texte, texte, texte</w:t>
      </w:r>
      <w:r w:rsidRPr="001E5DA9">
        <w:t>, texte</w:t>
      </w:r>
      <w:r>
        <w:t>, texte, t</w:t>
      </w:r>
      <w:r w:rsidRPr="001E5DA9">
        <w:t>exte,</w:t>
      </w:r>
      <w:r>
        <w:t xml:space="preserve"> t</w:t>
      </w:r>
      <w:r w:rsidRPr="001E5DA9">
        <w:t>exte, texte, texte, texte, texte, texte, texte, texte, te</w:t>
      </w:r>
      <w:r>
        <w:t>xte, texte, texte, texte, texte</w:t>
      </w:r>
      <w:r w:rsidRPr="001E5DA9">
        <w:t>, texte</w:t>
      </w:r>
      <w:r>
        <w:t>, texte, t</w:t>
      </w:r>
      <w:r w:rsidRPr="001E5DA9">
        <w:t>exte</w:t>
      </w:r>
      <w:r w:rsidRPr="00EF673E">
        <w:t xml:space="preserve"> </w:t>
      </w:r>
      <w:proofErr w:type="spellStart"/>
      <w:r>
        <w:t>texte</w:t>
      </w:r>
      <w:proofErr w:type="spellEnd"/>
      <w:r>
        <w:t>.</w:t>
      </w:r>
    </w:p>
    <w:p w14:paraId="67E99CEB" w14:textId="77777777" w:rsidR="00EF673E" w:rsidRDefault="00EF673E" w:rsidP="00EF673E">
      <w:pPr>
        <w:pStyle w:val="4"/>
      </w:pPr>
      <w:bookmarkStart w:id="50" w:name="_Toc409448463"/>
      <w:bookmarkStart w:id="51" w:name="_Toc161651352"/>
      <w:r>
        <w:t>Titre niveau 4</w:t>
      </w:r>
      <w:bookmarkEnd w:id="50"/>
      <w:bookmarkEnd w:id="51"/>
    </w:p>
    <w:p w14:paraId="0835D8CA" w14:textId="77777777" w:rsidR="009858E8" w:rsidRDefault="009858E8" w:rsidP="009858E8">
      <w:r>
        <w:t>T</w:t>
      </w:r>
      <w:r w:rsidRPr="001E5DA9">
        <w:t>exte, texte, texte, texte, texte, texte, texte, te</w:t>
      </w:r>
      <w:r>
        <w:t>xte, texte, texte, texte, texte</w:t>
      </w:r>
      <w:r w:rsidRPr="001E5DA9">
        <w:t>, texte</w:t>
      </w:r>
      <w:r>
        <w:t>, texte,</w:t>
      </w:r>
      <w:r w:rsidRPr="00EF673E">
        <w:t xml:space="preserve"> </w:t>
      </w:r>
      <w:r>
        <w:t>t</w:t>
      </w:r>
      <w:r w:rsidRPr="001E5DA9">
        <w:t>exte, texte, texte, texte, texte, texte, texte, texte, te</w:t>
      </w:r>
      <w:r>
        <w:t>xte, texte, texte, texte, texte</w:t>
      </w:r>
      <w:r w:rsidRPr="001E5DA9">
        <w:t>, texte</w:t>
      </w:r>
      <w:r>
        <w:t>, texte, t</w:t>
      </w:r>
      <w:r w:rsidRPr="001E5DA9">
        <w:t>exte,</w:t>
      </w:r>
      <w:r>
        <w:t xml:space="preserve"> t</w:t>
      </w:r>
      <w:r w:rsidRPr="001E5DA9">
        <w:t>exte, texte, texte, texte, texte, texte, texte, texte, te</w:t>
      </w:r>
      <w:r>
        <w:t>xte, texte, texte, texte, texte</w:t>
      </w:r>
      <w:r w:rsidRPr="001E5DA9">
        <w:t>, texte</w:t>
      </w:r>
      <w:r>
        <w:t>, texte, t</w:t>
      </w:r>
      <w:r w:rsidRPr="001E5DA9">
        <w:t>exte</w:t>
      </w:r>
      <w:r w:rsidRPr="00EF673E">
        <w:t xml:space="preserve"> </w:t>
      </w:r>
      <w:proofErr w:type="spellStart"/>
      <w:r>
        <w:t>texte</w:t>
      </w:r>
      <w:proofErr w:type="spellEnd"/>
      <w:r>
        <w:t>.</w:t>
      </w:r>
    </w:p>
    <w:p w14:paraId="14CA62B3" w14:textId="77777777" w:rsidR="00B329AC" w:rsidRPr="001E5DA9" w:rsidRDefault="00B329AC" w:rsidP="00EF673E">
      <w:pPr>
        <w:pStyle w:val="3"/>
      </w:pPr>
      <w:bookmarkStart w:id="52" w:name="_Toc409448464"/>
      <w:bookmarkStart w:id="53" w:name="_Toc409449073"/>
      <w:bookmarkStart w:id="54" w:name="_Toc161651240"/>
      <w:bookmarkStart w:id="55" w:name="_Toc161651353"/>
      <w:bookmarkStart w:id="56" w:name="_Toc161652255"/>
      <w:bookmarkStart w:id="57" w:name="_Toc161652424"/>
      <w:r>
        <w:t>Titre niveau 3</w:t>
      </w:r>
      <w:bookmarkEnd w:id="52"/>
      <w:bookmarkEnd w:id="53"/>
      <w:bookmarkEnd w:id="54"/>
      <w:bookmarkEnd w:id="55"/>
      <w:bookmarkEnd w:id="56"/>
      <w:bookmarkEnd w:id="57"/>
    </w:p>
    <w:p w14:paraId="3339320A" w14:textId="77777777" w:rsidR="00EF673E" w:rsidRPr="001E5DA9" w:rsidRDefault="00EF673E" w:rsidP="00B04AB3">
      <w:pPr>
        <w:pStyle w:val="4"/>
        <w:numPr>
          <w:ilvl w:val="0"/>
          <w:numId w:val="4"/>
        </w:numPr>
      </w:pPr>
      <w:bookmarkStart w:id="58" w:name="_Toc409448465"/>
      <w:bookmarkStart w:id="59" w:name="_Toc161651354"/>
      <w:r>
        <w:t>Titre niveau 4</w:t>
      </w:r>
      <w:bookmarkEnd w:id="58"/>
      <w:bookmarkEnd w:id="59"/>
      <w:r>
        <w:t xml:space="preserve"> </w:t>
      </w:r>
    </w:p>
    <w:p w14:paraId="34416846" w14:textId="77777777" w:rsidR="00B04AB3" w:rsidRDefault="00B04AB3" w:rsidP="00B04AB3">
      <w:r>
        <w:t>T</w:t>
      </w:r>
      <w:r w:rsidRPr="001E5DA9">
        <w:t>exte, texte, texte, texte, texte, texte, texte, te</w:t>
      </w:r>
      <w:r>
        <w:t>xte, texte, texte, texte, texte</w:t>
      </w:r>
      <w:r w:rsidRPr="001E5DA9">
        <w:t>, texte</w:t>
      </w:r>
      <w:r>
        <w:t>, texte,</w:t>
      </w:r>
      <w:r w:rsidRPr="00EF673E">
        <w:t xml:space="preserve"> </w:t>
      </w:r>
      <w:r>
        <w:t>t</w:t>
      </w:r>
      <w:r w:rsidRPr="001E5DA9">
        <w:t>exte, texte, texte, texte, texte, texte, texte, texte, te</w:t>
      </w:r>
      <w:r>
        <w:t>xte, texte, texte, texte, texte</w:t>
      </w:r>
      <w:r w:rsidRPr="001E5DA9">
        <w:t>, texte</w:t>
      </w:r>
      <w:r>
        <w:t>, texte, t</w:t>
      </w:r>
      <w:r w:rsidRPr="001E5DA9">
        <w:t>exte,</w:t>
      </w:r>
      <w:r>
        <w:t xml:space="preserve"> t</w:t>
      </w:r>
      <w:r w:rsidRPr="001E5DA9">
        <w:t>exte, texte, texte, texte, texte, texte, texte, texte, te</w:t>
      </w:r>
      <w:r>
        <w:t>xte, texte, texte, texte, texte</w:t>
      </w:r>
      <w:r w:rsidRPr="001E5DA9">
        <w:t>, texte</w:t>
      </w:r>
      <w:r>
        <w:t>, texte, t</w:t>
      </w:r>
      <w:r w:rsidRPr="001E5DA9">
        <w:t>exte</w:t>
      </w:r>
      <w:r w:rsidRPr="00EF673E">
        <w:t xml:space="preserve"> </w:t>
      </w:r>
      <w:proofErr w:type="spellStart"/>
      <w:r>
        <w:t>texte</w:t>
      </w:r>
      <w:proofErr w:type="spellEnd"/>
      <w:r>
        <w:t>.</w:t>
      </w:r>
    </w:p>
    <w:p w14:paraId="4C4A1993" w14:textId="77777777" w:rsidR="00EF673E" w:rsidRDefault="00EF673E" w:rsidP="00EF673E">
      <w:pPr>
        <w:pStyle w:val="4"/>
      </w:pPr>
      <w:bookmarkStart w:id="60" w:name="_Toc409448466"/>
      <w:bookmarkStart w:id="61" w:name="_Toc161651355"/>
      <w:r>
        <w:t>Titre niveau 4</w:t>
      </w:r>
      <w:bookmarkEnd w:id="60"/>
      <w:bookmarkEnd w:id="61"/>
    </w:p>
    <w:p w14:paraId="51C3F591" w14:textId="77777777" w:rsidR="00B04AB3" w:rsidRDefault="00B04AB3" w:rsidP="00B04AB3">
      <w:r>
        <w:t>T</w:t>
      </w:r>
      <w:r w:rsidRPr="001E5DA9">
        <w:t>exte, texte, texte, texte, texte, texte, texte, te</w:t>
      </w:r>
      <w:r>
        <w:t>xte, texte, texte, texte, texte</w:t>
      </w:r>
      <w:r w:rsidRPr="001E5DA9">
        <w:t>, texte</w:t>
      </w:r>
      <w:r>
        <w:t>, texte,</w:t>
      </w:r>
      <w:r w:rsidRPr="00EF673E">
        <w:t xml:space="preserve"> </w:t>
      </w:r>
      <w:r>
        <w:t>t</w:t>
      </w:r>
      <w:r w:rsidRPr="001E5DA9">
        <w:t>exte, texte, texte, texte, texte, texte, texte, texte, te</w:t>
      </w:r>
      <w:r>
        <w:t>xte, texte, texte, texte, texte</w:t>
      </w:r>
      <w:r w:rsidRPr="001E5DA9">
        <w:t>, texte</w:t>
      </w:r>
      <w:r>
        <w:t>, texte, t</w:t>
      </w:r>
      <w:r w:rsidRPr="001E5DA9">
        <w:t>exte,</w:t>
      </w:r>
      <w:r>
        <w:t xml:space="preserve"> t</w:t>
      </w:r>
      <w:r w:rsidRPr="001E5DA9">
        <w:t>exte, texte, texte, texte, texte, texte, texte, texte, te</w:t>
      </w:r>
      <w:r>
        <w:t>xte, texte, texte, texte, texte</w:t>
      </w:r>
      <w:r w:rsidRPr="001E5DA9">
        <w:t>, texte</w:t>
      </w:r>
      <w:r>
        <w:t>, texte, t</w:t>
      </w:r>
      <w:r w:rsidRPr="001E5DA9">
        <w:t>exte</w:t>
      </w:r>
      <w:r w:rsidRPr="00EF673E">
        <w:t xml:space="preserve"> </w:t>
      </w:r>
      <w:proofErr w:type="spellStart"/>
      <w:r>
        <w:t>texte</w:t>
      </w:r>
      <w:proofErr w:type="spellEnd"/>
      <w:r>
        <w:t>.</w:t>
      </w:r>
    </w:p>
    <w:p w14:paraId="65B09B5B" w14:textId="77777777" w:rsidR="00EF673E" w:rsidRDefault="00EF673E" w:rsidP="00EF673E">
      <w:pPr>
        <w:pStyle w:val="4"/>
      </w:pPr>
      <w:bookmarkStart w:id="62" w:name="_Toc409448467"/>
      <w:bookmarkStart w:id="63" w:name="_Toc161651356"/>
      <w:r>
        <w:t>Titre niveau 4</w:t>
      </w:r>
      <w:bookmarkEnd w:id="62"/>
      <w:bookmarkEnd w:id="63"/>
    </w:p>
    <w:p w14:paraId="4344F08A" w14:textId="77777777" w:rsidR="00B04AB3" w:rsidRDefault="00B04AB3" w:rsidP="00B04AB3">
      <w:r>
        <w:t>T</w:t>
      </w:r>
      <w:r w:rsidRPr="001E5DA9">
        <w:t>exte, texte, texte, texte, texte, texte, texte, te</w:t>
      </w:r>
      <w:r>
        <w:t>xte, texte, texte, texte, texte</w:t>
      </w:r>
      <w:r w:rsidRPr="001E5DA9">
        <w:t>, texte</w:t>
      </w:r>
      <w:r>
        <w:t>, texte,</w:t>
      </w:r>
      <w:r w:rsidRPr="00EF673E">
        <w:t xml:space="preserve"> </w:t>
      </w:r>
      <w:r>
        <w:t>t</w:t>
      </w:r>
      <w:r w:rsidRPr="001E5DA9">
        <w:t>exte, texte, texte, texte, texte, texte, texte, texte, te</w:t>
      </w:r>
      <w:r>
        <w:t>xte, texte, texte, texte, texte</w:t>
      </w:r>
      <w:r w:rsidRPr="001E5DA9">
        <w:t>, texte</w:t>
      </w:r>
      <w:r>
        <w:t>, texte, t</w:t>
      </w:r>
      <w:r w:rsidRPr="001E5DA9">
        <w:t>exte,</w:t>
      </w:r>
      <w:r>
        <w:t xml:space="preserve"> t</w:t>
      </w:r>
      <w:r w:rsidRPr="001E5DA9">
        <w:t>exte, texte, texte, texte, texte, texte, texte, texte, te</w:t>
      </w:r>
      <w:r>
        <w:t>xte, texte, texte, texte, texte</w:t>
      </w:r>
      <w:r w:rsidRPr="001E5DA9">
        <w:t>, texte</w:t>
      </w:r>
      <w:r>
        <w:t>, texte, t</w:t>
      </w:r>
      <w:r w:rsidRPr="001E5DA9">
        <w:t>exte</w:t>
      </w:r>
      <w:r w:rsidRPr="00EF673E">
        <w:t xml:space="preserve"> </w:t>
      </w:r>
      <w:proofErr w:type="spellStart"/>
      <w:r>
        <w:t>texte</w:t>
      </w:r>
      <w:proofErr w:type="spellEnd"/>
      <w:r>
        <w:t>.</w:t>
      </w:r>
    </w:p>
    <w:p w14:paraId="46CCA8FC" w14:textId="77777777" w:rsidR="00B329AC" w:rsidRPr="001E5DA9" w:rsidRDefault="00B329AC" w:rsidP="00B329AC">
      <w:pPr>
        <w:pStyle w:val="3"/>
      </w:pPr>
      <w:bookmarkStart w:id="64" w:name="_Toc409448468"/>
      <w:bookmarkStart w:id="65" w:name="_Toc409449074"/>
      <w:bookmarkStart w:id="66" w:name="_Toc161651241"/>
      <w:bookmarkStart w:id="67" w:name="_Toc161651357"/>
      <w:bookmarkStart w:id="68" w:name="_Toc161652256"/>
      <w:bookmarkStart w:id="69" w:name="_Toc161652425"/>
      <w:r>
        <w:t>Titre niveau 3</w:t>
      </w:r>
      <w:bookmarkEnd w:id="64"/>
      <w:bookmarkEnd w:id="65"/>
      <w:bookmarkEnd w:id="66"/>
      <w:bookmarkEnd w:id="67"/>
      <w:bookmarkEnd w:id="68"/>
      <w:bookmarkEnd w:id="69"/>
    </w:p>
    <w:p w14:paraId="347BB6FF" w14:textId="77777777" w:rsidR="00B04AB3" w:rsidRDefault="00B04AB3" w:rsidP="00B04AB3">
      <w:r>
        <w:t>T</w:t>
      </w:r>
      <w:r w:rsidRPr="001E5DA9">
        <w:t>exte, texte, texte, texte, texte, texte, texte, te</w:t>
      </w:r>
      <w:r>
        <w:t>xte, texte, texte, texte, texte</w:t>
      </w:r>
      <w:r w:rsidRPr="001E5DA9">
        <w:t>, texte</w:t>
      </w:r>
      <w:r>
        <w:t>, texte,</w:t>
      </w:r>
      <w:r w:rsidRPr="00EF673E">
        <w:t xml:space="preserve"> </w:t>
      </w:r>
      <w:r>
        <w:t>t</w:t>
      </w:r>
      <w:r w:rsidRPr="001E5DA9">
        <w:t>exte, texte, texte, texte, texte, texte, texte, texte, te</w:t>
      </w:r>
      <w:r>
        <w:t>xte, texte, texte, texte, texte</w:t>
      </w:r>
      <w:r w:rsidRPr="001E5DA9">
        <w:t>, texte</w:t>
      </w:r>
      <w:r>
        <w:t>, texte, t</w:t>
      </w:r>
      <w:r w:rsidRPr="001E5DA9">
        <w:t>exte,</w:t>
      </w:r>
      <w:r>
        <w:t xml:space="preserve"> t</w:t>
      </w:r>
      <w:r w:rsidRPr="001E5DA9">
        <w:t>exte, texte, texte, texte, texte, texte, texte, texte, te</w:t>
      </w:r>
      <w:r>
        <w:t>xte, texte, texte, texte, texte</w:t>
      </w:r>
      <w:r w:rsidRPr="001E5DA9">
        <w:t>, texte</w:t>
      </w:r>
      <w:r>
        <w:t>, texte, t</w:t>
      </w:r>
      <w:r w:rsidRPr="001E5DA9">
        <w:t>exte</w:t>
      </w:r>
      <w:r w:rsidRPr="00EF673E">
        <w:t xml:space="preserve"> </w:t>
      </w:r>
      <w:proofErr w:type="spellStart"/>
      <w:r>
        <w:t>texte</w:t>
      </w:r>
      <w:proofErr w:type="spellEnd"/>
      <w:r>
        <w:t>.</w:t>
      </w:r>
    </w:p>
    <w:p w14:paraId="09281A40" w14:textId="77777777" w:rsidR="00EF673E" w:rsidRPr="001E5DA9" w:rsidRDefault="00EF673E" w:rsidP="00EF673E">
      <w:pPr>
        <w:pStyle w:val="4"/>
        <w:numPr>
          <w:ilvl w:val="0"/>
          <w:numId w:val="3"/>
        </w:numPr>
      </w:pPr>
      <w:bookmarkStart w:id="70" w:name="_Toc409448469"/>
      <w:bookmarkStart w:id="71" w:name="_Toc161651358"/>
      <w:r>
        <w:t>Titre niveau 4</w:t>
      </w:r>
      <w:bookmarkEnd w:id="70"/>
      <w:bookmarkEnd w:id="71"/>
      <w:r>
        <w:t xml:space="preserve"> </w:t>
      </w:r>
    </w:p>
    <w:p w14:paraId="6283B2E9" w14:textId="77777777" w:rsidR="00B04AB3" w:rsidRDefault="00B04AB3" w:rsidP="00B04AB3">
      <w:r>
        <w:lastRenderedPageBreak/>
        <w:t>T</w:t>
      </w:r>
      <w:r w:rsidRPr="001E5DA9">
        <w:t>exte, texte, texte, texte, texte, texte, texte, te</w:t>
      </w:r>
      <w:r>
        <w:t>xte, texte, texte, texte, texte</w:t>
      </w:r>
      <w:r w:rsidRPr="001E5DA9">
        <w:t>, texte</w:t>
      </w:r>
      <w:r>
        <w:t>, texte,</w:t>
      </w:r>
      <w:r w:rsidRPr="00EF673E">
        <w:t xml:space="preserve"> </w:t>
      </w:r>
      <w:r>
        <w:t>t</w:t>
      </w:r>
      <w:r w:rsidRPr="001E5DA9">
        <w:t>exte, texte, texte, texte, texte, texte, texte, texte, te</w:t>
      </w:r>
      <w:r>
        <w:t>xte, texte, texte, texte, texte</w:t>
      </w:r>
      <w:r w:rsidRPr="001E5DA9">
        <w:t>, texte</w:t>
      </w:r>
      <w:r>
        <w:t>, texte, t</w:t>
      </w:r>
      <w:r w:rsidRPr="001E5DA9">
        <w:t>exte,</w:t>
      </w:r>
      <w:r>
        <w:t xml:space="preserve"> t</w:t>
      </w:r>
      <w:r w:rsidRPr="001E5DA9">
        <w:t>exte, texte, texte, texte, texte, texte, texte, texte, te</w:t>
      </w:r>
      <w:r>
        <w:t>xte, texte, texte, texte, texte</w:t>
      </w:r>
      <w:r w:rsidRPr="001E5DA9">
        <w:t>, texte</w:t>
      </w:r>
      <w:r>
        <w:t>, texte, t</w:t>
      </w:r>
      <w:r w:rsidRPr="001E5DA9">
        <w:t>exte</w:t>
      </w:r>
      <w:r w:rsidRPr="00EF673E">
        <w:t xml:space="preserve"> </w:t>
      </w:r>
      <w:proofErr w:type="spellStart"/>
      <w:r>
        <w:t>texte</w:t>
      </w:r>
      <w:proofErr w:type="spellEnd"/>
      <w:r>
        <w:t>.</w:t>
      </w:r>
    </w:p>
    <w:p w14:paraId="71736E2E" w14:textId="77777777" w:rsidR="00EF673E" w:rsidRDefault="00EF673E" w:rsidP="00EF673E">
      <w:pPr>
        <w:pStyle w:val="4"/>
      </w:pPr>
      <w:bookmarkStart w:id="72" w:name="_Toc409448470"/>
      <w:bookmarkStart w:id="73" w:name="_Toc161651359"/>
      <w:r>
        <w:t>Titre niveau 4</w:t>
      </w:r>
      <w:bookmarkEnd w:id="72"/>
      <w:bookmarkEnd w:id="73"/>
    </w:p>
    <w:p w14:paraId="7456DD3C" w14:textId="77777777" w:rsidR="00B04AB3" w:rsidRDefault="00B04AB3" w:rsidP="00B04AB3">
      <w:r>
        <w:t>T</w:t>
      </w:r>
      <w:r w:rsidRPr="001E5DA9">
        <w:t>exte, texte, texte, texte, texte, texte, texte, te</w:t>
      </w:r>
      <w:r>
        <w:t>xte, texte, texte, texte, texte</w:t>
      </w:r>
      <w:r w:rsidRPr="001E5DA9">
        <w:t>, texte</w:t>
      </w:r>
      <w:r>
        <w:t>, texte,</w:t>
      </w:r>
      <w:r w:rsidRPr="00EF673E">
        <w:t xml:space="preserve"> </w:t>
      </w:r>
      <w:r>
        <w:t>t</w:t>
      </w:r>
      <w:r w:rsidRPr="001E5DA9">
        <w:t>exte, texte, texte, texte, texte, texte, texte, texte, te</w:t>
      </w:r>
      <w:r>
        <w:t>xte, texte, texte, texte, texte</w:t>
      </w:r>
      <w:r w:rsidRPr="001E5DA9">
        <w:t>, texte</w:t>
      </w:r>
      <w:r>
        <w:t>, texte, t</w:t>
      </w:r>
      <w:r w:rsidRPr="001E5DA9">
        <w:t>exte,</w:t>
      </w:r>
      <w:r>
        <w:t xml:space="preserve"> t</w:t>
      </w:r>
      <w:r w:rsidRPr="001E5DA9">
        <w:t>exte, texte, texte, texte, texte, texte, texte, texte, te</w:t>
      </w:r>
      <w:r>
        <w:t>xte, texte, texte, texte, texte</w:t>
      </w:r>
      <w:r w:rsidRPr="001E5DA9">
        <w:t>, texte</w:t>
      </w:r>
      <w:r>
        <w:t>, texte, t</w:t>
      </w:r>
      <w:r w:rsidRPr="001E5DA9">
        <w:t>exte</w:t>
      </w:r>
      <w:r w:rsidRPr="00EF673E">
        <w:t xml:space="preserve"> </w:t>
      </w:r>
      <w:proofErr w:type="spellStart"/>
      <w:r>
        <w:t>texte</w:t>
      </w:r>
      <w:proofErr w:type="spellEnd"/>
      <w:r>
        <w:t>.</w:t>
      </w:r>
    </w:p>
    <w:p w14:paraId="437230AC" w14:textId="77777777" w:rsidR="00B329AC" w:rsidRDefault="00EF673E" w:rsidP="00EF673E">
      <w:pPr>
        <w:pStyle w:val="4"/>
      </w:pPr>
      <w:bookmarkStart w:id="74" w:name="_Toc409448471"/>
      <w:bookmarkStart w:id="75" w:name="_Toc161651360"/>
      <w:r>
        <w:t>Titre niveau 4</w:t>
      </w:r>
      <w:bookmarkEnd w:id="74"/>
      <w:bookmarkEnd w:id="75"/>
    </w:p>
    <w:p w14:paraId="0EC2034A" w14:textId="77777777" w:rsidR="00B04AB3" w:rsidRDefault="00B04AB3" w:rsidP="00B04AB3">
      <w:r>
        <w:t>T</w:t>
      </w:r>
      <w:r w:rsidRPr="001E5DA9">
        <w:t>exte, texte, texte, texte, texte, texte, texte, te</w:t>
      </w:r>
      <w:r>
        <w:t>xte, texte, texte, texte, texte</w:t>
      </w:r>
      <w:r w:rsidRPr="001E5DA9">
        <w:t>, texte</w:t>
      </w:r>
      <w:r>
        <w:t>, texte,</w:t>
      </w:r>
      <w:r w:rsidRPr="00EF673E">
        <w:t xml:space="preserve"> </w:t>
      </w:r>
      <w:r>
        <w:t>t</w:t>
      </w:r>
      <w:r w:rsidRPr="001E5DA9">
        <w:t>exte, texte, texte, texte, texte, texte, texte, texte, te</w:t>
      </w:r>
      <w:r>
        <w:t>xte, texte, texte, texte, texte</w:t>
      </w:r>
      <w:r w:rsidRPr="001E5DA9">
        <w:t>, texte</w:t>
      </w:r>
      <w:r>
        <w:t>, texte, t</w:t>
      </w:r>
      <w:r w:rsidRPr="001E5DA9">
        <w:t>exte,</w:t>
      </w:r>
      <w:r>
        <w:t xml:space="preserve"> t</w:t>
      </w:r>
      <w:r w:rsidRPr="001E5DA9">
        <w:t>exte, texte, texte, texte, texte, texte, texte, texte, te</w:t>
      </w:r>
      <w:r>
        <w:t>xte, texte, texte, texte, texte</w:t>
      </w:r>
      <w:r w:rsidRPr="001E5DA9">
        <w:t>, texte</w:t>
      </w:r>
      <w:r>
        <w:t>, texte, t</w:t>
      </w:r>
      <w:r w:rsidRPr="001E5DA9">
        <w:t>exte</w:t>
      </w:r>
      <w:r w:rsidRPr="00EF673E">
        <w:t xml:space="preserve"> </w:t>
      </w:r>
      <w:proofErr w:type="spellStart"/>
      <w:r>
        <w:t>texte</w:t>
      </w:r>
      <w:proofErr w:type="spellEnd"/>
      <w:r>
        <w:t>.</w:t>
      </w:r>
    </w:p>
    <w:p w14:paraId="4404E854" w14:textId="77777777" w:rsidR="00B04AB3" w:rsidRDefault="00B04AB3" w:rsidP="00B329AC">
      <w:pPr>
        <w:sectPr w:rsidR="00B04AB3" w:rsidSect="00961476">
          <w:footerReference w:type="default" r:id="rId21"/>
          <w:pgSz w:w="11906" w:h="16838"/>
          <w:pgMar w:top="1418" w:right="1418" w:bottom="1418" w:left="1418" w:header="709" w:footer="709" w:gutter="0"/>
          <w:cols w:space="708"/>
          <w:docGrid w:linePitch="360"/>
        </w:sectPr>
      </w:pPr>
    </w:p>
    <w:p w14:paraId="0B51AC12" w14:textId="77777777" w:rsidR="00B329AC" w:rsidRPr="001E5DA9" w:rsidRDefault="00B329AC" w:rsidP="00B329AC">
      <w:pPr>
        <w:pStyle w:val="2"/>
      </w:pPr>
      <w:bookmarkStart w:id="76" w:name="_Toc409448472"/>
      <w:bookmarkStart w:id="77" w:name="_Toc409449075"/>
      <w:bookmarkStart w:id="78" w:name="_Toc161651242"/>
      <w:bookmarkStart w:id="79" w:name="_Toc161651361"/>
      <w:bookmarkStart w:id="80" w:name="_Toc161652257"/>
      <w:bookmarkStart w:id="81" w:name="_Toc161652426"/>
      <w:r w:rsidRPr="001E5DA9">
        <w:lastRenderedPageBreak/>
        <w:t>Chapitre 2 – Titre niveau 2</w:t>
      </w:r>
      <w:bookmarkEnd w:id="76"/>
      <w:bookmarkEnd w:id="77"/>
      <w:bookmarkEnd w:id="78"/>
      <w:bookmarkEnd w:id="79"/>
      <w:bookmarkEnd w:id="80"/>
      <w:bookmarkEnd w:id="81"/>
    </w:p>
    <w:p w14:paraId="5742E1F0" w14:textId="77777777" w:rsidR="00B329AC" w:rsidRPr="001E5DA9" w:rsidRDefault="00B329AC" w:rsidP="00B329AC">
      <w:r w:rsidRPr="001E5DA9">
        <w:t>Texte, texte, texte, texte, texte, texte, texte, texte, texte, texte, texte, texte, texte, texte, texte, texte</w:t>
      </w:r>
    </w:p>
    <w:p w14:paraId="3BE2A541" w14:textId="77777777" w:rsidR="00B329AC" w:rsidRPr="001E5DA9" w:rsidRDefault="00B329AC" w:rsidP="001A65D5">
      <w:pPr>
        <w:pStyle w:val="3"/>
        <w:numPr>
          <w:ilvl w:val="0"/>
          <w:numId w:val="5"/>
        </w:numPr>
      </w:pPr>
      <w:bookmarkStart w:id="82" w:name="_Toc409448473"/>
      <w:bookmarkStart w:id="83" w:name="_Toc409449076"/>
      <w:bookmarkStart w:id="84" w:name="_Toc161651243"/>
      <w:bookmarkStart w:id="85" w:name="_Toc161651362"/>
      <w:bookmarkStart w:id="86" w:name="_Toc161652258"/>
      <w:bookmarkStart w:id="87" w:name="_Toc161652427"/>
      <w:r w:rsidRPr="001E5DA9">
        <w:t>Titre niveau 3</w:t>
      </w:r>
      <w:bookmarkEnd w:id="82"/>
      <w:bookmarkEnd w:id="83"/>
      <w:bookmarkEnd w:id="84"/>
      <w:bookmarkEnd w:id="85"/>
      <w:bookmarkEnd w:id="86"/>
      <w:bookmarkEnd w:id="87"/>
    </w:p>
    <w:p w14:paraId="00EA8C21" w14:textId="77777777" w:rsidR="00B329AC" w:rsidRPr="001E5DA9" w:rsidRDefault="00B329AC" w:rsidP="00B329AC">
      <w:r w:rsidRPr="001E5DA9">
        <w:t>Texte, texte, texte, texte, texte, texte, texte, texte, texte, texte, texte, texte, texte, texte, texte, texte</w:t>
      </w:r>
    </w:p>
    <w:p w14:paraId="410E757A" w14:textId="77777777" w:rsidR="00B329AC" w:rsidRPr="00EF673E" w:rsidRDefault="00B329AC" w:rsidP="001A65D5">
      <w:pPr>
        <w:pStyle w:val="4"/>
        <w:numPr>
          <w:ilvl w:val="0"/>
          <w:numId w:val="6"/>
        </w:numPr>
      </w:pPr>
      <w:bookmarkStart w:id="88" w:name="_Toc409448474"/>
      <w:bookmarkStart w:id="89" w:name="_Toc161651363"/>
      <w:r w:rsidRPr="00EF673E">
        <w:t>Titre niveau 4</w:t>
      </w:r>
      <w:bookmarkEnd w:id="88"/>
      <w:bookmarkEnd w:id="89"/>
    </w:p>
    <w:p w14:paraId="62BD9898" w14:textId="77777777" w:rsidR="00B329AC" w:rsidRPr="001E5DA9" w:rsidRDefault="00B329AC" w:rsidP="00B329AC">
      <w:r w:rsidRPr="001E5DA9">
        <w:t>Texte, texte, texte, texte, texte, texte, texte, texte, texte, texte, texte, texte, texte, texte, texte, texte</w:t>
      </w:r>
    </w:p>
    <w:p w14:paraId="1E93EB45" w14:textId="77777777" w:rsidR="00B329AC" w:rsidRPr="001E5DA9" w:rsidRDefault="00B329AC" w:rsidP="00B329AC">
      <w:pPr>
        <w:pStyle w:val="4"/>
      </w:pPr>
      <w:bookmarkStart w:id="90" w:name="_Toc409448475"/>
      <w:bookmarkStart w:id="91" w:name="_Toc161651364"/>
      <w:r w:rsidRPr="001E5DA9">
        <w:t>Titre niveau 4</w:t>
      </w:r>
      <w:bookmarkEnd w:id="90"/>
      <w:bookmarkEnd w:id="91"/>
    </w:p>
    <w:p w14:paraId="2BB566B2" w14:textId="77777777" w:rsidR="00B329AC" w:rsidRPr="001E5DA9" w:rsidRDefault="00B329AC" w:rsidP="00B329AC">
      <w:r w:rsidRPr="001E5DA9">
        <w:t>Texte, texte, texte, texte, texte, texte, texte, texte, texte, texte, texte, texte, texte, texte, texte, texte</w:t>
      </w:r>
    </w:p>
    <w:p w14:paraId="69319015" w14:textId="77777777" w:rsidR="00B329AC" w:rsidRPr="001E5DA9" w:rsidRDefault="00B329AC" w:rsidP="00B329AC">
      <w:pPr>
        <w:pStyle w:val="4"/>
      </w:pPr>
      <w:bookmarkStart w:id="92" w:name="_Toc409448476"/>
      <w:bookmarkStart w:id="93" w:name="_Toc161651365"/>
      <w:r w:rsidRPr="001E5DA9">
        <w:t>Titre niveau 4</w:t>
      </w:r>
      <w:bookmarkEnd w:id="92"/>
      <w:bookmarkEnd w:id="93"/>
    </w:p>
    <w:p w14:paraId="2D71522B" w14:textId="77777777" w:rsidR="00B329AC" w:rsidRPr="001E5DA9" w:rsidRDefault="00B329AC" w:rsidP="00B329AC">
      <w:r w:rsidRPr="001E5DA9">
        <w:t>Texte, texte, texte, texte, texte, texte, texte, texte, texte, texte, texte, texte, texte, texte, texte, texte</w:t>
      </w:r>
    </w:p>
    <w:p w14:paraId="6F69FB9B" w14:textId="77777777" w:rsidR="00B329AC" w:rsidRPr="001E5DA9" w:rsidRDefault="00B329AC" w:rsidP="00B329AC">
      <w:pPr>
        <w:pStyle w:val="3"/>
      </w:pPr>
      <w:bookmarkStart w:id="94" w:name="_Toc409448477"/>
      <w:bookmarkStart w:id="95" w:name="_Toc409449077"/>
      <w:bookmarkStart w:id="96" w:name="_Toc161651244"/>
      <w:bookmarkStart w:id="97" w:name="_Toc161651366"/>
      <w:bookmarkStart w:id="98" w:name="_Toc161652259"/>
      <w:bookmarkStart w:id="99" w:name="_Toc161652428"/>
      <w:r w:rsidRPr="001E5DA9">
        <w:t>Titre niveau 3</w:t>
      </w:r>
      <w:bookmarkEnd w:id="94"/>
      <w:bookmarkEnd w:id="95"/>
      <w:bookmarkEnd w:id="96"/>
      <w:bookmarkEnd w:id="97"/>
      <w:bookmarkEnd w:id="98"/>
      <w:bookmarkEnd w:id="99"/>
    </w:p>
    <w:p w14:paraId="4FE66E28" w14:textId="77777777" w:rsidR="00B329AC" w:rsidRPr="001E5DA9" w:rsidRDefault="00B329AC" w:rsidP="00B329AC">
      <w:r w:rsidRPr="001E5DA9">
        <w:t>Texte, texte, texte, texte, texte, texte, texte, texte, texte, texte, texte, texte, texte, texte, texte, texte</w:t>
      </w:r>
    </w:p>
    <w:p w14:paraId="561CD051" w14:textId="77777777" w:rsidR="00B329AC" w:rsidRPr="001E5DA9" w:rsidRDefault="00B329AC" w:rsidP="001A65D5">
      <w:pPr>
        <w:pStyle w:val="4"/>
        <w:numPr>
          <w:ilvl w:val="0"/>
          <w:numId w:val="7"/>
        </w:numPr>
      </w:pPr>
      <w:bookmarkStart w:id="100" w:name="_Toc409448478"/>
      <w:bookmarkStart w:id="101" w:name="_Toc161651367"/>
      <w:r w:rsidRPr="001E5DA9">
        <w:t>Titre niveau 4</w:t>
      </w:r>
      <w:bookmarkEnd w:id="100"/>
      <w:bookmarkEnd w:id="101"/>
    </w:p>
    <w:p w14:paraId="2A70A0D3" w14:textId="77777777" w:rsidR="00B329AC" w:rsidRPr="001E5DA9" w:rsidRDefault="00B329AC" w:rsidP="00B329AC">
      <w:r w:rsidRPr="001E5DA9">
        <w:t>Texte, texte, texte, texte, texte, texte, texte, texte, texte, texte, texte, texte, texte, texte, texte, texte</w:t>
      </w:r>
    </w:p>
    <w:p w14:paraId="3DD6799F" w14:textId="77777777" w:rsidR="00B329AC" w:rsidRPr="001E5DA9" w:rsidRDefault="00B329AC" w:rsidP="00B329AC">
      <w:pPr>
        <w:pStyle w:val="4"/>
      </w:pPr>
      <w:bookmarkStart w:id="102" w:name="_Toc409448479"/>
      <w:bookmarkStart w:id="103" w:name="_Toc161651368"/>
      <w:r w:rsidRPr="001E5DA9">
        <w:t>Titre niveau 4</w:t>
      </w:r>
      <w:bookmarkEnd w:id="102"/>
      <w:bookmarkEnd w:id="103"/>
    </w:p>
    <w:p w14:paraId="6804A0BA" w14:textId="77777777" w:rsidR="00B329AC" w:rsidRPr="001E5DA9" w:rsidRDefault="00B329AC" w:rsidP="00B329AC">
      <w:r w:rsidRPr="001E5DA9">
        <w:t>Texte, texte, texte, texte, texte, texte, texte, texte, texte, texte, texte, texte, texte, texte, texte, texte</w:t>
      </w:r>
    </w:p>
    <w:p w14:paraId="1496E2DA" w14:textId="77777777" w:rsidR="00B329AC" w:rsidRPr="001E5DA9" w:rsidRDefault="00B329AC" w:rsidP="00B329AC">
      <w:pPr>
        <w:pStyle w:val="4"/>
      </w:pPr>
      <w:bookmarkStart w:id="104" w:name="_Toc409448480"/>
      <w:bookmarkStart w:id="105" w:name="_Toc161651369"/>
      <w:r w:rsidRPr="001E5DA9">
        <w:t>Titre niveau 4</w:t>
      </w:r>
      <w:bookmarkEnd w:id="104"/>
      <w:bookmarkEnd w:id="105"/>
    </w:p>
    <w:p w14:paraId="7B899285" w14:textId="77777777" w:rsidR="00B329AC" w:rsidRPr="001E5DA9" w:rsidRDefault="00B329AC" w:rsidP="00B329AC">
      <w:r w:rsidRPr="001E5DA9">
        <w:t>Texte, texte, texte, texte, texte, texte, texte, texte, texte, texte, texte, texte, texte, texte, texte, texte</w:t>
      </w:r>
    </w:p>
    <w:p w14:paraId="67C6E389" w14:textId="77777777" w:rsidR="00B329AC" w:rsidRPr="001E5DA9" w:rsidRDefault="00B329AC" w:rsidP="00B329AC">
      <w:pPr>
        <w:pStyle w:val="3"/>
      </w:pPr>
      <w:bookmarkStart w:id="106" w:name="_Toc409448481"/>
      <w:bookmarkStart w:id="107" w:name="_Toc409449078"/>
      <w:bookmarkStart w:id="108" w:name="_Toc161651245"/>
      <w:bookmarkStart w:id="109" w:name="_Toc161651370"/>
      <w:bookmarkStart w:id="110" w:name="_Toc161652260"/>
      <w:bookmarkStart w:id="111" w:name="_Toc161652429"/>
      <w:r w:rsidRPr="001E5DA9">
        <w:lastRenderedPageBreak/>
        <w:t>Titre niveau 3</w:t>
      </w:r>
      <w:bookmarkEnd w:id="106"/>
      <w:bookmarkEnd w:id="107"/>
      <w:bookmarkEnd w:id="108"/>
      <w:bookmarkEnd w:id="109"/>
      <w:bookmarkEnd w:id="110"/>
      <w:bookmarkEnd w:id="111"/>
    </w:p>
    <w:p w14:paraId="5413FC46" w14:textId="77777777" w:rsidR="00B329AC" w:rsidRPr="001E5DA9" w:rsidRDefault="00B329AC" w:rsidP="00B329AC">
      <w:r w:rsidRPr="001E5DA9">
        <w:t>Texte, texte, texte, texte, texte, texte, texte, texte, texte, texte, texte, texte, texte, texte, texte, texte</w:t>
      </w:r>
    </w:p>
    <w:p w14:paraId="1DC1ECC9" w14:textId="77777777" w:rsidR="00B329AC" w:rsidRPr="001E5DA9" w:rsidRDefault="00B329AC" w:rsidP="001A65D5">
      <w:pPr>
        <w:pStyle w:val="4"/>
        <w:numPr>
          <w:ilvl w:val="0"/>
          <w:numId w:val="8"/>
        </w:numPr>
      </w:pPr>
      <w:bookmarkStart w:id="112" w:name="_Toc409448482"/>
      <w:bookmarkStart w:id="113" w:name="_Toc161651371"/>
      <w:r w:rsidRPr="001E5DA9">
        <w:t>Titre niveau 4</w:t>
      </w:r>
      <w:bookmarkEnd w:id="112"/>
      <w:bookmarkEnd w:id="113"/>
    </w:p>
    <w:p w14:paraId="33A5AF51" w14:textId="77777777" w:rsidR="00B329AC" w:rsidRPr="001E5DA9" w:rsidRDefault="00B329AC" w:rsidP="00B329AC">
      <w:r w:rsidRPr="001E5DA9">
        <w:t>Texte, texte, texte, texte, texte, texte, texte, texte, texte, texte, texte, texte, texte, texte, texte, texte</w:t>
      </w:r>
    </w:p>
    <w:p w14:paraId="76437729" w14:textId="77777777" w:rsidR="00B329AC" w:rsidRPr="001E5DA9" w:rsidRDefault="00B329AC" w:rsidP="00B329AC">
      <w:pPr>
        <w:pStyle w:val="4"/>
      </w:pPr>
      <w:bookmarkStart w:id="114" w:name="_Toc409448483"/>
      <w:bookmarkStart w:id="115" w:name="_Toc161651372"/>
      <w:r w:rsidRPr="001E5DA9">
        <w:t>Titre niveau 4</w:t>
      </w:r>
      <w:bookmarkEnd w:id="114"/>
      <w:bookmarkEnd w:id="115"/>
    </w:p>
    <w:p w14:paraId="153F5DB4" w14:textId="77777777" w:rsidR="00B329AC" w:rsidRPr="001E5DA9" w:rsidRDefault="00B329AC" w:rsidP="00B329AC">
      <w:r w:rsidRPr="001E5DA9">
        <w:t>Texte, texte, texte, texte, texte, texte, texte, texte, texte, texte, texte, texte, texte, texte, texte, texte</w:t>
      </w:r>
    </w:p>
    <w:p w14:paraId="3AFA74F8" w14:textId="77777777" w:rsidR="00B329AC" w:rsidRPr="001E5DA9" w:rsidRDefault="00B329AC" w:rsidP="00B329AC">
      <w:pPr>
        <w:pStyle w:val="4"/>
      </w:pPr>
      <w:bookmarkStart w:id="116" w:name="_Toc409448484"/>
      <w:bookmarkStart w:id="117" w:name="_Toc161651373"/>
      <w:r w:rsidRPr="001E5DA9">
        <w:t>Titre niveau 4</w:t>
      </w:r>
      <w:bookmarkEnd w:id="116"/>
      <w:bookmarkEnd w:id="117"/>
    </w:p>
    <w:p w14:paraId="356618E0" w14:textId="77777777" w:rsidR="001A65D5" w:rsidRDefault="00B329AC" w:rsidP="00B329AC">
      <w:r w:rsidRPr="001E5DA9">
        <w:t>Texte, texte, texte, texte, texte, texte, texte, texte, texte, texte, texte, texte, texte, texte, texte, texte</w:t>
      </w:r>
    </w:p>
    <w:p w14:paraId="28D5077E" w14:textId="77777777" w:rsidR="001A65D5" w:rsidRDefault="001A65D5">
      <w:pPr>
        <w:spacing w:after="200" w:line="276" w:lineRule="auto"/>
        <w:ind w:firstLine="0"/>
        <w:jc w:val="left"/>
      </w:pPr>
      <w:r>
        <w:br w:type="page"/>
      </w:r>
    </w:p>
    <w:p w14:paraId="0F8D3682" w14:textId="77777777" w:rsidR="00B329AC" w:rsidRPr="001E5DA9" w:rsidRDefault="00B329AC" w:rsidP="00B329AC">
      <w:pPr>
        <w:pStyle w:val="2"/>
      </w:pPr>
      <w:bookmarkStart w:id="118" w:name="_Toc409448485"/>
      <w:bookmarkStart w:id="119" w:name="_Toc409449079"/>
      <w:bookmarkStart w:id="120" w:name="_Toc161651246"/>
      <w:bookmarkStart w:id="121" w:name="_Toc161651374"/>
      <w:bookmarkStart w:id="122" w:name="_Toc161652261"/>
      <w:bookmarkStart w:id="123" w:name="_Toc161652430"/>
      <w:r w:rsidRPr="001E5DA9">
        <w:lastRenderedPageBreak/>
        <w:t>Chapitre 3 – Titre niveau 2</w:t>
      </w:r>
      <w:bookmarkEnd w:id="118"/>
      <w:bookmarkEnd w:id="119"/>
      <w:bookmarkEnd w:id="120"/>
      <w:bookmarkEnd w:id="121"/>
      <w:bookmarkEnd w:id="122"/>
      <w:bookmarkEnd w:id="123"/>
    </w:p>
    <w:p w14:paraId="3770C283" w14:textId="77777777" w:rsidR="00B329AC" w:rsidRPr="001E5DA9" w:rsidRDefault="00B329AC" w:rsidP="00B329AC">
      <w:r w:rsidRPr="001E5DA9">
        <w:t>Texte, texte, texte, texte, texte, texte, texte, texte, texte, texte, texte, texte, texte, texte, texte, texte</w:t>
      </w:r>
    </w:p>
    <w:p w14:paraId="7BE2F8A6" w14:textId="77777777" w:rsidR="00B329AC" w:rsidRPr="001E5DA9" w:rsidRDefault="00B329AC" w:rsidP="001A65D5">
      <w:pPr>
        <w:pStyle w:val="3"/>
        <w:numPr>
          <w:ilvl w:val="0"/>
          <w:numId w:val="9"/>
        </w:numPr>
      </w:pPr>
      <w:bookmarkStart w:id="124" w:name="_Toc409448486"/>
      <w:bookmarkStart w:id="125" w:name="_Toc409449080"/>
      <w:bookmarkStart w:id="126" w:name="_Toc161651247"/>
      <w:bookmarkStart w:id="127" w:name="_Toc161651375"/>
      <w:bookmarkStart w:id="128" w:name="_Toc161652262"/>
      <w:bookmarkStart w:id="129" w:name="_Toc161652431"/>
      <w:r w:rsidRPr="001E5DA9">
        <w:t>Titre niveau 3</w:t>
      </w:r>
      <w:bookmarkEnd w:id="124"/>
      <w:bookmarkEnd w:id="125"/>
      <w:bookmarkEnd w:id="126"/>
      <w:bookmarkEnd w:id="127"/>
      <w:bookmarkEnd w:id="128"/>
      <w:bookmarkEnd w:id="129"/>
    </w:p>
    <w:p w14:paraId="4D69E912" w14:textId="77777777" w:rsidR="00B329AC" w:rsidRPr="001E5DA9" w:rsidRDefault="00B329AC" w:rsidP="00B329AC">
      <w:r w:rsidRPr="001E5DA9">
        <w:t>Texte, texte, texte, texte, texte, texte, texte, texte, texte, texte, texte, texte, texte, texte, texte, texte</w:t>
      </w:r>
    </w:p>
    <w:p w14:paraId="731F3F9D" w14:textId="77777777" w:rsidR="00B329AC" w:rsidRPr="001E5DA9" w:rsidRDefault="00B329AC" w:rsidP="001A65D5">
      <w:pPr>
        <w:pStyle w:val="4"/>
        <w:numPr>
          <w:ilvl w:val="0"/>
          <w:numId w:val="10"/>
        </w:numPr>
      </w:pPr>
      <w:bookmarkStart w:id="130" w:name="_Toc409448487"/>
      <w:bookmarkStart w:id="131" w:name="_Toc161651376"/>
      <w:r w:rsidRPr="001E5DA9">
        <w:t>Titre niveau 4</w:t>
      </w:r>
      <w:bookmarkEnd w:id="130"/>
      <w:bookmarkEnd w:id="131"/>
    </w:p>
    <w:p w14:paraId="10D84F57" w14:textId="77777777" w:rsidR="00B329AC" w:rsidRPr="001E5DA9" w:rsidRDefault="00B329AC" w:rsidP="00B329AC">
      <w:r w:rsidRPr="001E5DA9">
        <w:t>Texte, texte, texte, texte, texte, texte, texte, texte, texte, texte, texte, texte, texte, texte, texte, texte</w:t>
      </w:r>
    </w:p>
    <w:p w14:paraId="55688642" w14:textId="77777777" w:rsidR="00B329AC" w:rsidRPr="001E5DA9" w:rsidRDefault="00B329AC" w:rsidP="00B329AC">
      <w:pPr>
        <w:pStyle w:val="4"/>
      </w:pPr>
      <w:bookmarkStart w:id="132" w:name="_Toc409448488"/>
      <w:bookmarkStart w:id="133" w:name="_Toc161651377"/>
      <w:r w:rsidRPr="001E5DA9">
        <w:t>Titre niveau 4</w:t>
      </w:r>
      <w:bookmarkEnd w:id="132"/>
      <w:bookmarkEnd w:id="133"/>
    </w:p>
    <w:p w14:paraId="25F38106" w14:textId="77777777" w:rsidR="00B329AC" w:rsidRPr="001E5DA9" w:rsidRDefault="00B329AC" w:rsidP="00B329AC">
      <w:r w:rsidRPr="001E5DA9">
        <w:t>Texte, texte, texte, texte, texte, texte, texte, texte, texte, texte, texte, texte, texte, texte, texte, texte</w:t>
      </w:r>
    </w:p>
    <w:p w14:paraId="09A97E01" w14:textId="77777777" w:rsidR="00B329AC" w:rsidRPr="001E5DA9" w:rsidRDefault="00B329AC" w:rsidP="00B329AC">
      <w:pPr>
        <w:pStyle w:val="4"/>
      </w:pPr>
      <w:bookmarkStart w:id="134" w:name="_Toc409448489"/>
      <w:bookmarkStart w:id="135" w:name="_Toc161651378"/>
      <w:r w:rsidRPr="001E5DA9">
        <w:t>Titre niveau 4</w:t>
      </w:r>
      <w:bookmarkEnd w:id="134"/>
      <w:bookmarkEnd w:id="135"/>
    </w:p>
    <w:p w14:paraId="46539007" w14:textId="77777777" w:rsidR="00B329AC" w:rsidRPr="001E5DA9" w:rsidRDefault="00B329AC" w:rsidP="00B329AC">
      <w:r w:rsidRPr="001E5DA9">
        <w:t>Texte, texte, texte, texte, texte, texte, texte, texte, texte, texte, texte, texte, texte, texte, texte, texte</w:t>
      </w:r>
    </w:p>
    <w:p w14:paraId="0EC94812" w14:textId="77777777" w:rsidR="00B329AC" w:rsidRPr="001E5DA9" w:rsidRDefault="00B329AC" w:rsidP="00B329AC">
      <w:pPr>
        <w:pStyle w:val="3"/>
      </w:pPr>
      <w:bookmarkStart w:id="136" w:name="_Toc409448490"/>
      <w:bookmarkStart w:id="137" w:name="_Toc409449081"/>
      <w:bookmarkStart w:id="138" w:name="_Toc161651248"/>
      <w:bookmarkStart w:id="139" w:name="_Toc161651379"/>
      <w:bookmarkStart w:id="140" w:name="_Toc161652263"/>
      <w:bookmarkStart w:id="141" w:name="_Toc161652432"/>
      <w:r w:rsidRPr="001E5DA9">
        <w:t>Titre niveau 3</w:t>
      </w:r>
      <w:bookmarkEnd w:id="136"/>
      <w:bookmarkEnd w:id="137"/>
      <w:bookmarkEnd w:id="138"/>
      <w:bookmarkEnd w:id="139"/>
      <w:bookmarkEnd w:id="140"/>
      <w:bookmarkEnd w:id="141"/>
    </w:p>
    <w:p w14:paraId="5ADE80C0" w14:textId="77777777" w:rsidR="00B329AC" w:rsidRPr="001E5DA9" w:rsidRDefault="00B329AC" w:rsidP="00B329AC">
      <w:r w:rsidRPr="001E5DA9">
        <w:t>Texte, texte, texte, texte, texte, texte, texte, texte, texte, texte, texte, texte, texte, texte, texte, texte</w:t>
      </w:r>
    </w:p>
    <w:p w14:paraId="24FE3805" w14:textId="77777777" w:rsidR="00B329AC" w:rsidRPr="001E5DA9" w:rsidRDefault="00B329AC" w:rsidP="005F6849">
      <w:pPr>
        <w:pStyle w:val="4"/>
        <w:numPr>
          <w:ilvl w:val="0"/>
          <w:numId w:val="16"/>
        </w:numPr>
      </w:pPr>
      <w:bookmarkStart w:id="142" w:name="_Toc409448491"/>
      <w:bookmarkStart w:id="143" w:name="_Toc161651380"/>
      <w:r w:rsidRPr="001E5DA9">
        <w:t>Titre niveau 4</w:t>
      </w:r>
      <w:bookmarkEnd w:id="142"/>
      <w:bookmarkEnd w:id="143"/>
    </w:p>
    <w:p w14:paraId="47B7CB5E" w14:textId="77777777" w:rsidR="00B329AC" w:rsidRPr="001E5DA9" w:rsidRDefault="00B329AC" w:rsidP="00B329AC">
      <w:r w:rsidRPr="001E5DA9">
        <w:t>Texte, texte, texte, texte, texte, texte, texte, texte, texte, texte, texte, texte, texte, texte, texte, texte</w:t>
      </w:r>
    </w:p>
    <w:p w14:paraId="7101ADC9" w14:textId="77777777" w:rsidR="00B329AC" w:rsidRPr="001E5DA9" w:rsidRDefault="00B329AC" w:rsidP="005F6849">
      <w:pPr>
        <w:pStyle w:val="4"/>
      </w:pPr>
      <w:bookmarkStart w:id="144" w:name="_Toc409448492"/>
      <w:bookmarkStart w:id="145" w:name="_Toc161651381"/>
      <w:r w:rsidRPr="001E5DA9">
        <w:t>Titre niveau 4</w:t>
      </w:r>
      <w:bookmarkEnd w:id="144"/>
      <w:bookmarkEnd w:id="145"/>
    </w:p>
    <w:p w14:paraId="6874F3A6" w14:textId="77777777" w:rsidR="00B329AC" w:rsidRPr="001E5DA9" w:rsidRDefault="00B329AC" w:rsidP="00B329AC">
      <w:r w:rsidRPr="001E5DA9">
        <w:t>Texte, texte, texte, texte, texte, texte, texte, texte, texte, texte, texte, texte, texte, texte, texte, texte</w:t>
      </w:r>
    </w:p>
    <w:p w14:paraId="69B41C44" w14:textId="77777777" w:rsidR="00B329AC" w:rsidRPr="001E5DA9" w:rsidRDefault="00B329AC" w:rsidP="00B329AC">
      <w:pPr>
        <w:pStyle w:val="4"/>
      </w:pPr>
      <w:bookmarkStart w:id="146" w:name="_Toc409448493"/>
      <w:bookmarkStart w:id="147" w:name="_Toc161651382"/>
      <w:r w:rsidRPr="001E5DA9">
        <w:t>Titre niveau 4</w:t>
      </w:r>
      <w:bookmarkEnd w:id="146"/>
      <w:bookmarkEnd w:id="147"/>
    </w:p>
    <w:p w14:paraId="3DAD4B4C" w14:textId="77777777" w:rsidR="00B329AC" w:rsidRPr="001E5DA9" w:rsidRDefault="00B329AC" w:rsidP="00B329AC">
      <w:r w:rsidRPr="001E5DA9">
        <w:t>Texte, texte, texte, texte, texte, texte, texte, texte, texte, texte, texte, texte, texte, texte, texte, texte</w:t>
      </w:r>
    </w:p>
    <w:p w14:paraId="3C2E8058" w14:textId="77777777" w:rsidR="00B329AC" w:rsidRPr="001E5DA9" w:rsidRDefault="00B329AC" w:rsidP="00B329AC">
      <w:pPr>
        <w:pStyle w:val="3"/>
      </w:pPr>
      <w:bookmarkStart w:id="148" w:name="_Toc409448494"/>
      <w:bookmarkStart w:id="149" w:name="_Toc409449082"/>
      <w:bookmarkStart w:id="150" w:name="_Toc161651249"/>
      <w:bookmarkStart w:id="151" w:name="_Toc161651383"/>
      <w:bookmarkStart w:id="152" w:name="_Toc161652264"/>
      <w:bookmarkStart w:id="153" w:name="_Toc161652433"/>
      <w:r w:rsidRPr="001E5DA9">
        <w:lastRenderedPageBreak/>
        <w:t>Titre niveau 3</w:t>
      </w:r>
      <w:bookmarkEnd w:id="148"/>
      <w:bookmarkEnd w:id="149"/>
      <w:bookmarkEnd w:id="150"/>
      <w:bookmarkEnd w:id="151"/>
      <w:bookmarkEnd w:id="152"/>
      <w:bookmarkEnd w:id="153"/>
    </w:p>
    <w:p w14:paraId="5EFE92B9" w14:textId="77777777" w:rsidR="00B329AC" w:rsidRPr="001E5DA9" w:rsidRDefault="00B329AC" w:rsidP="00B329AC">
      <w:r w:rsidRPr="001E5DA9">
        <w:t>Texte, texte, texte, texte, texte, texte, texte, texte, texte, texte, texte, texte, texte, texte, texte, texte</w:t>
      </w:r>
    </w:p>
    <w:p w14:paraId="674FAC7B" w14:textId="77777777" w:rsidR="00B329AC" w:rsidRPr="001E5DA9" w:rsidRDefault="00B329AC" w:rsidP="005F6849">
      <w:pPr>
        <w:pStyle w:val="4"/>
        <w:numPr>
          <w:ilvl w:val="0"/>
          <w:numId w:val="17"/>
        </w:numPr>
      </w:pPr>
      <w:bookmarkStart w:id="154" w:name="_Toc409448495"/>
      <w:bookmarkStart w:id="155" w:name="_Toc161651384"/>
      <w:r w:rsidRPr="001E5DA9">
        <w:t>Titre niveau 4</w:t>
      </w:r>
      <w:bookmarkEnd w:id="154"/>
      <w:bookmarkEnd w:id="155"/>
    </w:p>
    <w:p w14:paraId="7698CC63" w14:textId="77777777" w:rsidR="00B329AC" w:rsidRPr="001E5DA9" w:rsidRDefault="00B329AC" w:rsidP="00B329AC">
      <w:r w:rsidRPr="001E5DA9">
        <w:t>Texte, texte, texte, texte, texte, texte, texte, texte, texte, texte, texte, texte, texte, texte, texte, texte</w:t>
      </w:r>
    </w:p>
    <w:p w14:paraId="5EE5ECC5" w14:textId="77777777" w:rsidR="00B329AC" w:rsidRPr="001E5DA9" w:rsidRDefault="00B329AC" w:rsidP="00B329AC">
      <w:pPr>
        <w:pStyle w:val="4"/>
      </w:pPr>
      <w:bookmarkStart w:id="156" w:name="_Toc409448496"/>
      <w:bookmarkStart w:id="157" w:name="_Toc161651385"/>
      <w:r w:rsidRPr="001E5DA9">
        <w:t>Titre niveau 4</w:t>
      </w:r>
      <w:bookmarkEnd w:id="156"/>
      <w:bookmarkEnd w:id="157"/>
    </w:p>
    <w:p w14:paraId="35B936AE" w14:textId="77777777" w:rsidR="00B329AC" w:rsidRPr="001E5DA9" w:rsidRDefault="00B329AC" w:rsidP="00B329AC">
      <w:r w:rsidRPr="001E5DA9">
        <w:t>Texte, texte, texte, texte, texte, texte, texte, texte, texte, texte, texte, texte, texte, texte, texte, texte</w:t>
      </w:r>
    </w:p>
    <w:p w14:paraId="1D738762" w14:textId="77777777" w:rsidR="00B329AC" w:rsidRPr="001E5DA9" w:rsidRDefault="00B329AC" w:rsidP="00B329AC">
      <w:pPr>
        <w:pStyle w:val="4"/>
      </w:pPr>
      <w:bookmarkStart w:id="158" w:name="_Toc409448497"/>
      <w:bookmarkStart w:id="159" w:name="_Toc161651386"/>
      <w:r w:rsidRPr="001E5DA9">
        <w:t>Titre niveau 4</w:t>
      </w:r>
      <w:bookmarkEnd w:id="158"/>
      <w:bookmarkEnd w:id="159"/>
    </w:p>
    <w:p w14:paraId="741D69BB" w14:textId="77777777" w:rsidR="00B329AC" w:rsidRDefault="00B329AC" w:rsidP="00B329AC">
      <w:r w:rsidRPr="001E5DA9">
        <w:t>Texte, texte, texte, texte, texte, texte, texte, texte, texte, texte, texte, texte, texte, texte, texte, texte</w:t>
      </w:r>
    </w:p>
    <w:p w14:paraId="276E0E71" w14:textId="77777777" w:rsidR="001A65D5" w:rsidRDefault="001A65D5" w:rsidP="00B329AC">
      <w:pPr>
        <w:sectPr w:rsidR="001A65D5">
          <w:pgSz w:w="11906" w:h="16838"/>
          <w:pgMar w:top="1417" w:right="1417" w:bottom="1417" w:left="1417" w:header="708" w:footer="708" w:gutter="0"/>
          <w:cols w:space="708"/>
          <w:docGrid w:linePitch="360"/>
        </w:sectPr>
      </w:pPr>
    </w:p>
    <w:p w14:paraId="442CC0EB" w14:textId="77777777" w:rsidR="00B329AC" w:rsidRDefault="00B329AC" w:rsidP="001A65D5">
      <w:pPr>
        <w:pStyle w:val="1"/>
        <w:jc w:val="center"/>
      </w:pPr>
      <w:bookmarkStart w:id="160" w:name="_Toc409448498"/>
      <w:bookmarkStart w:id="161" w:name="_Toc409449083"/>
      <w:bookmarkStart w:id="162" w:name="_Toc161651250"/>
      <w:bookmarkStart w:id="163" w:name="_Toc161651387"/>
      <w:bookmarkStart w:id="164" w:name="_Toc161652265"/>
      <w:bookmarkStart w:id="165" w:name="_Toc161652434"/>
      <w:r w:rsidRPr="001A65D5">
        <w:lastRenderedPageBreak/>
        <w:t>Partie 2</w:t>
      </w:r>
      <w:r w:rsidR="001A65D5" w:rsidRPr="001A65D5">
        <w:br/>
      </w:r>
      <w:r w:rsidRPr="001A65D5">
        <w:t>-</w:t>
      </w:r>
      <w:r w:rsidR="001A65D5" w:rsidRPr="001A65D5">
        <w:br/>
      </w:r>
      <w:r w:rsidRPr="001A65D5">
        <w:t>Titre niveau 1</w:t>
      </w:r>
      <w:bookmarkEnd w:id="160"/>
      <w:bookmarkEnd w:id="161"/>
      <w:bookmarkEnd w:id="162"/>
      <w:bookmarkEnd w:id="163"/>
      <w:bookmarkEnd w:id="164"/>
      <w:bookmarkEnd w:id="165"/>
    </w:p>
    <w:p w14:paraId="03F1D63C" w14:textId="77777777" w:rsidR="001A65D5" w:rsidRDefault="001A65D5" w:rsidP="001A65D5">
      <w:pPr>
        <w:sectPr w:rsidR="001A65D5" w:rsidSect="001A65D5">
          <w:footerReference w:type="default" r:id="rId22"/>
          <w:pgSz w:w="11906" w:h="16838" w:code="9"/>
          <w:pgMar w:top="1418" w:right="1418" w:bottom="1418" w:left="1418" w:header="709" w:footer="709" w:gutter="0"/>
          <w:cols w:space="708"/>
          <w:vAlign w:val="center"/>
          <w:docGrid w:linePitch="360"/>
        </w:sectPr>
      </w:pPr>
    </w:p>
    <w:p w14:paraId="6FB46D9F" w14:textId="77777777" w:rsidR="00B329AC" w:rsidRPr="001E5DA9" w:rsidRDefault="00B329AC" w:rsidP="00B329AC">
      <w:pPr>
        <w:pStyle w:val="2"/>
      </w:pPr>
      <w:bookmarkStart w:id="166" w:name="_Toc409448499"/>
      <w:bookmarkStart w:id="167" w:name="_Toc409449084"/>
      <w:bookmarkStart w:id="168" w:name="_Toc161651251"/>
      <w:bookmarkStart w:id="169" w:name="_Toc161651388"/>
      <w:bookmarkStart w:id="170" w:name="_Toc161652266"/>
      <w:bookmarkStart w:id="171" w:name="_Toc161652435"/>
      <w:r w:rsidRPr="001E5DA9">
        <w:lastRenderedPageBreak/>
        <w:t>Chapitre 4 – Titre niveau 2</w:t>
      </w:r>
      <w:bookmarkEnd w:id="166"/>
      <w:bookmarkEnd w:id="167"/>
      <w:bookmarkEnd w:id="168"/>
      <w:bookmarkEnd w:id="169"/>
      <w:bookmarkEnd w:id="170"/>
      <w:bookmarkEnd w:id="171"/>
    </w:p>
    <w:p w14:paraId="77DE64F2" w14:textId="77777777" w:rsidR="00B329AC" w:rsidRPr="001E5DA9" w:rsidRDefault="00B329AC" w:rsidP="00B329AC">
      <w:r w:rsidRPr="001E5DA9">
        <w:t xml:space="preserve">Texte, texte, texte, texte, texte, texte, texte, texte, texte, texte, texte, texte, texte, texte, texte, texte </w:t>
      </w:r>
    </w:p>
    <w:p w14:paraId="29D37F3E" w14:textId="77777777" w:rsidR="00B329AC" w:rsidRPr="001E5DA9" w:rsidRDefault="00B329AC" w:rsidP="005F6849">
      <w:pPr>
        <w:pStyle w:val="3"/>
        <w:numPr>
          <w:ilvl w:val="0"/>
          <w:numId w:val="12"/>
        </w:numPr>
      </w:pPr>
      <w:bookmarkStart w:id="172" w:name="_Toc409448500"/>
      <w:bookmarkStart w:id="173" w:name="_Toc409449085"/>
      <w:bookmarkStart w:id="174" w:name="_Toc161651252"/>
      <w:bookmarkStart w:id="175" w:name="_Toc161651389"/>
      <w:bookmarkStart w:id="176" w:name="_Toc161652267"/>
      <w:bookmarkStart w:id="177" w:name="_Toc161652436"/>
      <w:r w:rsidRPr="001E5DA9">
        <w:t>Titre niveau 3</w:t>
      </w:r>
      <w:bookmarkEnd w:id="172"/>
      <w:bookmarkEnd w:id="173"/>
      <w:bookmarkEnd w:id="174"/>
      <w:bookmarkEnd w:id="175"/>
      <w:bookmarkEnd w:id="176"/>
      <w:bookmarkEnd w:id="177"/>
    </w:p>
    <w:p w14:paraId="31C53395" w14:textId="77777777" w:rsidR="00B329AC" w:rsidRPr="001E5DA9" w:rsidRDefault="00B329AC" w:rsidP="00B329AC">
      <w:r w:rsidRPr="001E5DA9">
        <w:t>Texte, texte, texte, texte, texte, texte, texte, texte, texte, texte, texte, texte, texte, texte, texte, texte</w:t>
      </w:r>
    </w:p>
    <w:p w14:paraId="7558AE99" w14:textId="77777777" w:rsidR="00B329AC" w:rsidRPr="001E5DA9" w:rsidRDefault="00B329AC" w:rsidP="005F6849">
      <w:pPr>
        <w:pStyle w:val="4"/>
        <w:numPr>
          <w:ilvl w:val="0"/>
          <w:numId w:val="13"/>
        </w:numPr>
      </w:pPr>
      <w:bookmarkStart w:id="178" w:name="_Toc409448501"/>
      <w:bookmarkStart w:id="179" w:name="_Toc161651390"/>
      <w:r w:rsidRPr="001E5DA9">
        <w:t>Titre niveau 4</w:t>
      </w:r>
      <w:bookmarkEnd w:id="178"/>
      <w:bookmarkEnd w:id="179"/>
    </w:p>
    <w:p w14:paraId="662F0AC2" w14:textId="77777777" w:rsidR="00B329AC" w:rsidRPr="001E5DA9" w:rsidRDefault="00B329AC" w:rsidP="00B329AC">
      <w:r w:rsidRPr="001E5DA9">
        <w:t>Texte, texte, texte, texte, texte, texte, texte, texte, texte, texte, texte, texte, texte, texte, texte, texte</w:t>
      </w:r>
    </w:p>
    <w:p w14:paraId="35BC92F6" w14:textId="77777777" w:rsidR="00B329AC" w:rsidRPr="001E5DA9" w:rsidRDefault="00B329AC" w:rsidP="00B329AC">
      <w:pPr>
        <w:pStyle w:val="4"/>
      </w:pPr>
      <w:bookmarkStart w:id="180" w:name="_Toc409448502"/>
      <w:bookmarkStart w:id="181" w:name="_Toc161651391"/>
      <w:r w:rsidRPr="001E5DA9">
        <w:t>Titre niveau 4</w:t>
      </w:r>
      <w:bookmarkEnd w:id="180"/>
      <w:bookmarkEnd w:id="181"/>
    </w:p>
    <w:p w14:paraId="1E5EC315" w14:textId="77777777" w:rsidR="00B329AC" w:rsidRPr="001E5DA9" w:rsidRDefault="00B329AC" w:rsidP="00B329AC">
      <w:r w:rsidRPr="001E5DA9">
        <w:t>Texte, texte, texte, texte, texte, texte, texte, texte, texte, texte, texte, texte, texte, texte, texte, texte</w:t>
      </w:r>
    </w:p>
    <w:p w14:paraId="346EBCB2" w14:textId="77777777" w:rsidR="00B329AC" w:rsidRPr="001E5DA9" w:rsidRDefault="00B329AC" w:rsidP="00B329AC">
      <w:pPr>
        <w:pStyle w:val="4"/>
      </w:pPr>
      <w:bookmarkStart w:id="182" w:name="_Toc409448503"/>
      <w:bookmarkStart w:id="183" w:name="_Toc161651392"/>
      <w:r w:rsidRPr="001E5DA9">
        <w:t>Titre niveau 4</w:t>
      </w:r>
      <w:bookmarkEnd w:id="182"/>
      <w:bookmarkEnd w:id="183"/>
    </w:p>
    <w:p w14:paraId="1749B7C2" w14:textId="77777777" w:rsidR="00B329AC" w:rsidRPr="001E5DA9" w:rsidRDefault="00B329AC" w:rsidP="00B329AC">
      <w:r w:rsidRPr="001E5DA9">
        <w:t>Texte, texte, texte, texte, texte, texte, texte, texte, texte, texte, texte, texte, texte, texte, texte, texte</w:t>
      </w:r>
    </w:p>
    <w:p w14:paraId="021B3EB5" w14:textId="77777777" w:rsidR="00B329AC" w:rsidRPr="001E5DA9" w:rsidRDefault="00B329AC" w:rsidP="00B329AC">
      <w:pPr>
        <w:pStyle w:val="3"/>
      </w:pPr>
      <w:bookmarkStart w:id="184" w:name="_Toc409448504"/>
      <w:bookmarkStart w:id="185" w:name="_Toc409449086"/>
      <w:bookmarkStart w:id="186" w:name="_Toc161651253"/>
      <w:bookmarkStart w:id="187" w:name="_Toc161651393"/>
      <w:bookmarkStart w:id="188" w:name="_Toc161652268"/>
      <w:bookmarkStart w:id="189" w:name="_Toc161652437"/>
      <w:r w:rsidRPr="001E5DA9">
        <w:t>Titre niveau 3</w:t>
      </w:r>
      <w:bookmarkEnd w:id="184"/>
      <w:bookmarkEnd w:id="185"/>
      <w:bookmarkEnd w:id="186"/>
      <w:bookmarkEnd w:id="187"/>
      <w:bookmarkEnd w:id="188"/>
      <w:bookmarkEnd w:id="189"/>
    </w:p>
    <w:p w14:paraId="6A416631" w14:textId="77777777" w:rsidR="00B329AC" w:rsidRPr="001E5DA9" w:rsidRDefault="00B329AC" w:rsidP="00B329AC">
      <w:r w:rsidRPr="001E5DA9">
        <w:t>Texte, texte, texte, texte, texte, texte, texte, texte, texte, texte, texte, texte, texte, texte, texte, texte</w:t>
      </w:r>
    </w:p>
    <w:p w14:paraId="69FA47BB" w14:textId="77777777" w:rsidR="00B329AC" w:rsidRPr="001E5DA9" w:rsidRDefault="00B329AC" w:rsidP="005F6849">
      <w:pPr>
        <w:pStyle w:val="4"/>
        <w:numPr>
          <w:ilvl w:val="0"/>
          <w:numId w:val="14"/>
        </w:numPr>
      </w:pPr>
      <w:bookmarkStart w:id="190" w:name="_Toc409448505"/>
      <w:bookmarkStart w:id="191" w:name="_Toc161651394"/>
      <w:r w:rsidRPr="001E5DA9">
        <w:t>Titre niveau 4</w:t>
      </w:r>
      <w:bookmarkEnd w:id="190"/>
      <w:bookmarkEnd w:id="191"/>
    </w:p>
    <w:p w14:paraId="419ED149" w14:textId="77777777" w:rsidR="00B329AC" w:rsidRPr="001E5DA9" w:rsidRDefault="00B329AC" w:rsidP="00B329AC">
      <w:r w:rsidRPr="001E5DA9">
        <w:t>Texte, texte, texte, texte, texte, texte, texte, texte, texte, texte, texte, texte, texte, texte, texte, texte</w:t>
      </w:r>
    </w:p>
    <w:p w14:paraId="04CFBD22" w14:textId="77777777" w:rsidR="00B329AC" w:rsidRPr="001E5DA9" w:rsidRDefault="00B329AC" w:rsidP="00B329AC">
      <w:pPr>
        <w:pStyle w:val="4"/>
      </w:pPr>
      <w:bookmarkStart w:id="192" w:name="_Toc409448506"/>
      <w:bookmarkStart w:id="193" w:name="_Toc161651395"/>
      <w:r w:rsidRPr="001E5DA9">
        <w:t>Titre niveau 4</w:t>
      </w:r>
      <w:bookmarkEnd w:id="192"/>
      <w:bookmarkEnd w:id="193"/>
    </w:p>
    <w:p w14:paraId="30976C23" w14:textId="77777777" w:rsidR="00B329AC" w:rsidRPr="001E5DA9" w:rsidRDefault="00B329AC" w:rsidP="00B329AC">
      <w:r w:rsidRPr="001E5DA9">
        <w:t>Texte, texte, texte, texte, texte, texte, texte, texte, texte, texte, texte, texte, texte, texte, texte, texte</w:t>
      </w:r>
    </w:p>
    <w:p w14:paraId="3C1C49B1" w14:textId="77777777" w:rsidR="00B329AC" w:rsidRPr="001E5DA9" w:rsidRDefault="00B329AC" w:rsidP="00B329AC">
      <w:pPr>
        <w:pStyle w:val="4"/>
      </w:pPr>
      <w:bookmarkStart w:id="194" w:name="_Toc409448507"/>
      <w:bookmarkStart w:id="195" w:name="_Toc161651396"/>
      <w:r w:rsidRPr="001E5DA9">
        <w:t>Titre niveau 4</w:t>
      </w:r>
      <w:bookmarkEnd w:id="194"/>
      <w:bookmarkEnd w:id="195"/>
    </w:p>
    <w:p w14:paraId="2443D003" w14:textId="77777777" w:rsidR="00B329AC" w:rsidRDefault="00B329AC" w:rsidP="00B329AC">
      <w:r w:rsidRPr="001E5DA9">
        <w:t>Texte, texte, texte, texte, texte, texte, texte, texte, texte, texte, texte, texte, texte, texte, texte, texte</w:t>
      </w:r>
    </w:p>
    <w:p w14:paraId="588FCC38" w14:textId="77777777" w:rsidR="005F6849" w:rsidRPr="001E5DA9" w:rsidRDefault="005F6849" w:rsidP="005F6849">
      <w:pPr>
        <w:pStyle w:val="3"/>
      </w:pPr>
      <w:bookmarkStart w:id="196" w:name="_Toc409448508"/>
      <w:bookmarkStart w:id="197" w:name="_Toc409449087"/>
      <w:bookmarkStart w:id="198" w:name="_Toc161651254"/>
      <w:bookmarkStart w:id="199" w:name="_Toc161651397"/>
      <w:bookmarkStart w:id="200" w:name="_Toc161652269"/>
      <w:bookmarkStart w:id="201" w:name="_Toc161652438"/>
      <w:r w:rsidRPr="001E5DA9">
        <w:lastRenderedPageBreak/>
        <w:t>Titre niveau 3</w:t>
      </w:r>
      <w:bookmarkEnd w:id="196"/>
      <w:bookmarkEnd w:id="197"/>
      <w:bookmarkEnd w:id="198"/>
      <w:bookmarkEnd w:id="199"/>
      <w:bookmarkEnd w:id="200"/>
      <w:bookmarkEnd w:id="201"/>
    </w:p>
    <w:p w14:paraId="1F9A64FA" w14:textId="77777777" w:rsidR="005F6849" w:rsidRPr="001E5DA9" w:rsidRDefault="005F6849" w:rsidP="005F6849">
      <w:r w:rsidRPr="001E5DA9">
        <w:t>Texte, texte, texte, texte, texte, texte, texte, texte, texte, texte, texte, texte, texte, texte, texte, texte</w:t>
      </w:r>
    </w:p>
    <w:p w14:paraId="01207C21" w14:textId="77777777" w:rsidR="005F6849" w:rsidRPr="001E5DA9" w:rsidRDefault="005F6849" w:rsidP="005F6849">
      <w:pPr>
        <w:pStyle w:val="4"/>
        <w:numPr>
          <w:ilvl w:val="0"/>
          <w:numId w:val="18"/>
        </w:numPr>
      </w:pPr>
      <w:bookmarkStart w:id="202" w:name="_Toc409448509"/>
      <w:bookmarkStart w:id="203" w:name="_Toc161651398"/>
      <w:r w:rsidRPr="001E5DA9">
        <w:t>Titre niveau 4</w:t>
      </w:r>
      <w:bookmarkEnd w:id="202"/>
      <w:bookmarkEnd w:id="203"/>
    </w:p>
    <w:p w14:paraId="56469F08" w14:textId="77777777" w:rsidR="005F6849" w:rsidRPr="001E5DA9" w:rsidRDefault="005F6849" w:rsidP="005F6849">
      <w:r w:rsidRPr="001E5DA9">
        <w:t>Texte, texte, texte, texte, texte, texte, texte, texte, texte, texte, texte, texte, texte, texte, texte, texte</w:t>
      </w:r>
    </w:p>
    <w:p w14:paraId="6E4FD3B7" w14:textId="77777777" w:rsidR="005F6849" w:rsidRPr="001E5DA9" w:rsidRDefault="005F6849" w:rsidP="005F6849">
      <w:pPr>
        <w:pStyle w:val="4"/>
      </w:pPr>
      <w:bookmarkStart w:id="204" w:name="_Toc409448510"/>
      <w:bookmarkStart w:id="205" w:name="_Toc161651399"/>
      <w:r w:rsidRPr="001E5DA9">
        <w:t>Titre niveau 4</w:t>
      </w:r>
      <w:bookmarkEnd w:id="204"/>
      <w:bookmarkEnd w:id="205"/>
    </w:p>
    <w:p w14:paraId="077A08AC" w14:textId="77777777" w:rsidR="005F6849" w:rsidRPr="001E5DA9" w:rsidRDefault="005F6849" w:rsidP="005F6849">
      <w:r w:rsidRPr="001E5DA9">
        <w:t>Texte, texte, texte, texte, texte, texte, texte, texte, texte, texte, texte, texte, texte, texte, texte, texte</w:t>
      </w:r>
    </w:p>
    <w:p w14:paraId="6FAB6541" w14:textId="77777777" w:rsidR="005F6849" w:rsidRPr="001E5DA9" w:rsidRDefault="005F6849" w:rsidP="005F6849">
      <w:pPr>
        <w:pStyle w:val="4"/>
      </w:pPr>
      <w:bookmarkStart w:id="206" w:name="_Toc409448511"/>
      <w:bookmarkStart w:id="207" w:name="_Toc161651400"/>
      <w:r w:rsidRPr="001E5DA9">
        <w:t>Titre niveau 4</w:t>
      </w:r>
      <w:bookmarkEnd w:id="206"/>
      <w:bookmarkEnd w:id="207"/>
    </w:p>
    <w:p w14:paraId="1D58665A" w14:textId="77777777" w:rsidR="005F6849" w:rsidRPr="001E5DA9" w:rsidRDefault="005F6849" w:rsidP="005F6849">
      <w:r w:rsidRPr="001E5DA9">
        <w:t>Texte, texte, texte, texte, texte, texte, texte, texte, texte, texte, texte, texte, texte, texte, texte, texte</w:t>
      </w:r>
    </w:p>
    <w:p w14:paraId="635B4836" w14:textId="77777777" w:rsidR="005F6849" w:rsidRDefault="005F6849">
      <w:pPr>
        <w:spacing w:after="200" w:line="276" w:lineRule="auto"/>
        <w:ind w:firstLine="0"/>
        <w:jc w:val="left"/>
        <w:rPr>
          <w:b/>
          <w:smallCaps/>
          <w:sz w:val="32"/>
          <w:szCs w:val="28"/>
        </w:rPr>
      </w:pPr>
      <w:r>
        <w:br w:type="page"/>
      </w:r>
    </w:p>
    <w:p w14:paraId="3FEE1E54" w14:textId="77777777" w:rsidR="00B329AC" w:rsidRPr="001E5DA9" w:rsidRDefault="00B329AC" w:rsidP="00B329AC">
      <w:pPr>
        <w:pStyle w:val="2"/>
      </w:pPr>
      <w:bookmarkStart w:id="208" w:name="_Toc409448512"/>
      <w:bookmarkStart w:id="209" w:name="_Toc409449088"/>
      <w:bookmarkStart w:id="210" w:name="_Toc161651255"/>
      <w:bookmarkStart w:id="211" w:name="_Toc161651401"/>
      <w:bookmarkStart w:id="212" w:name="_Toc161652270"/>
      <w:bookmarkStart w:id="213" w:name="_Toc161652439"/>
      <w:r w:rsidRPr="001E5DA9">
        <w:lastRenderedPageBreak/>
        <w:t>Chapitre 5 – Titre niveau 2</w:t>
      </w:r>
      <w:bookmarkEnd w:id="208"/>
      <w:bookmarkEnd w:id="209"/>
      <w:bookmarkEnd w:id="210"/>
      <w:bookmarkEnd w:id="211"/>
      <w:bookmarkEnd w:id="212"/>
      <w:bookmarkEnd w:id="213"/>
    </w:p>
    <w:p w14:paraId="2D0E46C5" w14:textId="77777777" w:rsidR="00B329AC" w:rsidRPr="001E5DA9" w:rsidRDefault="00B329AC" w:rsidP="00B329AC">
      <w:r w:rsidRPr="001E5DA9">
        <w:t>Texte, texte, texte, texte, texte, texte, texte, texte, texte, texte, texte, texte, texte, texte, texte, texte</w:t>
      </w:r>
    </w:p>
    <w:p w14:paraId="17BDCDA2" w14:textId="77777777" w:rsidR="00B329AC" w:rsidRPr="001E5DA9" w:rsidRDefault="00B329AC" w:rsidP="005F6849">
      <w:pPr>
        <w:pStyle w:val="3"/>
        <w:numPr>
          <w:ilvl w:val="0"/>
          <w:numId w:val="19"/>
        </w:numPr>
      </w:pPr>
      <w:bookmarkStart w:id="214" w:name="_Toc409448513"/>
      <w:bookmarkStart w:id="215" w:name="_Toc409449089"/>
      <w:bookmarkStart w:id="216" w:name="_Toc161651256"/>
      <w:bookmarkStart w:id="217" w:name="_Toc161651402"/>
      <w:bookmarkStart w:id="218" w:name="_Toc161652271"/>
      <w:bookmarkStart w:id="219" w:name="_Toc161652440"/>
      <w:r w:rsidRPr="001E5DA9">
        <w:t>Titre niveau 3</w:t>
      </w:r>
      <w:bookmarkEnd w:id="214"/>
      <w:bookmarkEnd w:id="215"/>
      <w:bookmarkEnd w:id="216"/>
      <w:bookmarkEnd w:id="217"/>
      <w:bookmarkEnd w:id="218"/>
      <w:bookmarkEnd w:id="219"/>
    </w:p>
    <w:p w14:paraId="67868010" w14:textId="77777777" w:rsidR="00B329AC" w:rsidRPr="001E5DA9" w:rsidRDefault="00B329AC" w:rsidP="00B329AC">
      <w:r w:rsidRPr="001E5DA9">
        <w:t>Texte, texte, texte, texte, texte, texte, texte, texte, texte, texte, texte, texte, texte, texte, texte, texte</w:t>
      </w:r>
    </w:p>
    <w:p w14:paraId="2DEBD934" w14:textId="77777777" w:rsidR="00B329AC" w:rsidRPr="001E5DA9" w:rsidRDefault="00B329AC" w:rsidP="005F6849">
      <w:pPr>
        <w:pStyle w:val="4"/>
        <w:numPr>
          <w:ilvl w:val="0"/>
          <w:numId w:val="20"/>
        </w:numPr>
      </w:pPr>
      <w:bookmarkStart w:id="220" w:name="_Toc409448514"/>
      <w:bookmarkStart w:id="221" w:name="_Toc161651403"/>
      <w:r w:rsidRPr="001E5DA9">
        <w:t>Titre niveau 4</w:t>
      </w:r>
      <w:bookmarkEnd w:id="220"/>
      <w:bookmarkEnd w:id="221"/>
    </w:p>
    <w:p w14:paraId="4BF86F3D" w14:textId="77777777" w:rsidR="00B329AC" w:rsidRPr="001E5DA9" w:rsidRDefault="00B329AC" w:rsidP="00B329AC">
      <w:r w:rsidRPr="001E5DA9">
        <w:t>Texte, texte, texte, texte, texte, texte, texte, texte, texte, texte, texte, texte, texte, texte, texte, texte</w:t>
      </w:r>
    </w:p>
    <w:p w14:paraId="14D05EB7" w14:textId="77777777" w:rsidR="00B329AC" w:rsidRPr="001E5DA9" w:rsidRDefault="00B329AC" w:rsidP="00B329AC">
      <w:pPr>
        <w:pStyle w:val="4"/>
      </w:pPr>
      <w:bookmarkStart w:id="222" w:name="_Toc409448515"/>
      <w:bookmarkStart w:id="223" w:name="_Toc161651404"/>
      <w:r w:rsidRPr="001E5DA9">
        <w:t>Titre niveau 4</w:t>
      </w:r>
      <w:bookmarkEnd w:id="222"/>
      <w:bookmarkEnd w:id="223"/>
    </w:p>
    <w:p w14:paraId="18CE4702" w14:textId="77777777" w:rsidR="00B329AC" w:rsidRPr="001E5DA9" w:rsidRDefault="00B329AC" w:rsidP="00B329AC">
      <w:r w:rsidRPr="001E5DA9">
        <w:t>Texte, texte, texte, texte, texte, texte, texte, texte, texte, texte, texte, texte, texte, texte, texte, texte</w:t>
      </w:r>
    </w:p>
    <w:p w14:paraId="3C86D7DE" w14:textId="77777777" w:rsidR="00B329AC" w:rsidRPr="001E5DA9" w:rsidRDefault="00B329AC" w:rsidP="00B329AC">
      <w:pPr>
        <w:pStyle w:val="4"/>
      </w:pPr>
      <w:bookmarkStart w:id="224" w:name="_Toc409448516"/>
      <w:bookmarkStart w:id="225" w:name="_Toc161651405"/>
      <w:r w:rsidRPr="001E5DA9">
        <w:t>Titre niveau 4</w:t>
      </w:r>
      <w:bookmarkEnd w:id="224"/>
      <w:bookmarkEnd w:id="225"/>
    </w:p>
    <w:p w14:paraId="1C1425B5" w14:textId="77777777" w:rsidR="00B329AC" w:rsidRPr="001E5DA9" w:rsidRDefault="00B329AC" w:rsidP="00B329AC">
      <w:r w:rsidRPr="001E5DA9">
        <w:t>Texte, texte, texte, texte, texte, texte, texte, texte, texte, texte, texte, texte, texte, texte, texte, texte</w:t>
      </w:r>
    </w:p>
    <w:p w14:paraId="4BF76439" w14:textId="77777777" w:rsidR="00B329AC" w:rsidRPr="003831DD" w:rsidRDefault="00B329AC" w:rsidP="00B329AC">
      <w:pPr>
        <w:pStyle w:val="3"/>
      </w:pPr>
      <w:bookmarkStart w:id="226" w:name="_Toc409448517"/>
      <w:bookmarkStart w:id="227" w:name="_Toc409449090"/>
      <w:bookmarkStart w:id="228" w:name="_Toc161651257"/>
      <w:bookmarkStart w:id="229" w:name="_Toc161651406"/>
      <w:bookmarkStart w:id="230" w:name="_Toc161652272"/>
      <w:bookmarkStart w:id="231" w:name="_Toc161652441"/>
      <w:r w:rsidRPr="003831DD">
        <w:t>Titre niveau 3</w:t>
      </w:r>
      <w:bookmarkEnd w:id="226"/>
      <w:bookmarkEnd w:id="227"/>
      <w:bookmarkEnd w:id="228"/>
      <w:bookmarkEnd w:id="229"/>
      <w:bookmarkEnd w:id="230"/>
      <w:bookmarkEnd w:id="231"/>
    </w:p>
    <w:p w14:paraId="6CCCC5E2" w14:textId="77777777" w:rsidR="00B329AC" w:rsidRPr="001E5DA9" w:rsidRDefault="00B329AC" w:rsidP="00B329AC">
      <w:r w:rsidRPr="001E5DA9">
        <w:t>Texte, texte, texte, texte, texte, texte, texte, texte, texte, texte, texte, texte, texte, texte, texte, texte</w:t>
      </w:r>
    </w:p>
    <w:p w14:paraId="06D04D84" w14:textId="77777777" w:rsidR="00B329AC" w:rsidRPr="001E5DA9" w:rsidRDefault="00B329AC" w:rsidP="005F6849">
      <w:pPr>
        <w:pStyle w:val="4"/>
        <w:numPr>
          <w:ilvl w:val="0"/>
          <w:numId w:val="21"/>
        </w:numPr>
      </w:pPr>
      <w:bookmarkStart w:id="232" w:name="_Toc409448518"/>
      <w:bookmarkStart w:id="233" w:name="_Toc161651407"/>
      <w:r w:rsidRPr="001E5DA9">
        <w:t>Titre niveau 4</w:t>
      </w:r>
      <w:bookmarkEnd w:id="232"/>
      <w:bookmarkEnd w:id="233"/>
    </w:p>
    <w:p w14:paraId="003A6F57" w14:textId="77777777" w:rsidR="00B329AC" w:rsidRPr="001E5DA9" w:rsidRDefault="00B329AC" w:rsidP="00B329AC">
      <w:r w:rsidRPr="001E5DA9">
        <w:t>Texte, texte, texte, texte, texte, texte, texte, texte, texte, texte, texte, texte, texte, texte, texte, texte</w:t>
      </w:r>
    </w:p>
    <w:p w14:paraId="5CCDFA6D" w14:textId="77777777" w:rsidR="00B329AC" w:rsidRPr="001E5DA9" w:rsidRDefault="00B329AC" w:rsidP="00B329AC">
      <w:pPr>
        <w:pStyle w:val="4"/>
      </w:pPr>
      <w:bookmarkStart w:id="234" w:name="_Toc409448519"/>
      <w:bookmarkStart w:id="235" w:name="_Toc161651408"/>
      <w:r w:rsidRPr="001E5DA9">
        <w:t>Titre niveau 4</w:t>
      </w:r>
      <w:bookmarkEnd w:id="234"/>
      <w:bookmarkEnd w:id="235"/>
    </w:p>
    <w:p w14:paraId="650D0CAD" w14:textId="77777777" w:rsidR="00B329AC" w:rsidRPr="001E5DA9" w:rsidRDefault="00B329AC" w:rsidP="00B329AC">
      <w:r w:rsidRPr="001E5DA9">
        <w:t>Texte, texte, texte, texte, texte, texte, texte, texte, texte, texte, texte, texte, texte, texte, texte, texte</w:t>
      </w:r>
    </w:p>
    <w:p w14:paraId="40AC3259" w14:textId="77777777" w:rsidR="00B329AC" w:rsidRPr="001E5DA9" w:rsidRDefault="00B329AC" w:rsidP="00B329AC">
      <w:pPr>
        <w:pStyle w:val="4"/>
      </w:pPr>
      <w:bookmarkStart w:id="236" w:name="_Toc409448520"/>
      <w:bookmarkStart w:id="237" w:name="_Toc161651409"/>
      <w:r w:rsidRPr="001E5DA9">
        <w:t>Titre niveau 4</w:t>
      </w:r>
      <w:bookmarkEnd w:id="236"/>
      <w:bookmarkEnd w:id="237"/>
    </w:p>
    <w:p w14:paraId="29145095" w14:textId="77777777" w:rsidR="00B329AC" w:rsidRPr="001E5DA9" w:rsidRDefault="00B329AC" w:rsidP="00B329AC">
      <w:r w:rsidRPr="001E5DA9">
        <w:t>Texte, texte, texte, texte, texte, texte, texte, texte, texte, texte, texte, texte, texte, texte, texte, texte</w:t>
      </w:r>
    </w:p>
    <w:p w14:paraId="0B642C37" w14:textId="77777777" w:rsidR="00B329AC" w:rsidRPr="001E5DA9" w:rsidRDefault="00B329AC" w:rsidP="00B329AC">
      <w:pPr>
        <w:pStyle w:val="3"/>
      </w:pPr>
      <w:bookmarkStart w:id="238" w:name="_Toc409448521"/>
      <w:bookmarkStart w:id="239" w:name="_Toc409449091"/>
      <w:bookmarkStart w:id="240" w:name="_Toc161651258"/>
      <w:bookmarkStart w:id="241" w:name="_Toc161651410"/>
      <w:bookmarkStart w:id="242" w:name="_Toc161652273"/>
      <w:bookmarkStart w:id="243" w:name="_Toc161652442"/>
      <w:r w:rsidRPr="001E5DA9">
        <w:lastRenderedPageBreak/>
        <w:t>Titre niveau 3</w:t>
      </w:r>
      <w:bookmarkEnd w:id="238"/>
      <w:bookmarkEnd w:id="239"/>
      <w:bookmarkEnd w:id="240"/>
      <w:bookmarkEnd w:id="241"/>
      <w:bookmarkEnd w:id="242"/>
      <w:bookmarkEnd w:id="243"/>
    </w:p>
    <w:p w14:paraId="1D00E36B" w14:textId="77777777" w:rsidR="00B329AC" w:rsidRPr="001E5DA9" w:rsidRDefault="00B329AC" w:rsidP="00B329AC">
      <w:r w:rsidRPr="001E5DA9">
        <w:t>Texte, texte, texte, texte, texte, texte, texte, texte, texte, texte, texte, texte, texte, texte, texte, texte</w:t>
      </w:r>
    </w:p>
    <w:p w14:paraId="46214481" w14:textId="77777777" w:rsidR="00B329AC" w:rsidRPr="001E5DA9" w:rsidRDefault="00B329AC" w:rsidP="005F6849">
      <w:pPr>
        <w:pStyle w:val="4"/>
        <w:numPr>
          <w:ilvl w:val="0"/>
          <w:numId w:val="22"/>
        </w:numPr>
      </w:pPr>
      <w:bookmarkStart w:id="244" w:name="_Toc409448522"/>
      <w:bookmarkStart w:id="245" w:name="_Toc161651411"/>
      <w:r w:rsidRPr="001E5DA9">
        <w:t>Titre niveau 4</w:t>
      </w:r>
      <w:bookmarkEnd w:id="244"/>
      <w:bookmarkEnd w:id="245"/>
    </w:p>
    <w:p w14:paraId="054DF164" w14:textId="77777777" w:rsidR="00B329AC" w:rsidRPr="001E5DA9" w:rsidRDefault="00B329AC" w:rsidP="00B329AC">
      <w:r w:rsidRPr="001E5DA9">
        <w:t>Texte, texte, texte, texte, texte, texte, texte, texte, texte, texte, texte, texte, texte, texte, texte, texte</w:t>
      </w:r>
    </w:p>
    <w:p w14:paraId="1A324BB8" w14:textId="77777777" w:rsidR="00B329AC" w:rsidRPr="001E5DA9" w:rsidRDefault="00B329AC" w:rsidP="00B329AC">
      <w:pPr>
        <w:pStyle w:val="4"/>
      </w:pPr>
      <w:bookmarkStart w:id="246" w:name="_Toc409448523"/>
      <w:bookmarkStart w:id="247" w:name="_Toc161651412"/>
      <w:r w:rsidRPr="001E5DA9">
        <w:t>Titre niveau 4</w:t>
      </w:r>
      <w:bookmarkEnd w:id="246"/>
      <w:bookmarkEnd w:id="247"/>
    </w:p>
    <w:p w14:paraId="168F82C6" w14:textId="77777777" w:rsidR="00B329AC" w:rsidRPr="001E5DA9" w:rsidRDefault="00B329AC" w:rsidP="00B329AC">
      <w:r w:rsidRPr="001E5DA9">
        <w:t>Texte, texte, texte, texte, texte, texte, texte, texte, texte, texte, texte, texte, texte, texte, texte, texte</w:t>
      </w:r>
    </w:p>
    <w:p w14:paraId="1A98B0DC" w14:textId="77777777" w:rsidR="00B329AC" w:rsidRPr="001E5DA9" w:rsidRDefault="00B329AC" w:rsidP="00B329AC">
      <w:pPr>
        <w:pStyle w:val="4"/>
      </w:pPr>
      <w:bookmarkStart w:id="248" w:name="_Toc409448524"/>
      <w:bookmarkStart w:id="249" w:name="_Toc161651413"/>
      <w:r w:rsidRPr="001E5DA9">
        <w:t>Titre niveau 4</w:t>
      </w:r>
      <w:bookmarkEnd w:id="248"/>
      <w:bookmarkEnd w:id="249"/>
    </w:p>
    <w:p w14:paraId="6EC5B3F9" w14:textId="77777777" w:rsidR="00B329AC" w:rsidRPr="001E5DA9" w:rsidRDefault="00B329AC" w:rsidP="00B329AC">
      <w:r w:rsidRPr="001E5DA9">
        <w:t>Texte, texte, texte, texte, texte, texte, texte, texte, texte, texte, texte, texte, texte, texte, texte, texte</w:t>
      </w:r>
    </w:p>
    <w:p w14:paraId="31963F4F" w14:textId="77777777" w:rsidR="005F6849" w:rsidRDefault="005F6849">
      <w:pPr>
        <w:spacing w:after="200" w:line="276" w:lineRule="auto"/>
        <w:ind w:firstLine="0"/>
        <w:jc w:val="left"/>
        <w:rPr>
          <w:b/>
          <w:smallCaps/>
          <w:sz w:val="32"/>
          <w:szCs w:val="28"/>
        </w:rPr>
      </w:pPr>
      <w:r>
        <w:br w:type="page"/>
      </w:r>
    </w:p>
    <w:p w14:paraId="6C078A18" w14:textId="77777777" w:rsidR="00B329AC" w:rsidRPr="001E5DA9" w:rsidRDefault="00B329AC" w:rsidP="00B329AC">
      <w:pPr>
        <w:pStyle w:val="2"/>
      </w:pPr>
      <w:bookmarkStart w:id="250" w:name="_Toc409448525"/>
      <w:bookmarkStart w:id="251" w:name="_Toc409449092"/>
      <w:bookmarkStart w:id="252" w:name="_Toc161651259"/>
      <w:bookmarkStart w:id="253" w:name="_Toc161651414"/>
      <w:bookmarkStart w:id="254" w:name="_Toc161652274"/>
      <w:bookmarkStart w:id="255" w:name="_Toc161652443"/>
      <w:r w:rsidRPr="001E5DA9">
        <w:lastRenderedPageBreak/>
        <w:t>Chapitre 6 – Titre niveau 2</w:t>
      </w:r>
      <w:bookmarkEnd w:id="250"/>
      <w:bookmarkEnd w:id="251"/>
      <w:bookmarkEnd w:id="252"/>
      <w:bookmarkEnd w:id="253"/>
      <w:bookmarkEnd w:id="254"/>
      <w:bookmarkEnd w:id="255"/>
    </w:p>
    <w:p w14:paraId="7849B719" w14:textId="77777777" w:rsidR="00B329AC" w:rsidRPr="001E5DA9" w:rsidRDefault="00B329AC" w:rsidP="00B329AC">
      <w:r w:rsidRPr="001E5DA9">
        <w:t>Texte, texte, texte, texte, texte, texte, texte, texte, texte, texte, texte, texte, texte, texte, texte, texte</w:t>
      </w:r>
    </w:p>
    <w:p w14:paraId="3F022801" w14:textId="77777777" w:rsidR="00B329AC" w:rsidRPr="001E5DA9" w:rsidRDefault="00B329AC" w:rsidP="005F6849">
      <w:pPr>
        <w:pStyle w:val="3"/>
        <w:numPr>
          <w:ilvl w:val="0"/>
          <w:numId w:val="23"/>
        </w:numPr>
      </w:pPr>
      <w:bookmarkStart w:id="256" w:name="_Toc409448526"/>
      <w:bookmarkStart w:id="257" w:name="_Toc409449093"/>
      <w:bookmarkStart w:id="258" w:name="_Toc161651260"/>
      <w:bookmarkStart w:id="259" w:name="_Toc161651415"/>
      <w:bookmarkStart w:id="260" w:name="_Toc161652275"/>
      <w:bookmarkStart w:id="261" w:name="_Toc161652444"/>
      <w:r w:rsidRPr="001E5DA9">
        <w:t>Titre niveau 3</w:t>
      </w:r>
      <w:bookmarkEnd w:id="256"/>
      <w:bookmarkEnd w:id="257"/>
      <w:bookmarkEnd w:id="258"/>
      <w:bookmarkEnd w:id="259"/>
      <w:bookmarkEnd w:id="260"/>
      <w:bookmarkEnd w:id="261"/>
    </w:p>
    <w:p w14:paraId="50C573D2" w14:textId="77777777" w:rsidR="00B329AC" w:rsidRPr="001E5DA9" w:rsidRDefault="00B329AC" w:rsidP="00B329AC">
      <w:r w:rsidRPr="001E5DA9">
        <w:t>Texte, texte, texte, texte, texte, texte, texte, texte, texte, texte, texte, texte, texte, texte, texte, texte</w:t>
      </w:r>
    </w:p>
    <w:p w14:paraId="41F927BD" w14:textId="77777777" w:rsidR="00B329AC" w:rsidRPr="001E5DA9" w:rsidRDefault="00B329AC" w:rsidP="007C02FB">
      <w:pPr>
        <w:pStyle w:val="4"/>
        <w:numPr>
          <w:ilvl w:val="0"/>
          <w:numId w:val="24"/>
        </w:numPr>
      </w:pPr>
      <w:bookmarkStart w:id="262" w:name="_Toc409448527"/>
      <w:bookmarkStart w:id="263" w:name="_Toc161651416"/>
      <w:r w:rsidRPr="001E5DA9">
        <w:t>Titre niveau 4</w:t>
      </w:r>
      <w:bookmarkEnd w:id="262"/>
      <w:bookmarkEnd w:id="263"/>
    </w:p>
    <w:p w14:paraId="0E765F72" w14:textId="77777777" w:rsidR="00B329AC" w:rsidRPr="001E5DA9" w:rsidRDefault="00B329AC" w:rsidP="00B329AC">
      <w:r w:rsidRPr="001E5DA9">
        <w:t>Texte, texte, texte, texte, texte, texte, texte, texte, texte, texte, texte, texte, texte, texte, texte, texte</w:t>
      </w:r>
    </w:p>
    <w:p w14:paraId="6E384D76" w14:textId="77777777" w:rsidR="00B329AC" w:rsidRPr="001E5DA9" w:rsidRDefault="00B329AC" w:rsidP="00B329AC">
      <w:pPr>
        <w:pStyle w:val="4"/>
      </w:pPr>
      <w:bookmarkStart w:id="264" w:name="_Toc409448528"/>
      <w:bookmarkStart w:id="265" w:name="_Toc161651417"/>
      <w:r w:rsidRPr="001E5DA9">
        <w:t>Titre niveau 4</w:t>
      </w:r>
      <w:bookmarkEnd w:id="264"/>
      <w:bookmarkEnd w:id="265"/>
    </w:p>
    <w:p w14:paraId="010098CA" w14:textId="77777777" w:rsidR="00B329AC" w:rsidRPr="001E5DA9" w:rsidRDefault="00B329AC" w:rsidP="00B329AC">
      <w:r w:rsidRPr="001E5DA9">
        <w:t>Texte, texte, texte, texte, texte, texte, texte, texte, texte, texte, texte, texte, texte, texte, texte, texte</w:t>
      </w:r>
    </w:p>
    <w:p w14:paraId="0EF226AC" w14:textId="77777777" w:rsidR="00B329AC" w:rsidRPr="001E5DA9" w:rsidRDefault="00B329AC" w:rsidP="00B329AC">
      <w:pPr>
        <w:pStyle w:val="4"/>
      </w:pPr>
      <w:bookmarkStart w:id="266" w:name="_Toc409448529"/>
      <w:bookmarkStart w:id="267" w:name="_Toc161651418"/>
      <w:r w:rsidRPr="001E5DA9">
        <w:t>Titre niveau 4</w:t>
      </w:r>
      <w:bookmarkEnd w:id="266"/>
      <w:bookmarkEnd w:id="267"/>
    </w:p>
    <w:p w14:paraId="7AC24B2E" w14:textId="77777777" w:rsidR="00B329AC" w:rsidRPr="001E5DA9" w:rsidRDefault="00B329AC" w:rsidP="00B329AC">
      <w:r w:rsidRPr="001E5DA9">
        <w:t>Texte, texte, texte, texte, texte, texte, texte, texte, texte, texte, texte, texte, texte, texte, texte, texte</w:t>
      </w:r>
    </w:p>
    <w:p w14:paraId="0ACB1FFC" w14:textId="77777777" w:rsidR="00B329AC" w:rsidRPr="001E5DA9" w:rsidRDefault="00B329AC" w:rsidP="007C02FB">
      <w:pPr>
        <w:pStyle w:val="3"/>
      </w:pPr>
      <w:bookmarkStart w:id="268" w:name="_Toc409448530"/>
      <w:bookmarkStart w:id="269" w:name="_Toc409449094"/>
      <w:bookmarkStart w:id="270" w:name="_Toc161651261"/>
      <w:bookmarkStart w:id="271" w:name="_Toc161651419"/>
      <w:bookmarkStart w:id="272" w:name="_Toc161652276"/>
      <w:bookmarkStart w:id="273" w:name="_Toc161652445"/>
      <w:r w:rsidRPr="001E5DA9">
        <w:t>Titre niveau 3</w:t>
      </w:r>
      <w:bookmarkEnd w:id="268"/>
      <w:bookmarkEnd w:id="269"/>
      <w:bookmarkEnd w:id="270"/>
      <w:bookmarkEnd w:id="271"/>
      <w:bookmarkEnd w:id="272"/>
      <w:bookmarkEnd w:id="273"/>
    </w:p>
    <w:p w14:paraId="2D96B06F" w14:textId="77777777" w:rsidR="00B329AC" w:rsidRPr="001E5DA9" w:rsidRDefault="00B329AC" w:rsidP="00B329AC">
      <w:r w:rsidRPr="001E5DA9">
        <w:t>Texte, texte, texte, texte, texte, texte, texte, texte, texte, texte, texte, texte, texte, texte, texte, texte</w:t>
      </w:r>
    </w:p>
    <w:p w14:paraId="08FB5A69" w14:textId="77777777" w:rsidR="00B329AC" w:rsidRPr="001E5DA9" w:rsidRDefault="00B329AC" w:rsidP="007C02FB">
      <w:pPr>
        <w:pStyle w:val="4"/>
        <w:numPr>
          <w:ilvl w:val="0"/>
          <w:numId w:val="25"/>
        </w:numPr>
      </w:pPr>
      <w:bookmarkStart w:id="274" w:name="_Toc409448531"/>
      <w:bookmarkStart w:id="275" w:name="_Toc161651420"/>
      <w:r w:rsidRPr="001E5DA9">
        <w:t>Titre niveau 4</w:t>
      </w:r>
      <w:bookmarkEnd w:id="274"/>
      <w:bookmarkEnd w:id="275"/>
    </w:p>
    <w:p w14:paraId="2DC81795" w14:textId="77777777" w:rsidR="00B329AC" w:rsidRPr="001E5DA9" w:rsidRDefault="00B329AC" w:rsidP="00B329AC">
      <w:r w:rsidRPr="001E5DA9">
        <w:t>Texte, texte, texte, texte, texte, texte, texte, texte, texte, texte, texte, texte, texte, texte, texte, texte</w:t>
      </w:r>
    </w:p>
    <w:p w14:paraId="703D73C3" w14:textId="77777777" w:rsidR="00B329AC" w:rsidRPr="001E5DA9" w:rsidRDefault="00B329AC" w:rsidP="00B329AC">
      <w:pPr>
        <w:pStyle w:val="4"/>
      </w:pPr>
      <w:bookmarkStart w:id="276" w:name="_Toc409448532"/>
      <w:bookmarkStart w:id="277" w:name="_Toc161651421"/>
      <w:r w:rsidRPr="001E5DA9">
        <w:t>Titre niveau 4</w:t>
      </w:r>
      <w:bookmarkEnd w:id="276"/>
      <w:bookmarkEnd w:id="277"/>
    </w:p>
    <w:p w14:paraId="008EE85E" w14:textId="77777777" w:rsidR="00B329AC" w:rsidRPr="001E5DA9" w:rsidRDefault="00B329AC" w:rsidP="00B329AC">
      <w:r w:rsidRPr="001E5DA9">
        <w:t>Texte, texte, texte, texte, texte, texte, texte, texte, texte, texte, texte, texte, texte, texte, texte, texte</w:t>
      </w:r>
    </w:p>
    <w:p w14:paraId="0575209D" w14:textId="77777777" w:rsidR="00B329AC" w:rsidRPr="001E5DA9" w:rsidRDefault="00B329AC" w:rsidP="00B329AC">
      <w:pPr>
        <w:pStyle w:val="4"/>
      </w:pPr>
      <w:bookmarkStart w:id="278" w:name="_Toc409448533"/>
      <w:bookmarkStart w:id="279" w:name="_Toc161651422"/>
      <w:r w:rsidRPr="001E5DA9">
        <w:t>Titre niveau 4</w:t>
      </w:r>
      <w:bookmarkEnd w:id="278"/>
      <w:bookmarkEnd w:id="279"/>
    </w:p>
    <w:p w14:paraId="7970DEEE" w14:textId="77777777" w:rsidR="00B329AC" w:rsidRPr="001E5DA9" w:rsidRDefault="00B329AC" w:rsidP="00B329AC">
      <w:r w:rsidRPr="001E5DA9">
        <w:t>Texte, texte, texte, texte, texte, texte, texte, texte, texte, texte, texte, texte, texte, texte, texte, texte</w:t>
      </w:r>
    </w:p>
    <w:p w14:paraId="7A254921" w14:textId="77777777" w:rsidR="00B329AC" w:rsidRPr="001E5DA9" w:rsidRDefault="00B329AC" w:rsidP="00B329AC">
      <w:pPr>
        <w:pStyle w:val="3"/>
      </w:pPr>
      <w:bookmarkStart w:id="280" w:name="_Toc409448534"/>
      <w:bookmarkStart w:id="281" w:name="_Toc409449095"/>
      <w:bookmarkStart w:id="282" w:name="_Toc161651262"/>
      <w:bookmarkStart w:id="283" w:name="_Toc161651423"/>
      <w:bookmarkStart w:id="284" w:name="_Toc161652277"/>
      <w:bookmarkStart w:id="285" w:name="_Toc161652446"/>
      <w:r w:rsidRPr="001E5DA9">
        <w:lastRenderedPageBreak/>
        <w:t>Titre niveau 3</w:t>
      </w:r>
      <w:bookmarkEnd w:id="280"/>
      <w:bookmarkEnd w:id="281"/>
      <w:bookmarkEnd w:id="282"/>
      <w:bookmarkEnd w:id="283"/>
      <w:bookmarkEnd w:id="284"/>
      <w:bookmarkEnd w:id="285"/>
    </w:p>
    <w:p w14:paraId="03737865" w14:textId="77777777" w:rsidR="00B329AC" w:rsidRPr="001E5DA9" w:rsidRDefault="00B329AC" w:rsidP="00B329AC">
      <w:r w:rsidRPr="001E5DA9">
        <w:t>Texte, texte, texte, texte, texte, texte, texte, texte, texte, texte, texte, texte, texte, texte, texte, texte</w:t>
      </w:r>
    </w:p>
    <w:p w14:paraId="7FDE627A" w14:textId="77777777" w:rsidR="00B329AC" w:rsidRPr="001E5DA9" w:rsidRDefault="00B329AC" w:rsidP="007C02FB">
      <w:pPr>
        <w:pStyle w:val="4"/>
        <w:numPr>
          <w:ilvl w:val="0"/>
          <w:numId w:val="26"/>
        </w:numPr>
      </w:pPr>
      <w:bookmarkStart w:id="286" w:name="_Toc409448535"/>
      <w:bookmarkStart w:id="287" w:name="_Toc161651424"/>
      <w:r w:rsidRPr="001E5DA9">
        <w:t>Titre niveau 4</w:t>
      </w:r>
      <w:bookmarkEnd w:id="286"/>
      <w:bookmarkEnd w:id="287"/>
    </w:p>
    <w:p w14:paraId="1174CD79" w14:textId="77777777" w:rsidR="00B329AC" w:rsidRPr="001E5DA9" w:rsidRDefault="00B329AC" w:rsidP="00B329AC">
      <w:r w:rsidRPr="001E5DA9">
        <w:t>Texte, texte, texte, texte, texte, texte, texte, texte, texte, texte, texte, texte, texte, texte, texte, texte</w:t>
      </w:r>
    </w:p>
    <w:p w14:paraId="48FB44B1" w14:textId="77777777" w:rsidR="00B329AC" w:rsidRPr="001E5DA9" w:rsidRDefault="00B329AC" w:rsidP="00B329AC">
      <w:pPr>
        <w:pStyle w:val="4"/>
      </w:pPr>
      <w:bookmarkStart w:id="288" w:name="_Toc409448536"/>
      <w:bookmarkStart w:id="289" w:name="_Toc161651425"/>
      <w:r w:rsidRPr="001E5DA9">
        <w:t>Titre niveau 4</w:t>
      </w:r>
      <w:bookmarkEnd w:id="288"/>
      <w:bookmarkEnd w:id="289"/>
    </w:p>
    <w:p w14:paraId="6A871ACE" w14:textId="77777777" w:rsidR="00B329AC" w:rsidRPr="001E5DA9" w:rsidRDefault="00B329AC" w:rsidP="00B329AC">
      <w:r w:rsidRPr="001E5DA9">
        <w:t>Texte, texte, texte, texte, texte, texte, texte, texte, texte, texte, texte, texte, texte, texte, texte, texte</w:t>
      </w:r>
    </w:p>
    <w:p w14:paraId="5C1C4F3D" w14:textId="77777777" w:rsidR="00B329AC" w:rsidRPr="001E5DA9" w:rsidRDefault="00B329AC" w:rsidP="00B329AC">
      <w:pPr>
        <w:pStyle w:val="4"/>
      </w:pPr>
      <w:bookmarkStart w:id="290" w:name="_Toc409448537"/>
      <w:bookmarkStart w:id="291" w:name="_Toc161651426"/>
      <w:r w:rsidRPr="001E5DA9">
        <w:t>Titre niveau 4</w:t>
      </w:r>
      <w:bookmarkEnd w:id="290"/>
      <w:bookmarkEnd w:id="291"/>
    </w:p>
    <w:p w14:paraId="4518C169" w14:textId="77777777" w:rsidR="00B329AC" w:rsidRPr="001E5DA9" w:rsidRDefault="00B329AC" w:rsidP="00B329AC">
      <w:r w:rsidRPr="001E5DA9">
        <w:t>Texte, texte, texte, texte, texte, texte, texte, texte, texte, texte, texte, texte, texte, texte, texte, texte</w:t>
      </w:r>
    </w:p>
    <w:p w14:paraId="61C0A259" w14:textId="77777777" w:rsidR="007C02FB" w:rsidRDefault="007C02FB" w:rsidP="00B329AC">
      <w:pPr>
        <w:pStyle w:val="1"/>
        <w:sectPr w:rsidR="007C02FB">
          <w:footerReference w:type="default" r:id="rId23"/>
          <w:pgSz w:w="11906" w:h="16838"/>
          <w:pgMar w:top="1417" w:right="1417" w:bottom="1417" w:left="1417" w:header="708" w:footer="708" w:gutter="0"/>
          <w:cols w:space="708"/>
          <w:docGrid w:linePitch="360"/>
        </w:sectPr>
      </w:pPr>
    </w:p>
    <w:p w14:paraId="36211BEE" w14:textId="77777777" w:rsidR="00B329AC" w:rsidRPr="001E5DA9" w:rsidRDefault="00B329AC" w:rsidP="007C02FB">
      <w:pPr>
        <w:pStyle w:val="1"/>
        <w:jc w:val="center"/>
      </w:pPr>
      <w:bookmarkStart w:id="292" w:name="_Toc409448538"/>
      <w:bookmarkStart w:id="293" w:name="_Toc409449096"/>
      <w:bookmarkStart w:id="294" w:name="_Toc161651263"/>
      <w:bookmarkStart w:id="295" w:name="_Toc161651427"/>
      <w:bookmarkStart w:id="296" w:name="_Toc161652278"/>
      <w:bookmarkStart w:id="297" w:name="_Toc161652447"/>
      <w:r w:rsidRPr="001E5DA9">
        <w:lastRenderedPageBreak/>
        <w:t>Partie 3</w:t>
      </w:r>
      <w:r w:rsidR="007C02FB">
        <w:br/>
      </w:r>
      <w:r w:rsidRPr="001E5DA9">
        <w:t>-</w:t>
      </w:r>
      <w:r w:rsidR="007C02FB">
        <w:br/>
      </w:r>
      <w:r w:rsidRPr="001E5DA9">
        <w:t>Titre niveau 1</w:t>
      </w:r>
      <w:bookmarkEnd w:id="292"/>
      <w:bookmarkEnd w:id="293"/>
      <w:bookmarkEnd w:id="294"/>
      <w:bookmarkEnd w:id="295"/>
      <w:bookmarkEnd w:id="296"/>
      <w:bookmarkEnd w:id="297"/>
    </w:p>
    <w:p w14:paraId="2F394D02" w14:textId="77777777" w:rsidR="007C02FB" w:rsidRDefault="007C02FB" w:rsidP="007C02FB">
      <w:pPr>
        <w:ind w:firstLine="0"/>
        <w:sectPr w:rsidR="007C02FB" w:rsidSect="007C02FB">
          <w:footerReference w:type="default" r:id="rId24"/>
          <w:pgSz w:w="11906" w:h="16838"/>
          <w:pgMar w:top="1418" w:right="1418" w:bottom="1418" w:left="1418" w:header="709" w:footer="709" w:gutter="0"/>
          <w:cols w:space="708"/>
          <w:vAlign w:val="center"/>
          <w:docGrid w:linePitch="360"/>
        </w:sectPr>
      </w:pPr>
    </w:p>
    <w:p w14:paraId="444C0D82" w14:textId="77777777" w:rsidR="00B329AC" w:rsidRPr="001E5DA9" w:rsidRDefault="00B329AC" w:rsidP="00B329AC">
      <w:pPr>
        <w:pStyle w:val="2"/>
      </w:pPr>
      <w:bookmarkStart w:id="298" w:name="_Toc409448539"/>
      <w:bookmarkStart w:id="299" w:name="_Toc409449097"/>
      <w:bookmarkStart w:id="300" w:name="_Toc161651264"/>
      <w:bookmarkStart w:id="301" w:name="_Toc161651428"/>
      <w:bookmarkStart w:id="302" w:name="_Toc161652279"/>
      <w:bookmarkStart w:id="303" w:name="_Toc161652448"/>
      <w:r w:rsidRPr="001E5DA9">
        <w:lastRenderedPageBreak/>
        <w:t>Chapitre 7 – Titre niveau 2</w:t>
      </w:r>
      <w:bookmarkEnd w:id="298"/>
      <w:bookmarkEnd w:id="299"/>
      <w:bookmarkEnd w:id="300"/>
      <w:bookmarkEnd w:id="301"/>
      <w:bookmarkEnd w:id="302"/>
      <w:bookmarkEnd w:id="303"/>
    </w:p>
    <w:p w14:paraId="34AF0E84" w14:textId="77777777" w:rsidR="00B329AC" w:rsidRPr="001E5DA9" w:rsidRDefault="00B329AC" w:rsidP="00B329AC">
      <w:r w:rsidRPr="001E5DA9">
        <w:t>Texte, texte, texte, texte, texte, texte, texte, texte, texte, texte, texte, texte, texte, texte, texte, texte</w:t>
      </w:r>
    </w:p>
    <w:p w14:paraId="3ACCB313" w14:textId="77777777" w:rsidR="00B329AC" w:rsidRPr="001E5DA9" w:rsidRDefault="00B329AC" w:rsidP="007C02FB">
      <w:pPr>
        <w:pStyle w:val="3"/>
        <w:numPr>
          <w:ilvl w:val="0"/>
          <w:numId w:val="27"/>
        </w:numPr>
      </w:pPr>
      <w:bookmarkStart w:id="304" w:name="_Toc409448540"/>
      <w:bookmarkStart w:id="305" w:name="_Toc409449098"/>
      <w:bookmarkStart w:id="306" w:name="_Toc161651265"/>
      <w:bookmarkStart w:id="307" w:name="_Toc161651429"/>
      <w:bookmarkStart w:id="308" w:name="_Toc161652280"/>
      <w:bookmarkStart w:id="309" w:name="_Toc161652449"/>
      <w:r w:rsidRPr="001E5DA9">
        <w:t>Titre niveau 3</w:t>
      </w:r>
      <w:bookmarkEnd w:id="304"/>
      <w:bookmarkEnd w:id="305"/>
      <w:bookmarkEnd w:id="306"/>
      <w:bookmarkEnd w:id="307"/>
      <w:bookmarkEnd w:id="308"/>
      <w:bookmarkEnd w:id="309"/>
    </w:p>
    <w:p w14:paraId="59FEA090" w14:textId="77777777" w:rsidR="00B329AC" w:rsidRPr="001E5DA9" w:rsidRDefault="00B329AC" w:rsidP="00B329AC">
      <w:r w:rsidRPr="001E5DA9">
        <w:t>Texte, texte, texte, texte, texte, texte, texte, texte, texte, texte, texte, texte, texte, texte, texte, texte</w:t>
      </w:r>
    </w:p>
    <w:p w14:paraId="1862AB27" w14:textId="77777777" w:rsidR="00B329AC" w:rsidRPr="001E5DA9" w:rsidRDefault="00B329AC" w:rsidP="007C02FB">
      <w:pPr>
        <w:pStyle w:val="4"/>
        <w:numPr>
          <w:ilvl w:val="0"/>
          <w:numId w:val="28"/>
        </w:numPr>
      </w:pPr>
      <w:bookmarkStart w:id="310" w:name="_Toc409448541"/>
      <w:bookmarkStart w:id="311" w:name="_Toc161651430"/>
      <w:r w:rsidRPr="001E5DA9">
        <w:t>Titre niveau 4</w:t>
      </w:r>
      <w:bookmarkEnd w:id="310"/>
      <w:bookmarkEnd w:id="311"/>
    </w:p>
    <w:p w14:paraId="1C4CADCB" w14:textId="77777777" w:rsidR="00B329AC" w:rsidRPr="001E5DA9" w:rsidRDefault="00B329AC" w:rsidP="00B329AC">
      <w:r w:rsidRPr="001E5DA9">
        <w:t>Texte, texte, texte, texte, texte, texte, texte, texte, texte, texte, texte, texte, texte, texte, texte, texte</w:t>
      </w:r>
    </w:p>
    <w:p w14:paraId="44B4082E" w14:textId="77777777" w:rsidR="00B329AC" w:rsidRPr="001E5DA9" w:rsidRDefault="00B329AC" w:rsidP="00B329AC">
      <w:pPr>
        <w:pStyle w:val="4"/>
      </w:pPr>
      <w:bookmarkStart w:id="312" w:name="_Toc409448542"/>
      <w:bookmarkStart w:id="313" w:name="_Toc161651431"/>
      <w:r w:rsidRPr="001E5DA9">
        <w:t>Titre niveau 4</w:t>
      </w:r>
      <w:bookmarkEnd w:id="312"/>
      <w:bookmarkEnd w:id="313"/>
    </w:p>
    <w:p w14:paraId="49AAB8D5" w14:textId="77777777" w:rsidR="00B329AC" w:rsidRPr="001E5DA9" w:rsidRDefault="00B329AC" w:rsidP="00B329AC">
      <w:r w:rsidRPr="001E5DA9">
        <w:t>Texte, texte, texte, texte, texte, texte, texte, texte, texte, texte, texte, texte, texte, texte, texte, texte</w:t>
      </w:r>
    </w:p>
    <w:p w14:paraId="3581A157" w14:textId="77777777" w:rsidR="00B329AC" w:rsidRPr="001E5DA9" w:rsidRDefault="00B329AC" w:rsidP="00B329AC">
      <w:pPr>
        <w:pStyle w:val="4"/>
      </w:pPr>
      <w:bookmarkStart w:id="314" w:name="_Toc409448543"/>
      <w:bookmarkStart w:id="315" w:name="_Toc161651432"/>
      <w:r w:rsidRPr="001E5DA9">
        <w:t>Titre niveau 4</w:t>
      </w:r>
      <w:bookmarkEnd w:id="314"/>
      <w:bookmarkEnd w:id="315"/>
    </w:p>
    <w:p w14:paraId="491757E7" w14:textId="77777777" w:rsidR="00B329AC" w:rsidRPr="001E5DA9" w:rsidRDefault="00B329AC" w:rsidP="00B329AC">
      <w:r w:rsidRPr="001E5DA9">
        <w:t>Texte, texte, texte, texte, texte, texte, texte, texte, texte, texte, texte, texte, texte, texte, texte, texte</w:t>
      </w:r>
    </w:p>
    <w:p w14:paraId="1F9415D5" w14:textId="77777777" w:rsidR="00B329AC" w:rsidRPr="001E5DA9" w:rsidRDefault="00B329AC" w:rsidP="00B329AC">
      <w:pPr>
        <w:pStyle w:val="3"/>
      </w:pPr>
      <w:bookmarkStart w:id="316" w:name="_Toc409448544"/>
      <w:bookmarkStart w:id="317" w:name="_Toc409449099"/>
      <w:bookmarkStart w:id="318" w:name="_Toc161651266"/>
      <w:bookmarkStart w:id="319" w:name="_Toc161651433"/>
      <w:bookmarkStart w:id="320" w:name="_Toc161652281"/>
      <w:bookmarkStart w:id="321" w:name="_Toc161652450"/>
      <w:r w:rsidRPr="001E5DA9">
        <w:t>Titre niveau 3</w:t>
      </w:r>
      <w:bookmarkEnd w:id="316"/>
      <w:bookmarkEnd w:id="317"/>
      <w:bookmarkEnd w:id="318"/>
      <w:bookmarkEnd w:id="319"/>
      <w:bookmarkEnd w:id="320"/>
      <w:bookmarkEnd w:id="321"/>
    </w:p>
    <w:p w14:paraId="0F1648D9" w14:textId="77777777" w:rsidR="00B329AC" w:rsidRPr="001E5DA9" w:rsidRDefault="00B329AC" w:rsidP="00B329AC">
      <w:r w:rsidRPr="001E5DA9">
        <w:t>Texte, texte, texte, texte, texte, texte, texte, texte, texte, texte, texte, texte, texte, texte, texte, texte</w:t>
      </w:r>
    </w:p>
    <w:p w14:paraId="64F576B6" w14:textId="77777777" w:rsidR="00B329AC" w:rsidRPr="001E5DA9" w:rsidRDefault="00B329AC" w:rsidP="007C02FB">
      <w:pPr>
        <w:pStyle w:val="4"/>
        <w:numPr>
          <w:ilvl w:val="0"/>
          <w:numId w:val="29"/>
        </w:numPr>
      </w:pPr>
      <w:bookmarkStart w:id="322" w:name="_Toc409448545"/>
      <w:bookmarkStart w:id="323" w:name="_Toc161651434"/>
      <w:r w:rsidRPr="001E5DA9">
        <w:t>Titre niveau 4</w:t>
      </w:r>
      <w:bookmarkEnd w:id="322"/>
      <w:bookmarkEnd w:id="323"/>
    </w:p>
    <w:p w14:paraId="37D801B4" w14:textId="77777777" w:rsidR="00B329AC" w:rsidRPr="001E5DA9" w:rsidRDefault="00B329AC" w:rsidP="00B329AC">
      <w:r w:rsidRPr="001E5DA9">
        <w:t>Texte, texte, texte, texte, texte, texte, texte, texte, texte, texte, texte, texte, texte, texte, texte, texte</w:t>
      </w:r>
    </w:p>
    <w:p w14:paraId="74C62B35" w14:textId="77777777" w:rsidR="00B329AC" w:rsidRPr="001E5DA9" w:rsidRDefault="00B329AC" w:rsidP="00B329AC">
      <w:pPr>
        <w:pStyle w:val="4"/>
      </w:pPr>
      <w:bookmarkStart w:id="324" w:name="_Toc409448546"/>
      <w:bookmarkStart w:id="325" w:name="_Toc161651435"/>
      <w:r w:rsidRPr="001E5DA9">
        <w:t>Titre niveau 4</w:t>
      </w:r>
      <w:bookmarkEnd w:id="324"/>
      <w:bookmarkEnd w:id="325"/>
    </w:p>
    <w:p w14:paraId="717481C5" w14:textId="77777777" w:rsidR="00B329AC" w:rsidRPr="001E5DA9" w:rsidRDefault="00B329AC" w:rsidP="00B329AC">
      <w:r w:rsidRPr="001E5DA9">
        <w:t>Texte, texte, texte, texte, texte, texte, texte, texte, texte, texte, texte, texte, texte, texte, texte, texte</w:t>
      </w:r>
    </w:p>
    <w:p w14:paraId="1DA3439A" w14:textId="77777777" w:rsidR="00B329AC" w:rsidRPr="001E5DA9" w:rsidRDefault="00B329AC" w:rsidP="00B329AC">
      <w:pPr>
        <w:pStyle w:val="4"/>
      </w:pPr>
      <w:bookmarkStart w:id="326" w:name="_Toc409448547"/>
      <w:bookmarkStart w:id="327" w:name="_Toc161651436"/>
      <w:r w:rsidRPr="001E5DA9">
        <w:t>Titre niveau 4</w:t>
      </w:r>
      <w:bookmarkEnd w:id="326"/>
      <w:bookmarkEnd w:id="327"/>
    </w:p>
    <w:p w14:paraId="1B65271E" w14:textId="77777777" w:rsidR="00B329AC" w:rsidRPr="001E5DA9" w:rsidRDefault="00B329AC" w:rsidP="00B329AC">
      <w:r w:rsidRPr="001E5DA9">
        <w:t>Texte, texte, texte, texte, texte, texte, texte, texte, texte, texte, texte, texte, texte, texte, texte, texte</w:t>
      </w:r>
    </w:p>
    <w:p w14:paraId="129A57E8" w14:textId="77777777" w:rsidR="00B329AC" w:rsidRPr="001E5DA9" w:rsidRDefault="00B329AC" w:rsidP="00B329AC">
      <w:pPr>
        <w:pStyle w:val="3"/>
      </w:pPr>
      <w:bookmarkStart w:id="328" w:name="_Toc409448548"/>
      <w:bookmarkStart w:id="329" w:name="_Toc409449100"/>
      <w:bookmarkStart w:id="330" w:name="_Toc161651267"/>
      <w:bookmarkStart w:id="331" w:name="_Toc161651437"/>
      <w:bookmarkStart w:id="332" w:name="_Toc161652282"/>
      <w:bookmarkStart w:id="333" w:name="_Toc161652451"/>
      <w:r w:rsidRPr="001E5DA9">
        <w:lastRenderedPageBreak/>
        <w:t>Titre niveau 3</w:t>
      </w:r>
      <w:bookmarkEnd w:id="328"/>
      <w:bookmarkEnd w:id="329"/>
      <w:bookmarkEnd w:id="330"/>
      <w:bookmarkEnd w:id="331"/>
      <w:bookmarkEnd w:id="332"/>
      <w:bookmarkEnd w:id="333"/>
    </w:p>
    <w:p w14:paraId="462B26FD" w14:textId="77777777" w:rsidR="00B329AC" w:rsidRPr="001E5DA9" w:rsidRDefault="00B329AC" w:rsidP="00B329AC">
      <w:r w:rsidRPr="001E5DA9">
        <w:t>Texte, texte, texte, texte, texte, texte, texte, texte, texte, texte, texte, texte, texte, texte, texte, texte</w:t>
      </w:r>
    </w:p>
    <w:p w14:paraId="00838B3C" w14:textId="77777777" w:rsidR="00B329AC" w:rsidRPr="001E5DA9" w:rsidRDefault="00B329AC" w:rsidP="007C02FB">
      <w:pPr>
        <w:pStyle w:val="4"/>
        <w:numPr>
          <w:ilvl w:val="0"/>
          <w:numId w:val="30"/>
        </w:numPr>
      </w:pPr>
      <w:bookmarkStart w:id="334" w:name="_Toc409448549"/>
      <w:bookmarkStart w:id="335" w:name="_Toc161651438"/>
      <w:r w:rsidRPr="001E5DA9">
        <w:t>Titre niveau 4</w:t>
      </w:r>
      <w:bookmarkEnd w:id="334"/>
      <w:bookmarkEnd w:id="335"/>
    </w:p>
    <w:p w14:paraId="51812FAC" w14:textId="77777777" w:rsidR="00B329AC" w:rsidRPr="001E5DA9" w:rsidRDefault="00B329AC" w:rsidP="00B329AC">
      <w:r w:rsidRPr="001E5DA9">
        <w:t>Texte, texte, texte, texte, texte, texte, texte, texte, texte, texte, texte, texte, texte, texte, texte, texte</w:t>
      </w:r>
    </w:p>
    <w:p w14:paraId="640EC023" w14:textId="77777777" w:rsidR="00B329AC" w:rsidRPr="003831DD" w:rsidRDefault="00B329AC" w:rsidP="00B329AC">
      <w:pPr>
        <w:pStyle w:val="4"/>
        <w:rPr>
          <w:rStyle w:val="40"/>
        </w:rPr>
      </w:pPr>
      <w:bookmarkStart w:id="336" w:name="_Toc409448550"/>
      <w:bookmarkStart w:id="337" w:name="_Toc161651439"/>
      <w:r w:rsidRPr="001E5DA9">
        <w:t>Titre niveau 4</w:t>
      </w:r>
      <w:bookmarkEnd w:id="336"/>
      <w:bookmarkEnd w:id="337"/>
    </w:p>
    <w:p w14:paraId="24EDDE2D" w14:textId="77777777" w:rsidR="00B329AC" w:rsidRPr="001E5DA9" w:rsidRDefault="00B329AC" w:rsidP="00B329AC">
      <w:r w:rsidRPr="001E5DA9">
        <w:t>Texte, texte, texte, texte, texte, texte, texte, texte, texte, texte, texte, texte, texte, texte, texte, texte</w:t>
      </w:r>
    </w:p>
    <w:p w14:paraId="5471278F" w14:textId="77777777" w:rsidR="00B329AC" w:rsidRPr="001E5DA9" w:rsidRDefault="00B329AC" w:rsidP="00B329AC">
      <w:pPr>
        <w:pStyle w:val="4"/>
      </w:pPr>
      <w:bookmarkStart w:id="338" w:name="_Toc409448551"/>
      <w:bookmarkStart w:id="339" w:name="_Toc161651440"/>
      <w:r w:rsidRPr="001E5DA9">
        <w:t>Titre niveau 4</w:t>
      </w:r>
      <w:bookmarkEnd w:id="338"/>
      <w:bookmarkEnd w:id="339"/>
    </w:p>
    <w:p w14:paraId="1407702B" w14:textId="77777777" w:rsidR="007C02FB" w:rsidRDefault="00B329AC" w:rsidP="00B329AC">
      <w:r w:rsidRPr="001E5DA9">
        <w:t>Texte, texte, texte, texte, texte, texte, texte, texte, texte, texte, texte, texte, texte, texte, texte, texte</w:t>
      </w:r>
    </w:p>
    <w:p w14:paraId="7C66E594" w14:textId="77777777" w:rsidR="007C02FB" w:rsidRDefault="007C02FB">
      <w:pPr>
        <w:spacing w:after="200" w:line="276" w:lineRule="auto"/>
        <w:ind w:firstLine="0"/>
        <w:jc w:val="left"/>
      </w:pPr>
      <w:r>
        <w:br w:type="page"/>
      </w:r>
    </w:p>
    <w:p w14:paraId="1282554E" w14:textId="77777777" w:rsidR="00B329AC" w:rsidRPr="001E5DA9" w:rsidRDefault="00B329AC" w:rsidP="00B329AC">
      <w:pPr>
        <w:pStyle w:val="2"/>
      </w:pPr>
      <w:bookmarkStart w:id="340" w:name="_Toc409448552"/>
      <w:bookmarkStart w:id="341" w:name="_Toc409449101"/>
      <w:bookmarkStart w:id="342" w:name="_Toc161651268"/>
      <w:bookmarkStart w:id="343" w:name="_Toc161651441"/>
      <w:bookmarkStart w:id="344" w:name="_Toc161652283"/>
      <w:bookmarkStart w:id="345" w:name="_Toc161652452"/>
      <w:r w:rsidRPr="001E5DA9">
        <w:lastRenderedPageBreak/>
        <w:t>Chapitre 8 – Titre niveau 2</w:t>
      </w:r>
      <w:bookmarkEnd w:id="340"/>
      <w:bookmarkEnd w:id="341"/>
      <w:bookmarkEnd w:id="342"/>
      <w:bookmarkEnd w:id="343"/>
      <w:bookmarkEnd w:id="344"/>
      <w:bookmarkEnd w:id="345"/>
    </w:p>
    <w:p w14:paraId="2D0F5273" w14:textId="77777777" w:rsidR="00B329AC" w:rsidRPr="001E5DA9" w:rsidRDefault="00B329AC" w:rsidP="00B329AC">
      <w:r w:rsidRPr="001E5DA9">
        <w:t>Texte, texte, texte, texte, texte, texte, texte, texte, texte, texte, texte, texte, texte, texte, texte, texte</w:t>
      </w:r>
    </w:p>
    <w:p w14:paraId="3FDAD9B3" w14:textId="77777777" w:rsidR="00B329AC" w:rsidRPr="001E5DA9" w:rsidRDefault="00B329AC" w:rsidP="00971C7F">
      <w:pPr>
        <w:pStyle w:val="3"/>
        <w:numPr>
          <w:ilvl w:val="0"/>
          <w:numId w:val="31"/>
        </w:numPr>
      </w:pPr>
      <w:bookmarkStart w:id="346" w:name="_Toc409448553"/>
      <w:bookmarkStart w:id="347" w:name="_Toc409449102"/>
      <w:bookmarkStart w:id="348" w:name="_Toc161651269"/>
      <w:bookmarkStart w:id="349" w:name="_Toc161651442"/>
      <w:bookmarkStart w:id="350" w:name="_Toc161652284"/>
      <w:bookmarkStart w:id="351" w:name="_Toc161652453"/>
      <w:r w:rsidRPr="001E5DA9">
        <w:t>Titre niveau 3</w:t>
      </w:r>
      <w:bookmarkEnd w:id="346"/>
      <w:bookmarkEnd w:id="347"/>
      <w:bookmarkEnd w:id="348"/>
      <w:bookmarkEnd w:id="349"/>
      <w:bookmarkEnd w:id="350"/>
      <w:bookmarkEnd w:id="351"/>
    </w:p>
    <w:p w14:paraId="49DE6C49" w14:textId="77777777" w:rsidR="00B329AC" w:rsidRPr="001E5DA9" w:rsidRDefault="00B329AC" w:rsidP="00B329AC">
      <w:r w:rsidRPr="001E5DA9">
        <w:t>Texte, texte, texte, texte, texte, texte, texte, texte, texte, texte, texte, texte, texte, texte, texte, texte</w:t>
      </w:r>
    </w:p>
    <w:p w14:paraId="74ED1890" w14:textId="77777777" w:rsidR="00B329AC" w:rsidRPr="001E5DA9" w:rsidRDefault="00B329AC" w:rsidP="00971C7F">
      <w:pPr>
        <w:pStyle w:val="4"/>
        <w:numPr>
          <w:ilvl w:val="0"/>
          <w:numId w:val="32"/>
        </w:numPr>
      </w:pPr>
      <w:bookmarkStart w:id="352" w:name="_Toc409448554"/>
      <w:bookmarkStart w:id="353" w:name="_Toc161651443"/>
      <w:r w:rsidRPr="001E5DA9">
        <w:t>Titre niveau 4</w:t>
      </w:r>
      <w:bookmarkEnd w:id="352"/>
      <w:bookmarkEnd w:id="353"/>
    </w:p>
    <w:p w14:paraId="46D449AB" w14:textId="77777777" w:rsidR="00B329AC" w:rsidRPr="001E5DA9" w:rsidRDefault="00B329AC" w:rsidP="00B329AC">
      <w:r w:rsidRPr="001E5DA9">
        <w:t>Texte, texte, texte, texte, texte, texte, texte, texte, texte, texte, texte, texte, texte, texte, texte, texte</w:t>
      </w:r>
    </w:p>
    <w:p w14:paraId="591AFA9D" w14:textId="77777777" w:rsidR="00B329AC" w:rsidRPr="001E5DA9" w:rsidRDefault="00B329AC" w:rsidP="00B329AC">
      <w:pPr>
        <w:pStyle w:val="4"/>
      </w:pPr>
      <w:bookmarkStart w:id="354" w:name="_Toc409448555"/>
      <w:bookmarkStart w:id="355" w:name="_Toc161651444"/>
      <w:r w:rsidRPr="001E5DA9">
        <w:t>Titre niveau 4</w:t>
      </w:r>
      <w:bookmarkEnd w:id="354"/>
      <w:bookmarkEnd w:id="355"/>
    </w:p>
    <w:p w14:paraId="7B0D3C89" w14:textId="77777777" w:rsidR="00B329AC" w:rsidRPr="001E5DA9" w:rsidRDefault="00B329AC" w:rsidP="00B329AC">
      <w:r w:rsidRPr="001E5DA9">
        <w:t>Texte, texte, texte, texte, texte, texte, texte, texte, texte, texte, texte, texte, texte, texte, texte, texte</w:t>
      </w:r>
    </w:p>
    <w:p w14:paraId="45D85C5D" w14:textId="77777777" w:rsidR="00B329AC" w:rsidRPr="001E5DA9" w:rsidRDefault="00B329AC" w:rsidP="00DE6911">
      <w:pPr>
        <w:pStyle w:val="4"/>
      </w:pPr>
      <w:bookmarkStart w:id="356" w:name="_Toc409448556"/>
      <w:bookmarkStart w:id="357" w:name="_Toc161651445"/>
      <w:r w:rsidRPr="001E5DA9">
        <w:t>Titre niveau 4</w:t>
      </w:r>
      <w:bookmarkEnd w:id="356"/>
      <w:bookmarkEnd w:id="357"/>
    </w:p>
    <w:p w14:paraId="185C3AB9" w14:textId="77777777" w:rsidR="00B329AC" w:rsidRPr="001E5DA9" w:rsidRDefault="00B329AC" w:rsidP="00B329AC">
      <w:r w:rsidRPr="001E5DA9">
        <w:t>Texte, texte, texte, texte, texte, texte, texte, texte, texte, texte, texte, texte, texte, texte, texte, texte</w:t>
      </w:r>
    </w:p>
    <w:p w14:paraId="25458401" w14:textId="77777777" w:rsidR="00B329AC" w:rsidRPr="001E5DA9" w:rsidRDefault="00B329AC" w:rsidP="00B329AC">
      <w:pPr>
        <w:pStyle w:val="3"/>
      </w:pPr>
      <w:bookmarkStart w:id="358" w:name="_Toc409448557"/>
      <w:bookmarkStart w:id="359" w:name="_Toc409449103"/>
      <w:bookmarkStart w:id="360" w:name="_Toc161651270"/>
      <w:bookmarkStart w:id="361" w:name="_Toc161651446"/>
      <w:bookmarkStart w:id="362" w:name="_Toc161652285"/>
      <w:bookmarkStart w:id="363" w:name="_Toc161652454"/>
      <w:r w:rsidRPr="001E5DA9">
        <w:t>Titre niveau 3</w:t>
      </w:r>
      <w:bookmarkEnd w:id="358"/>
      <w:bookmarkEnd w:id="359"/>
      <w:bookmarkEnd w:id="360"/>
      <w:bookmarkEnd w:id="361"/>
      <w:bookmarkEnd w:id="362"/>
      <w:bookmarkEnd w:id="363"/>
    </w:p>
    <w:p w14:paraId="76E5E810" w14:textId="77777777" w:rsidR="00B329AC" w:rsidRPr="001E5DA9" w:rsidRDefault="00B329AC" w:rsidP="00B329AC">
      <w:r w:rsidRPr="001E5DA9">
        <w:t>Texte, texte, texte, texte, texte, texte, texte, texte, texte, texte, texte, texte, texte, texte, texte, texte</w:t>
      </w:r>
    </w:p>
    <w:p w14:paraId="6D049583" w14:textId="77777777" w:rsidR="00B329AC" w:rsidRPr="001E5DA9" w:rsidRDefault="00B329AC" w:rsidP="00DE6911">
      <w:pPr>
        <w:pStyle w:val="4"/>
        <w:numPr>
          <w:ilvl w:val="0"/>
          <w:numId w:val="33"/>
        </w:numPr>
      </w:pPr>
      <w:bookmarkStart w:id="364" w:name="_Toc409448558"/>
      <w:bookmarkStart w:id="365" w:name="_Toc161651447"/>
      <w:r w:rsidRPr="001E5DA9">
        <w:t>Titre niveau 4</w:t>
      </w:r>
      <w:bookmarkEnd w:id="364"/>
      <w:bookmarkEnd w:id="365"/>
    </w:p>
    <w:p w14:paraId="63E8AB6A" w14:textId="77777777" w:rsidR="00B329AC" w:rsidRPr="001E5DA9" w:rsidRDefault="00B329AC" w:rsidP="00B329AC">
      <w:r w:rsidRPr="001E5DA9">
        <w:t>Texte, texte, texte, texte, texte, texte, texte, texte, texte, texte, texte, texte, texte, texte, texte, texte</w:t>
      </w:r>
    </w:p>
    <w:p w14:paraId="7004DFD7" w14:textId="77777777" w:rsidR="00B329AC" w:rsidRPr="001E5DA9" w:rsidRDefault="00B329AC" w:rsidP="00B329AC">
      <w:pPr>
        <w:pStyle w:val="4"/>
      </w:pPr>
      <w:bookmarkStart w:id="366" w:name="_Toc409448559"/>
      <w:bookmarkStart w:id="367" w:name="_Toc161651448"/>
      <w:r w:rsidRPr="001E5DA9">
        <w:t>Titre niveau 4</w:t>
      </w:r>
      <w:bookmarkEnd w:id="366"/>
      <w:bookmarkEnd w:id="367"/>
    </w:p>
    <w:p w14:paraId="060C2F40" w14:textId="77777777" w:rsidR="00B329AC" w:rsidRPr="001E5DA9" w:rsidRDefault="00B329AC" w:rsidP="00B329AC">
      <w:r w:rsidRPr="001E5DA9">
        <w:t>Texte, texte, texte, texte, texte, texte, texte, texte, texte, texte, texte, texte, texte, texte, texte, texte</w:t>
      </w:r>
    </w:p>
    <w:p w14:paraId="1C7D4C32" w14:textId="77777777" w:rsidR="00B329AC" w:rsidRPr="001E5DA9" w:rsidRDefault="00B329AC" w:rsidP="00B329AC">
      <w:pPr>
        <w:pStyle w:val="4"/>
      </w:pPr>
      <w:bookmarkStart w:id="368" w:name="_Toc409448560"/>
      <w:bookmarkStart w:id="369" w:name="_Toc161651449"/>
      <w:r w:rsidRPr="001E5DA9">
        <w:t>Titre niveau 4</w:t>
      </w:r>
      <w:bookmarkEnd w:id="368"/>
      <w:bookmarkEnd w:id="369"/>
    </w:p>
    <w:p w14:paraId="0DE0D882" w14:textId="77777777" w:rsidR="00B329AC" w:rsidRPr="001E5DA9" w:rsidRDefault="00B329AC" w:rsidP="00B329AC">
      <w:r w:rsidRPr="001E5DA9">
        <w:t>Texte, texte, texte, texte, texte, texte, texte, texte, texte, texte, texte, texte, texte, texte, texte, texte</w:t>
      </w:r>
    </w:p>
    <w:p w14:paraId="05DEAB80" w14:textId="77777777" w:rsidR="00B329AC" w:rsidRPr="001E5DA9" w:rsidRDefault="00B329AC" w:rsidP="00B329AC">
      <w:pPr>
        <w:pStyle w:val="3"/>
      </w:pPr>
      <w:bookmarkStart w:id="370" w:name="_Toc409448561"/>
      <w:bookmarkStart w:id="371" w:name="_Toc409449104"/>
      <w:bookmarkStart w:id="372" w:name="_Toc161651271"/>
      <w:bookmarkStart w:id="373" w:name="_Toc161651450"/>
      <w:bookmarkStart w:id="374" w:name="_Toc161652286"/>
      <w:bookmarkStart w:id="375" w:name="_Toc161652455"/>
      <w:r w:rsidRPr="001E5DA9">
        <w:lastRenderedPageBreak/>
        <w:t>Titre niveau 3</w:t>
      </w:r>
      <w:bookmarkEnd w:id="370"/>
      <w:bookmarkEnd w:id="371"/>
      <w:bookmarkEnd w:id="372"/>
      <w:bookmarkEnd w:id="373"/>
      <w:bookmarkEnd w:id="374"/>
      <w:bookmarkEnd w:id="375"/>
    </w:p>
    <w:p w14:paraId="4A6610C9" w14:textId="77777777" w:rsidR="00B329AC" w:rsidRPr="001E5DA9" w:rsidRDefault="00B329AC" w:rsidP="00B329AC">
      <w:r w:rsidRPr="001E5DA9">
        <w:t>Texte, texte, texte, texte, texte, texte, texte, texte, texte, texte, texte, texte, texte, texte, texte, texte</w:t>
      </w:r>
    </w:p>
    <w:p w14:paraId="489ECD34" w14:textId="77777777" w:rsidR="00B329AC" w:rsidRPr="001E5DA9" w:rsidRDefault="00B329AC" w:rsidP="00DE6911">
      <w:pPr>
        <w:pStyle w:val="4"/>
        <w:numPr>
          <w:ilvl w:val="0"/>
          <w:numId w:val="34"/>
        </w:numPr>
      </w:pPr>
      <w:bookmarkStart w:id="376" w:name="_Toc409448562"/>
      <w:bookmarkStart w:id="377" w:name="_Toc161651451"/>
      <w:r w:rsidRPr="001E5DA9">
        <w:t>Titre niveau 4</w:t>
      </w:r>
      <w:bookmarkEnd w:id="376"/>
      <w:bookmarkEnd w:id="377"/>
    </w:p>
    <w:p w14:paraId="0F332A19" w14:textId="77777777" w:rsidR="00B329AC" w:rsidRPr="001E5DA9" w:rsidRDefault="00B329AC" w:rsidP="00B329AC">
      <w:r w:rsidRPr="001E5DA9">
        <w:t>Texte, texte, texte, texte, texte, texte, texte, texte, texte, texte, texte, texte, texte, texte, texte, texte</w:t>
      </w:r>
    </w:p>
    <w:p w14:paraId="38E2AB44" w14:textId="77777777" w:rsidR="00B329AC" w:rsidRPr="001E5DA9" w:rsidRDefault="00B329AC" w:rsidP="00B329AC">
      <w:pPr>
        <w:pStyle w:val="4"/>
      </w:pPr>
      <w:bookmarkStart w:id="378" w:name="_Toc409448563"/>
      <w:bookmarkStart w:id="379" w:name="_Toc161651452"/>
      <w:r w:rsidRPr="001E5DA9">
        <w:t>Titre niveau 4</w:t>
      </w:r>
      <w:bookmarkEnd w:id="378"/>
      <w:bookmarkEnd w:id="379"/>
    </w:p>
    <w:p w14:paraId="6AD133A8" w14:textId="77777777" w:rsidR="00B329AC" w:rsidRPr="001E5DA9" w:rsidRDefault="00B329AC" w:rsidP="00B329AC">
      <w:r w:rsidRPr="001E5DA9">
        <w:t>Texte, texte, texte, texte, texte, texte, texte, texte, texte, texte, texte, texte, texte, texte, texte, texte</w:t>
      </w:r>
    </w:p>
    <w:p w14:paraId="76B799B5" w14:textId="77777777" w:rsidR="00B329AC" w:rsidRPr="001E5DA9" w:rsidRDefault="00B329AC" w:rsidP="00B329AC">
      <w:pPr>
        <w:pStyle w:val="4"/>
      </w:pPr>
      <w:bookmarkStart w:id="380" w:name="_Toc409448564"/>
      <w:bookmarkStart w:id="381" w:name="_Toc161651453"/>
      <w:r w:rsidRPr="001E5DA9">
        <w:t>Titre niveau 4</w:t>
      </w:r>
      <w:bookmarkEnd w:id="380"/>
      <w:bookmarkEnd w:id="381"/>
    </w:p>
    <w:p w14:paraId="7C90A152" w14:textId="77777777" w:rsidR="00B329AC" w:rsidRPr="001E5DA9" w:rsidRDefault="00B329AC" w:rsidP="00B329AC">
      <w:r w:rsidRPr="001E5DA9">
        <w:t>Texte, texte, texte, texte, texte, texte, texte, texte, texte, texte, texte, texte, texte, texte, texte, texte</w:t>
      </w:r>
    </w:p>
    <w:p w14:paraId="5389CEA2" w14:textId="77777777" w:rsidR="00DE6911" w:rsidRDefault="00DE6911">
      <w:pPr>
        <w:spacing w:after="200" w:line="276" w:lineRule="auto"/>
        <w:ind w:firstLine="0"/>
        <w:jc w:val="left"/>
        <w:rPr>
          <w:b/>
          <w:smallCaps/>
          <w:sz w:val="32"/>
          <w:szCs w:val="28"/>
        </w:rPr>
      </w:pPr>
      <w:r>
        <w:br w:type="page"/>
      </w:r>
    </w:p>
    <w:p w14:paraId="68C902D4" w14:textId="77777777" w:rsidR="00B329AC" w:rsidRPr="001E5DA9" w:rsidRDefault="00B329AC" w:rsidP="00B329AC">
      <w:pPr>
        <w:pStyle w:val="2"/>
      </w:pPr>
      <w:bookmarkStart w:id="382" w:name="_Toc409448565"/>
      <w:bookmarkStart w:id="383" w:name="_Toc409449105"/>
      <w:bookmarkStart w:id="384" w:name="_Toc161651272"/>
      <w:bookmarkStart w:id="385" w:name="_Toc161651454"/>
      <w:bookmarkStart w:id="386" w:name="_Toc161652287"/>
      <w:bookmarkStart w:id="387" w:name="_Toc161652456"/>
      <w:r w:rsidRPr="001E5DA9">
        <w:lastRenderedPageBreak/>
        <w:t>Chapitre 9 – Titre niveau 2</w:t>
      </w:r>
      <w:bookmarkEnd w:id="382"/>
      <w:bookmarkEnd w:id="383"/>
      <w:bookmarkEnd w:id="384"/>
      <w:bookmarkEnd w:id="385"/>
      <w:bookmarkEnd w:id="386"/>
      <w:bookmarkEnd w:id="387"/>
    </w:p>
    <w:p w14:paraId="027E6107" w14:textId="77777777" w:rsidR="00B329AC" w:rsidRPr="001E5DA9" w:rsidRDefault="00B329AC" w:rsidP="00B329AC">
      <w:r w:rsidRPr="001E5DA9">
        <w:t>Texte, texte, texte, texte, texte, texte, texte, texte, texte, texte, texte, texte, texte, texte, texte, texte</w:t>
      </w:r>
    </w:p>
    <w:p w14:paraId="455CED22" w14:textId="77777777" w:rsidR="00B329AC" w:rsidRPr="001E5DA9" w:rsidRDefault="00B329AC" w:rsidP="00DE6911">
      <w:pPr>
        <w:pStyle w:val="3"/>
        <w:numPr>
          <w:ilvl w:val="0"/>
          <w:numId w:val="35"/>
        </w:numPr>
      </w:pPr>
      <w:bookmarkStart w:id="388" w:name="_Toc409448566"/>
      <w:bookmarkStart w:id="389" w:name="_Toc409449106"/>
      <w:bookmarkStart w:id="390" w:name="_Toc161651273"/>
      <w:bookmarkStart w:id="391" w:name="_Toc161651455"/>
      <w:bookmarkStart w:id="392" w:name="_Toc161652288"/>
      <w:bookmarkStart w:id="393" w:name="_Toc161652457"/>
      <w:r w:rsidRPr="001E5DA9">
        <w:t>Titre niveau 3</w:t>
      </w:r>
      <w:bookmarkEnd w:id="388"/>
      <w:bookmarkEnd w:id="389"/>
      <w:bookmarkEnd w:id="390"/>
      <w:bookmarkEnd w:id="391"/>
      <w:bookmarkEnd w:id="392"/>
      <w:bookmarkEnd w:id="393"/>
    </w:p>
    <w:p w14:paraId="190215E9" w14:textId="77777777" w:rsidR="00B329AC" w:rsidRPr="001E5DA9" w:rsidRDefault="00B329AC" w:rsidP="00B329AC">
      <w:r w:rsidRPr="001E5DA9">
        <w:t>Texte, texte, texte, texte, texte, texte, texte, texte, texte, texte, texte, texte, texte, texte, texte, texte</w:t>
      </w:r>
    </w:p>
    <w:p w14:paraId="000F4CFC" w14:textId="77777777" w:rsidR="00B329AC" w:rsidRPr="001E5DA9" w:rsidRDefault="00B329AC" w:rsidP="00DE6911">
      <w:pPr>
        <w:pStyle w:val="4"/>
        <w:numPr>
          <w:ilvl w:val="0"/>
          <w:numId w:val="36"/>
        </w:numPr>
      </w:pPr>
      <w:bookmarkStart w:id="394" w:name="_Toc409448567"/>
      <w:bookmarkStart w:id="395" w:name="_Toc161651456"/>
      <w:r w:rsidRPr="001E5DA9">
        <w:t>Titre niveau 4</w:t>
      </w:r>
      <w:bookmarkEnd w:id="394"/>
      <w:bookmarkEnd w:id="395"/>
    </w:p>
    <w:p w14:paraId="66092202" w14:textId="77777777" w:rsidR="00B329AC" w:rsidRPr="001E5DA9" w:rsidRDefault="00B329AC" w:rsidP="00B329AC">
      <w:r w:rsidRPr="001E5DA9">
        <w:t>Texte, texte, texte, texte, texte, texte, texte, texte, texte, texte, texte, texte, texte, texte, texte, texte</w:t>
      </w:r>
    </w:p>
    <w:p w14:paraId="076A84FE" w14:textId="77777777" w:rsidR="00B329AC" w:rsidRPr="001E5DA9" w:rsidRDefault="00B329AC" w:rsidP="00B329AC">
      <w:pPr>
        <w:pStyle w:val="4"/>
      </w:pPr>
      <w:bookmarkStart w:id="396" w:name="_Toc409448568"/>
      <w:bookmarkStart w:id="397" w:name="_Toc161651457"/>
      <w:r w:rsidRPr="001E5DA9">
        <w:t>Titre niveau 4</w:t>
      </w:r>
      <w:bookmarkEnd w:id="396"/>
      <w:bookmarkEnd w:id="397"/>
    </w:p>
    <w:p w14:paraId="1C7CB25B" w14:textId="77777777" w:rsidR="00B329AC" w:rsidRPr="001E5DA9" w:rsidRDefault="00B329AC" w:rsidP="00B329AC">
      <w:r w:rsidRPr="001E5DA9">
        <w:t>Texte, texte, texte, texte, texte, texte, texte, texte, texte, texte, texte, texte, texte, texte, texte, texte</w:t>
      </w:r>
    </w:p>
    <w:p w14:paraId="76D31BBB" w14:textId="77777777" w:rsidR="00B329AC" w:rsidRPr="001E5DA9" w:rsidRDefault="00B329AC" w:rsidP="00B329AC">
      <w:pPr>
        <w:pStyle w:val="4"/>
      </w:pPr>
      <w:bookmarkStart w:id="398" w:name="_Toc409448569"/>
      <w:bookmarkStart w:id="399" w:name="_Toc161651458"/>
      <w:r w:rsidRPr="001E5DA9">
        <w:t>Titre niveau 4</w:t>
      </w:r>
      <w:bookmarkEnd w:id="398"/>
      <w:bookmarkEnd w:id="399"/>
    </w:p>
    <w:p w14:paraId="1BDBCA80" w14:textId="77777777" w:rsidR="00B329AC" w:rsidRPr="001E5DA9" w:rsidRDefault="00B329AC" w:rsidP="00B329AC">
      <w:r w:rsidRPr="001E5DA9">
        <w:t>Texte, texte, texte, texte, texte, texte, texte, texte, texte, texte, texte, texte, texte, texte, texte, texte</w:t>
      </w:r>
    </w:p>
    <w:p w14:paraId="59F443D3" w14:textId="77777777" w:rsidR="00B329AC" w:rsidRPr="001E5DA9" w:rsidRDefault="00B329AC" w:rsidP="00B329AC">
      <w:pPr>
        <w:pStyle w:val="3"/>
      </w:pPr>
      <w:bookmarkStart w:id="400" w:name="_Toc409448570"/>
      <w:bookmarkStart w:id="401" w:name="_Toc409449107"/>
      <w:bookmarkStart w:id="402" w:name="_Toc161651274"/>
      <w:bookmarkStart w:id="403" w:name="_Toc161651459"/>
      <w:bookmarkStart w:id="404" w:name="_Toc161652289"/>
      <w:bookmarkStart w:id="405" w:name="_Toc161652458"/>
      <w:r w:rsidRPr="001E5DA9">
        <w:t>Titre niveau 3</w:t>
      </w:r>
      <w:bookmarkEnd w:id="400"/>
      <w:bookmarkEnd w:id="401"/>
      <w:bookmarkEnd w:id="402"/>
      <w:bookmarkEnd w:id="403"/>
      <w:bookmarkEnd w:id="404"/>
      <w:bookmarkEnd w:id="405"/>
    </w:p>
    <w:p w14:paraId="0ADADFC1" w14:textId="77777777" w:rsidR="00B329AC" w:rsidRPr="001E5DA9" w:rsidRDefault="00B329AC" w:rsidP="00B329AC">
      <w:r w:rsidRPr="001E5DA9">
        <w:t>Texte, texte, texte, texte, texte, texte, texte, texte, texte, texte, texte, texte, texte, texte, texte, texte</w:t>
      </w:r>
    </w:p>
    <w:p w14:paraId="09C6AA63" w14:textId="77777777" w:rsidR="00B329AC" w:rsidRPr="001E5DA9" w:rsidRDefault="00B329AC" w:rsidP="00DE6911">
      <w:pPr>
        <w:pStyle w:val="4"/>
        <w:numPr>
          <w:ilvl w:val="0"/>
          <w:numId w:val="37"/>
        </w:numPr>
      </w:pPr>
      <w:bookmarkStart w:id="406" w:name="_Toc409448571"/>
      <w:bookmarkStart w:id="407" w:name="_Toc161651460"/>
      <w:r w:rsidRPr="001E5DA9">
        <w:t>Titre niveau 4</w:t>
      </w:r>
      <w:bookmarkEnd w:id="406"/>
      <w:bookmarkEnd w:id="407"/>
    </w:p>
    <w:p w14:paraId="25833F14" w14:textId="77777777" w:rsidR="00B329AC" w:rsidRPr="001E5DA9" w:rsidRDefault="00B329AC" w:rsidP="00B329AC">
      <w:r w:rsidRPr="001E5DA9">
        <w:t>Texte, texte, texte, texte, texte, texte, texte, texte, texte, texte, texte, texte, texte, texte, texte, texte</w:t>
      </w:r>
    </w:p>
    <w:p w14:paraId="3717B510" w14:textId="77777777" w:rsidR="00B329AC" w:rsidRPr="001E5DA9" w:rsidRDefault="00B329AC" w:rsidP="00B329AC">
      <w:pPr>
        <w:pStyle w:val="4"/>
      </w:pPr>
      <w:bookmarkStart w:id="408" w:name="_Toc409448572"/>
      <w:bookmarkStart w:id="409" w:name="_Toc161651461"/>
      <w:r w:rsidRPr="001E5DA9">
        <w:t>Titre niveau 4</w:t>
      </w:r>
      <w:bookmarkEnd w:id="408"/>
      <w:bookmarkEnd w:id="409"/>
    </w:p>
    <w:p w14:paraId="2389F5A4" w14:textId="77777777" w:rsidR="00B329AC" w:rsidRPr="001E5DA9" w:rsidRDefault="00B329AC" w:rsidP="00B329AC">
      <w:r w:rsidRPr="001E5DA9">
        <w:t>Texte, texte, texte, texte, texte, texte, texte, texte, texte, texte, texte, texte, texte, texte, texte, texte</w:t>
      </w:r>
    </w:p>
    <w:p w14:paraId="7EA14B59" w14:textId="77777777" w:rsidR="00B329AC" w:rsidRPr="001E5DA9" w:rsidRDefault="00B329AC" w:rsidP="00B329AC">
      <w:pPr>
        <w:pStyle w:val="4"/>
      </w:pPr>
      <w:bookmarkStart w:id="410" w:name="_Toc409448573"/>
      <w:bookmarkStart w:id="411" w:name="_Toc161651462"/>
      <w:r w:rsidRPr="001E5DA9">
        <w:t>Titre niveau 4</w:t>
      </w:r>
      <w:bookmarkEnd w:id="410"/>
      <w:bookmarkEnd w:id="411"/>
    </w:p>
    <w:p w14:paraId="0CD48D12" w14:textId="77777777" w:rsidR="00B329AC" w:rsidRPr="001E5DA9" w:rsidRDefault="00B329AC" w:rsidP="00B329AC">
      <w:r w:rsidRPr="001E5DA9">
        <w:t>Texte, texte, texte, texte, texte, texte, texte, texte, texte, texte, texte, texte, texte, texte, texte, texte</w:t>
      </w:r>
    </w:p>
    <w:p w14:paraId="5134A90E" w14:textId="77777777" w:rsidR="00B329AC" w:rsidRPr="001E5DA9" w:rsidRDefault="00B329AC" w:rsidP="00B329AC">
      <w:pPr>
        <w:pStyle w:val="3"/>
      </w:pPr>
      <w:bookmarkStart w:id="412" w:name="_Toc409448574"/>
      <w:bookmarkStart w:id="413" w:name="_Toc409449108"/>
      <w:bookmarkStart w:id="414" w:name="_Toc161651275"/>
      <w:bookmarkStart w:id="415" w:name="_Toc161651463"/>
      <w:bookmarkStart w:id="416" w:name="_Toc161652290"/>
      <w:bookmarkStart w:id="417" w:name="_Toc161652459"/>
      <w:r w:rsidRPr="001E5DA9">
        <w:lastRenderedPageBreak/>
        <w:t>Titre niveau 3</w:t>
      </w:r>
      <w:bookmarkEnd w:id="412"/>
      <w:bookmarkEnd w:id="413"/>
      <w:bookmarkEnd w:id="414"/>
      <w:bookmarkEnd w:id="415"/>
      <w:bookmarkEnd w:id="416"/>
      <w:bookmarkEnd w:id="417"/>
    </w:p>
    <w:p w14:paraId="6C465CCB" w14:textId="77777777" w:rsidR="00B329AC" w:rsidRPr="001E5DA9" w:rsidRDefault="00B329AC" w:rsidP="00B329AC">
      <w:r w:rsidRPr="001E5DA9">
        <w:t>Texte, texte, texte, texte, texte, texte, texte, texte, texte, texte, texte, texte, texte, texte, texte, texte</w:t>
      </w:r>
    </w:p>
    <w:p w14:paraId="6262C85D" w14:textId="77777777" w:rsidR="00B329AC" w:rsidRPr="001E5DA9" w:rsidRDefault="00B329AC" w:rsidP="00DE6911">
      <w:pPr>
        <w:pStyle w:val="4"/>
        <w:numPr>
          <w:ilvl w:val="0"/>
          <w:numId w:val="38"/>
        </w:numPr>
      </w:pPr>
      <w:bookmarkStart w:id="418" w:name="_Toc409448575"/>
      <w:bookmarkStart w:id="419" w:name="_Toc161651464"/>
      <w:r w:rsidRPr="001E5DA9">
        <w:t>Titre niveau 4</w:t>
      </w:r>
      <w:bookmarkEnd w:id="418"/>
      <w:bookmarkEnd w:id="419"/>
    </w:p>
    <w:p w14:paraId="02AD71EE" w14:textId="77777777" w:rsidR="00B329AC" w:rsidRPr="001E5DA9" w:rsidRDefault="00B329AC" w:rsidP="00B329AC">
      <w:r w:rsidRPr="001E5DA9">
        <w:t>Texte, texte, texte, texte, texte, texte, texte, texte, texte, texte, texte, texte, texte, texte, texte, texte</w:t>
      </w:r>
    </w:p>
    <w:p w14:paraId="52F85847" w14:textId="77777777" w:rsidR="00B329AC" w:rsidRPr="001E5DA9" w:rsidRDefault="00B329AC" w:rsidP="00B329AC">
      <w:pPr>
        <w:pStyle w:val="4"/>
      </w:pPr>
      <w:bookmarkStart w:id="420" w:name="_Toc409448576"/>
      <w:bookmarkStart w:id="421" w:name="_Toc161651465"/>
      <w:r w:rsidRPr="001E5DA9">
        <w:t>Titre niveau 4</w:t>
      </w:r>
      <w:bookmarkEnd w:id="420"/>
      <w:bookmarkEnd w:id="421"/>
    </w:p>
    <w:p w14:paraId="1C5F8B11" w14:textId="77777777" w:rsidR="00B329AC" w:rsidRPr="001E5DA9" w:rsidRDefault="00B329AC" w:rsidP="00B329AC">
      <w:r w:rsidRPr="001E5DA9">
        <w:t>Texte, texte, texte, texte, texte, texte, texte, texte, texte, texte, texte, texte, texte, texte, texte, texte</w:t>
      </w:r>
    </w:p>
    <w:p w14:paraId="1866CB8B" w14:textId="77777777" w:rsidR="00B329AC" w:rsidRPr="001E5DA9" w:rsidRDefault="00B329AC" w:rsidP="00B329AC">
      <w:pPr>
        <w:pStyle w:val="4"/>
      </w:pPr>
      <w:bookmarkStart w:id="422" w:name="_Toc409448577"/>
      <w:bookmarkStart w:id="423" w:name="_Toc161651466"/>
      <w:r w:rsidRPr="001E5DA9">
        <w:t>Titre niveau 4</w:t>
      </w:r>
      <w:bookmarkEnd w:id="422"/>
      <w:bookmarkEnd w:id="423"/>
    </w:p>
    <w:p w14:paraId="3A9B4819" w14:textId="77777777" w:rsidR="00B329AC" w:rsidRPr="001E5DA9" w:rsidRDefault="00B329AC" w:rsidP="00B329AC">
      <w:r w:rsidRPr="001E5DA9">
        <w:t>Texte, texte, texte, texte, texte, texte, texte, texte, texte, texte, texte, texte, texte, texte, texte, texte</w:t>
      </w:r>
    </w:p>
    <w:p w14:paraId="7229AE30" w14:textId="77777777" w:rsidR="00DF743C" w:rsidRDefault="00DF743C">
      <w:pPr>
        <w:spacing w:after="200" w:line="276" w:lineRule="auto"/>
        <w:ind w:firstLine="0"/>
        <w:jc w:val="left"/>
        <w:sectPr w:rsidR="00DF743C">
          <w:footerReference w:type="default" r:id="rId25"/>
          <w:pgSz w:w="11906" w:h="16838"/>
          <w:pgMar w:top="1417" w:right="1417" w:bottom="1417" w:left="1417" w:header="708" w:footer="708" w:gutter="0"/>
          <w:cols w:space="708"/>
          <w:docGrid w:linePitch="360"/>
        </w:sectPr>
      </w:pPr>
    </w:p>
    <w:p w14:paraId="440C4FBD" w14:textId="77777777" w:rsidR="00B329AC" w:rsidRPr="00C9302B" w:rsidRDefault="00B329AC" w:rsidP="00C9302B">
      <w:pPr>
        <w:pStyle w:val="1"/>
      </w:pPr>
      <w:bookmarkStart w:id="424" w:name="_Toc409448578"/>
      <w:bookmarkStart w:id="425" w:name="_Toc409449109"/>
      <w:bookmarkStart w:id="426" w:name="_Toc161651276"/>
      <w:bookmarkStart w:id="427" w:name="_Toc161651467"/>
      <w:bookmarkStart w:id="428" w:name="_Toc161652291"/>
      <w:bookmarkStart w:id="429" w:name="_Toc161652460"/>
      <w:r w:rsidRPr="00C9302B">
        <w:lastRenderedPageBreak/>
        <w:t>Conclusion</w:t>
      </w:r>
      <w:bookmarkEnd w:id="424"/>
      <w:bookmarkEnd w:id="425"/>
      <w:bookmarkEnd w:id="426"/>
      <w:bookmarkEnd w:id="427"/>
      <w:bookmarkEnd w:id="428"/>
      <w:bookmarkEnd w:id="429"/>
    </w:p>
    <w:p w14:paraId="275BD982" w14:textId="77777777" w:rsidR="00DE6911" w:rsidRDefault="00DE6911" w:rsidP="00DE6911">
      <w:r w:rsidRPr="001E5DA9">
        <w:t>Texte, texte, texte, texte, texte, texte, texte, texte, texte, texte, texte, texte, texte, texte, texte, texte</w:t>
      </w:r>
      <w:r w:rsidR="006B22F6">
        <w:t>,</w:t>
      </w:r>
      <w:r w:rsidR="006B22F6" w:rsidRPr="006B22F6">
        <w:t xml:space="preserve"> </w:t>
      </w:r>
      <w:r w:rsidR="006B22F6" w:rsidRPr="001E5DA9">
        <w:t>texte, texte, texte, texte, texte, texte, texte, texte, texte, texte, texte, texte, texte, texte,</w:t>
      </w:r>
      <w:r w:rsidR="006B22F6" w:rsidRPr="006B22F6">
        <w:t xml:space="preserve"> </w:t>
      </w:r>
      <w:r w:rsidR="006B22F6" w:rsidRPr="001E5DA9">
        <w:t>texte, texte, texte, texte, texte, texte, texte, texte, texte, texte, texte, texte, texte, texte,</w:t>
      </w:r>
      <w:r w:rsidR="006B22F6" w:rsidRPr="006B22F6">
        <w:t xml:space="preserve"> </w:t>
      </w:r>
      <w:r w:rsidR="006B22F6" w:rsidRPr="001E5DA9">
        <w:t>texte, texte, texte, texte, texte, texte, texte, texte, texte, texte, texte, texte, texte, texte,</w:t>
      </w:r>
      <w:r w:rsidR="006B22F6" w:rsidRPr="006B22F6">
        <w:t xml:space="preserve"> </w:t>
      </w:r>
      <w:r w:rsidR="006B22F6" w:rsidRPr="001E5DA9">
        <w:t>texte, texte, texte, texte, texte, texte, texte, texte, texte, texte, texte, texte, texte, texte,</w:t>
      </w:r>
      <w:r w:rsidR="006B22F6" w:rsidRPr="006B22F6">
        <w:t xml:space="preserve"> </w:t>
      </w:r>
      <w:r w:rsidR="006B22F6" w:rsidRPr="001E5DA9">
        <w:t>texte, texte, texte, texte, texte, texte, texte, texte, texte, texte, texte, texte, texte, texte,</w:t>
      </w:r>
      <w:r w:rsidR="006B22F6" w:rsidRPr="006B22F6">
        <w:t xml:space="preserve"> </w:t>
      </w:r>
      <w:r w:rsidR="006B22F6" w:rsidRPr="001E5DA9">
        <w:t>texte, texte, texte, texte, texte, texte, texte, texte, texte, texte, texte, texte, texte, texte,</w:t>
      </w:r>
      <w:r w:rsidR="006B22F6" w:rsidRPr="006B22F6">
        <w:t xml:space="preserve"> </w:t>
      </w:r>
      <w:r w:rsidR="006B22F6" w:rsidRPr="001E5DA9">
        <w:t>texte, texte, texte, texte, texte, texte, texte, texte, texte, texte, texte, texte, texte, texte,</w:t>
      </w:r>
      <w:r w:rsidR="006B22F6" w:rsidRPr="006B22F6">
        <w:t xml:space="preserve"> </w:t>
      </w:r>
      <w:r w:rsidR="006B22F6" w:rsidRPr="001E5DA9">
        <w:t>texte, texte, texte, texte, texte, texte, texte, texte, texte, texte, texte, texte, texte, texte,</w:t>
      </w:r>
      <w:r w:rsidR="006B22F6" w:rsidRPr="006B22F6">
        <w:t xml:space="preserve"> </w:t>
      </w:r>
      <w:r w:rsidR="006B22F6" w:rsidRPr="001E5DA9">
        <w:t>texte, texte, texte, texte, texte, texte, texte, texte, texte, texte, texte, texte, texte, texte,</w:t>
      </w:r>
      <w:r w:rsidR="006B22F6" w:rsidRPr="006B22F6">
        <w:t xml:space="preserve"> </w:t>
      </w:r>
      <w:r w:rsidR="006B22F6" w:rsidRPr="001E5DA9">
        <w:t>texte, texte, texte, texte, texte, texte, texte, texte, texte, texte, texte, texte, texte, texte,</w:t>
      </w:r>
      <w:r w:rsidR="006B22F6" w:rsidRPr="006B22F6">
        <w:t xml:space="preserve"> </w:t>
      </w:r>
      <w:r w:rsidR="006B22F6" w:rsidRPr="001E5DA9">
        <w:t>texte, texte, texte, texte, texte, texte, texte, texte, texte, texte, texte, texte, texte, texte,</w:t>
      </w:r>
      <w:r w:rsidR="006B22F6" w:rsidRPr="006B22F6">
        <w:t xml:space="preserve"> </w:t>
      </w:r>
      <w:r w:rsidR="006B22F6" w:rsidRPr="001E5DA9">
        <w:t>texte, texte, texte, texte, texte, texte, texte, texte, texte, texte, texte, texte, texte, texte,</w:t>
      </w:r>
      <w:r w:rsidR="006B22F6" w:rsidRPr="006B22F6">
        <w:t xml:space="preserve"> </w:t>
      </w:r>
      <w:r w:rsidR="006B22F6" w:rsidRPr="001E5DA9">
        <w:t>texte, texte, texte, texte, texte, texte, texte, texte, texte, texte, texte, texte, texte, texte,</w:t>
      </w:r>
      <w:r w:rsidR="006B22F6" w:rsidRPr="006B22F6">
        <w:t xml:space="preserve"> </w:t>
      </w:r>
      <w:r w:rsidR="006B22F6" w:rsidRPr="001E5DA9">
        <w:t>texte, texte, texte, texte, texte, texte, texte, texte, texte, texte, texte, texte, texte, texte,</w:t>
      </w:r>
    </w:p>
    <w:p w14:paraId="09B40D86" w14:textId="77777777" w:rsidR="00DF743C" w:rsidRDefault="00DF743C">
      <w:pPr>
        <w:spacing w:after="200" w:line="276" w:lineRule="auto"/>
        <w:ind w:firstLine="0"/>
        <w:jc w:val="left"/>
        <w:sectPr w:rsidR="00DF743C">
          <w:pgSz w:w="11906" w:h="16838"/>
          <w:pgMar w:top="1417" w:right="1417" w:bottom="1417" w:left="1417" w:header="708" w:footer="708" w:gutter="0"/>
          <w:cols w:space="708"/>
          <w:docGrid w:linePitch="360"/>
        </w:sectPr>
      </w:pPr>
    </w:p>
    <w:p w14:paraId="5B77711F" w14:textId="77777777" w:rsidR="00DF743C" w:rsidRDefault="00B329AC" w:rsidP="00BD0981">
      <w:pPr>
        <w:pStyle w:val="1"/>
      </w:pPr>
      <w:bookmarkStart w:id="430" w:name="_Toc409448580"/>
      <w:bookmarkStart w:id="431" w:name="_Toc409449111"/>
      <w:bookmarkStart w:id="432" w:name="_Toc161651468"/>
      <w:bookmarkStart w:id="433" w:name="_Toc161652292"/>
      <w:bookmarkStart w:id="434" w:name="_Toc161652461"/>
      <w:r w:rsidRPr="00B21667">
        <w:lastRenderedPageBreak/>
        <w:t>Bibliographie</w:t>
      </w:r>
      <w:bookmarkEnd w:id="430"/>
      <w:bookmarkEnd w:id="431"/>
      <w:bookmarkEnd w:id="432"/>
      <w:bookmarkEnd w:id="433"/>
      <w:bookmarkEnd w:id="434"/>
    </w:p>
    <w:p w14:paraId="103B88E2" w14:textId="77777777" w:rsidR="003035EA" w:rsidRDefault="00D63DFF" w:rsidP="000D79F0">
      <w:r w:rsidRPr="00BF6D49">
        <w:rPr>
          <w:b/>
        </w:rPr>
        <w:t>La Bibliographie</w:t>
      </w:r>
      <w:r>
        <w:t xml:space="preserve"> est la liste des références bibliographiques </w:t>
      </w:r>
      <w:r w:rsidR="000D79F0">
        <w:t xml:space="preserve">de </w:t>
      </w:r>
      <w:r w:rsidR="000D79F0" w:rsidRPr="00BF6D49">
        <w:rPr>
          <w:b/>
        </w:rPr>
        <w:t>l’ensemble des sources utilisées</w:t>
      </w:r>
      <w:r w:rsidR="000D79F0">
        <w:t xml:space="preserve"> (citées ou paraphrasées)</w:t>
      </w:r>
      <w:r>
        <w:t xml:space="preserve"> dans votre mémoire. </w:t>
      </w:r>
      <w:r w:rsidR="00567067">
        <w:t xml:space="preserve">Les références permettent à votre lecteur </w:t>
      </w:r>
      <w:r w:rsidR="000D79F0">
        <w:t xml:space="preserve">d’identifier et de localiser vos sources </w:t>
      </w:r>
      <w:r w:rsidR="00567067">
        <w:t xml:space="preserve">s’il veut s’y référer. </w:t>
      </w:r>
    </w:p>
    <w:p w14:paraId="56FEF8AD" w14:textId="77777777" w:rsidR="00D63DFF" w:rsidRDefault="000D79F0" w:rsidP="00D63DFF">
      <w:r>
        <w:t>Deux</w:t>
      </w:r>
      <w:r w:rsidR="00D63DFF">
        <w:t xml:space="preserve"> méthodes sont utilisées pour présenter les citations et les références bibliographiques : la méthode </w:t>
      </w:r>
      <w:r w:rsidR="00D63DFF" w:rsidRPr="001B6FB8">
        <w:rPr>
          <w:b/>
        </w:rPr>
        <w:t>auteur-date</w:t>
      </w:r>
      <w:r w:rsidR="00D63DFF">
        <w:t xml:space="preserve">, couramment utilisée en science de gestion, et la méthode par </w:t>
      </w:r>
      <w:r w:rsidR="00D63DFF" w:rsidRPr="001B6FB8">
        <w:rPr>
          <w:b/>
        </w:rPr>
        <w:t>numéro</w:t>
      </w:r>
      <w:r w:rsidR="00D63DFF">
        <w:t xml:space="preserve"> (plutôt utilisé dans les sciences dures</w:t>
      </w:r>
      <w:r w:rsidR="00253E43">
        <w:t>, les références seront classés par ordre d’apparition dans le texte</w:t>
      </w:r>
      <w:r w:rsidR="00D63DFF">
        <w:t xml:space="preserve">). </w:t>
      </w:r>
      <w:r w:rsidR="000302D5">
        <w:t xml:space="preserve">Attention : la bibliographie n’est en aucun cas présentée par type de documents. </w:t>
      </w:r>
    </w:p>
    <w:p w14:paraId="0E96F5FE" w14:textId="77777777" w:rsidR="001B6FB8" w:rsidRPr="003035EA" w:rsidRDefault="00567067" w:rsidP="00D63DFF">
      <w:r>
        <w:t>Plusieurs normes ou styles de citations existe</w:t>
      </w:r>
      <w:r w:rsidR="000D79F0">
        <w:t>nt également reprenant l’une ou l’autre de ces deux méthodes</w:t>
      </w:r>
      <w:r>
        <w:t> : APA, ISO-690, MLA…</w:t>
      </w:r>
      <w:r w:rsidR="000D79F0">
        <w:t xml:space="preserve"> Certains de ces styles peuvent utiliser des notes de bas de page. </w:t>
      </w:r>
    </w:p>
    <w:p w14:paraId="5067CF63" w14:textId="77777777" w:rsidR="000F5618" w:rsidRDefault="00567067" w:rsidP="000D79F0">
      <w:r>
        <w:t>Pour choisir un style de citation, v</w:t>
      </w:r>
      <w:r w:rsidR="000F5618">
        <w:t>euillez-</w:t>
      </w:r>
      <w:r w:rsidR="000F5618" w:rsidRPr="00072949">
        <w:t xml:space="preserve">vous référer </w:t>
      </w:r>
      <w:r w:rsidR="000F5618">
        <w:t xml:space="preserve">en priorité aux consignes de votre </w:t>
      </w:r>
      <w:r w:rsidR="00D575D8">
        <w:t>tuteur universitaire</w:t>
      </w:r>
      <w:r w:rsidR="000F5618">
        <w:t>.</w:t>
      </w:r>
      <w:r w:rsidR="00FE7577">
        <w:t xml:space="preserve"> </w:t>
      </w:r>
      <w:r>
        <w:t xml:space="preserve">Sinon, vous êtes libre d’utiliser le style que vous préférez. </w:t>
      </w:r>
    </w:p>
    <w:p w14:paraId="398BF90F" w14:textId="77777777" w:rsidR="00BF6D49" w:rsidRDefault="00567067" w:rsidP="000D79F0">
      <w:r>
        <w:t>Afin de vous aider à construire votre bibliographie, et gagner du temps, la bibliothèque vous conseille d’utiliser un logiciel de gestion de références bibliographiques comme Zotero</w:t>
      </w:r>
      <w:r w:rsidR="000302D5">
        <w:t xml:space="preserve"> (logiciel libre, open-source et gratuit)</w:t>
      </w:r>
      <w:r>
        <w:t xml:space="preserve">. </w:t>
      </w:r>
      <w:r w:rsidR="0092255C">
        <w:t xml:space="preserve">Pour une plus grande efficacité, utilisez Zotero dès le début de vos recherches documentaires afin de sauvegarder vos références directement. </w:t>
      </w:r>
    </w:p>
    <w:p w14:paraId="49DE8419" w14:textId="77777777" w:rsidR="00567067" w:rsidRDefault="0092255C" w:rsidP="000D79F0">
      <w:r>
        <w:t xml:space="preserve">Pour télécharger ce logiciel : </w:t>
      </w:r>
      <w:hyperlink r:id="rId26" w:history="1">
        <w:r w:rsidRPr="00FB34BE">
          <w:rPr>
            <w:rStyle w:val="ab"/>
          </w:rPr>
          <w:t>https://www.zotero.org/</w:t>
        </w:r>
      </w:hyperlink>
      <w:r>
        <w:t xml:space="preserve"> </w:t>
      </w:r>
    </w:p>
    <w:p w14:paraId="787E9024" w14:textId="77777777" w:rsidR="00567067" w:rsidRDefault="00567067" w:rsidP="000D79F0">
      <w:r>
        <w:t>Pour plus d’information</w:t>
      </w:r>
      <w:r w:rsidR="000D79F0">
        <w:t xml:space="preserve"> sur les citations, la bibliographie ou l’utilisation de Zotero, vous pouvez vous inscrire au parcours Moodle « Compétences Informationnelles » : </w:t>
      </w:r>
      <w:hyperlink r:id="rId27" w:history="1">
        <w:r w:rsidR="000D79F0" w:rsidRPr="00FB34BE">
          <w:rPr>
            <w:rStyle w:val="ab"/>
          </w:rPr>
          <w:t>https://cours.univ-grenoble-alpes.fr/course/view.php?id=13220</w:t>
        </w:r>
      </w:hyperlink>
      <w:r w:rsidR="000D79F0">
        <w:t xml:space="preserve"> </w:t>
      </w:r>
    </w:p>
    <w:p w14:paraId="2A6CA5D9" w14:textId="77777777" w:rsidR="003553E9" w:rsidRDefault="003553E9" w:rsidP="000D79F0">
      <w:pPr>
        <w:rPr>
          <w:b/>
        </w:rPr>
      </w:pPr>
      <w:r w:rsidRPr="005B0FFA">
        <w:rPr>
          <w:b/>
        </w:rPr>
        <w:t xml:space="preserve">Qu’est-ce qu’une référence bibliographique ? </w:t>
      </w:r>
    </w:p>
    <w:p w14:paraId="2523378C" w14:textId="77777777" w:rsidR="005B0FFA" w:rsidRDefault="005B0FFA" w:rsidP="001F3CB9">
      <w:pPr>
        <w:spacing w:after="0" w:line="240" w:lineRule="auto"/>
        <w:ind w:firstLine="0"/>
        <w:jc w:val="left"/>
      </w:pPr>
      <w:r>
        <w:t xml:space="preserve">(Source : Guide de référencement bibliographique, [sans date]. </w:t>
      </w:r>
      <w:proofErr w:type="gramStart"/>
      <w:r>
        <w:rPr>
          <w:i/>
          <w:iCs/>
        </w:rPr>
        <w:t>doc</w:t>
      </w:r>
      <w:proofErr w:type="gramEnd"/>
      <w:r>
        <w:rPr>
          <w:i/>
          <w:iCs/>
        </w:rPr>
        <w:t xml:space="preserve"> ● </w:t>
      </w:r>
      <w:proofErr w:type="spellStart"/>
      <w:r>
        <w:rPr>
          <w:i/>
          <w:iCs/>
        </w:rPr>
        <w:t>isara</w:t>
      </w:r>
      <w:proofErr w:type="spellEnd"/>
      <w:r>
        <w:t xml:space="preserve"> [en ligne]. [Consulté le 18 mars 2022]. Disponible à l’adresse : </w:t>
      </w:r>
      <w:hyperlink r:id="rId28" w:history="1">
        <w:r>
          <w:rPr>
            <w:rStyle w:val="ab"/>
          </w:rPr>
          <w:t>https://doc.isara.fr/se-former/guide-de-referencement-bibliographique/</w:t>
        </w:r>
      </w:hyperlink>
      <w:r>
        <w:t>)</w:t>
      </w:r>
    </w:p>
    <w:p w14:paraId="5316B4CC" w14:textId="77777777" w:rsidR="001F3CB9" w:rsidRPr="005B0FFA" w:rsidRDefault="001F3CB9" w:rsidP="001F3CB9">
      <w:pPr>
        <w:spacing w:after="0" w:line="240" w:lineRule="auto"/>
        <w:ind w:firstLine="0"/>
        <w:jc w:val="left"/>
        <w:rPr>
          <w:b/>
        </w:rPr>
      </w:pPr>
    </w:p>
    <w:p w14:paraId="2922E621" w14:textId="77777777" w:rsidR="003553E9" w:rsidRDefault="003553E9" w:rsidP="003553E9">
      <w:r>
        <w:t>Une référence bibl</w:t>
      </w:r>
      <w:r w:rsidR="005B0FFA">
        <w:t>i</w:t>
      </w:r>
      <w:r>
        <w:t>ographique se définit comme l’ensemble des éléments qui décrivent un document ou une ressource et permettent de l’identifier clairement et de le localiser.</w:t>
      </w:r>
    </w:p>
    <w:p w14:paraId="3AE348AB" w14:textId="77777777" w:rsidR="003553E9" w:rsidRDefault="003553E9" w:rsidP="003553E9">
      <w:r>
        <w:t>Les éléments qui constituent la référence bibliographique varient selon le type du document et le support du document.</w:t>
      </w:r>
    </w:p>
    <w:p w14:paraId="3C67A94E" w14:textId="77777777" w:rsidR="003553E9" w:rsidRDefault="003553E9" w:rsidP="003553E9">
      <w:r>
        <w:t>Certains éléments d’une référence bibliographique sont dans tous les cas indispensables à la description complète d’une ressource :</w:t>
      </w:r>
    </w:p>
    <w:p w14:paraId="6FD6DF5D" w14:textId="77777777" w:rsidR="005B0FFA" w:rsidRDefault="003553E9" w:rsidP="00FF7333">
      <w:pPr>
        <w:pStyle w:val="af2"/>
        <w:numPr>
          <w:ilvl w:val="0"/>
          <w:numId w:val="44"/>
        </w:numPr>
        <w:spacing w:after="0" w:line="240" w:lineRule="auto"/>
        <w:ind w:left="1054" w:hanging="357"/>
      </w:pPr>
      <w:r>
        <w:lastRenderedPageBreak/>
        <w:t>Un ou des noms d’auteur(s) : personne physique ou personne morale / collectif (organisme, entreprise, collectivité…)</w:t>
      </w:r>
    </w:p>
    <w:p w14:paraId="2143DE4F" w14:textId="77777777" w:rsidR="003553E9" w:rsidRDefault="003553E9" w:rsidP="00FF7333">
      <w:pPr>
        <w:pStyle w:val="af2"/>
        <w:numPr>
          <w:ilvl w:val="0"/>
          <w:numId w:val="44"/>
        </w:numPr>
        <w:spacing w:after="0" w:line="240" w:lineRule="auto"/>
        <w:ind w:left="1054" w:hanging="357"/>
      </w:pPr>
      <w:r>
        <w:t>Une date (de parution, publication, mise en ligne…)</w:t>
      </w:r>
    </w:p>
    <w:p w14:paraId="43B4495A" w14:textId="77777777" w:rsidR="003553E9" w:rsidRDefault="003553E9" w:rsidP="00FF7333">
      <w:pPr>
        <w:pStyle w:val="af2"/>
        <w:numPr>
          <w:ilvl w:val="0"/>
          <w:numId w:val="44"/>
        </w:numPr>
        <w:spacing w:after="0" w:line="240" w:lineRule="auto"/>
        <w:ind w:left="1054" w:hanging="357"/>
      </w:pPr>
      <w:r>
        <w:t>Un titre</w:t>
      </w:r>
    </w:p>
    <w:p w14:paraId="766ED490" w14:textId="77777777" w:rsidR="003553E9" w:rsidRDefault="003553E9" w:rsidP="00FF7333">
      <w:pPr>
        <w:pStyle w:val="af2"/>
        <w:numPr>
          <w:ilvl w:val="0"/>
          <w:numId w:val="44"/>
        </w:numPr>
        <w:spacing w:after="0" w:line="240" w:lineRule="auto"/>
        <w:ind w:left="1054" w:hanging="357"/>
      </w:pPr>
      <w:r>
        <w:t>Un éditeur (ou diffuseur, hébergeur…)</w:t>
      </w:r>
    </w:p>
    <w:p w14:paraId="14DD9479" w14:textId="77777777" w:rsidR="00FF7333" w:rsidRDefault="00FF7333" w:rsidP="00FF7333">
      <w:pPr>
        <w:pStyle w:val="af2"/>
        <w:spacing w:after="0" w:line="240" w:lineRule="auto"/>
        <w:ind w:left="1054" w:firstLine="0"/>
      </w:pPr>
    </w:p>
    <w:p w14:paraId="139598B0" w14:textId="77777777" w:rsidR="003553E9" w:rsidRDefault="003553E9" w:rsidP="00FF7333">
      <w:r>
        <w:t>D’autres éléments peuvent apparaitre pour des types de documents ou de support particuliers</w:t>
      </w:r>
      <w:r w:rsidR="00FF7333">
        <w:t xml:space="preserve"> : </w:t>
      </w:r>
    </w:p>
    <w:p w14:paraId="6D0F4A49" w14:textId="77777777" w:rsidR="003553E9" w:rsidRDefault="003553E9" w:rsidP="00FF7333">
      <w:pPr>
        <w:pStyle w:val="af2"/>
        <w:numPr>
          <w:ilvl w:val="0"/>
          <w:numId w:val="45"/>
        </w:numPr>
        <w:spacing w:after="0" w:line="240" w:lineRule="auto"/>
        <w:ind w:left="1054" w:hanging="357"/>
      </w:pPr>
      <w:r>
        <w:t>Pour un ouvrage : mention d’édition, lieu de publication, ISBN, nombre de pages</w:t>
      </w:r>
    </w:p>
    <w:p w14:paraId="7EA1D51E" w14:textId="77777777" w:rsidR="003553E9" w:rsidRDefault="003553E9" w:rsidP="00FF7333">
      <w:pPr>
        <w:pStyle w:val="af2"/>
        <w:numPr>
          <w:ilvl w:val="0"/>
          <w:numId w:val="45"/>
        </w:numPr>
        <w:spacing w:after="0" w:line="240" w:lineRule="auto"/>
        <w:ind w:left="1054" w:hanging="357"/>
      </w:pPr>
      <w:r>
        <w:t>Pour une revue : titre de la publication, numérotation du tome/volume, ISSN</w:t>
      </w:r>
    </w:p>
    <w:p w14:paraId="2179D0D1" w14:textId="77777777" w:rsidR="003553E9" w:rsidRDefault="003553E9" w:rsidP="00FF7333">
      <w:pPr>
        <w:pStyle w:val="af2"/>
        <w:numPr>
          <w:ilvl w:val="0"/>
          <w:numId w:val="45"/>
        </w:numPr>
        <w:spacing w:after="0" w:line="240" w:lineRule="auto"/>
        <w:ind w:left="1054" w:hanging="357"/>
      </w:pPr>
      <w:r>
        <w:t>Pour un film : durée et support de diffusion, etc.</w:t>
      </w:r>
    </w:p>
    <w:p w14:paraId="594CB193" w14:textId="77777777" w:rsidR="00FF7333" w:rsidRDefault="00FF7333" w:rsidP="000D79F0"/>
    <w:p w14:paraId="6E453176" w14:textId="77777777" w:rsidR="005B0FFA" w:rsidRDefault="005B0FFA" w:rsidP="000D79F0">
      <w:r w:rsidRPr="005B0FFA">
        <w:t xml:space="preserve">La manière dont </w:t>
      </w:r>
      <w:r>
        <w:t xml:space="preserve">ces différents éléments </w:t>
      </w:r>
      <w:r w:rsidRPr="005B0FFA">
        <w:t xml:space="preserve">sont présentés (ordre, mise en forme) dépend du style bibliographique </w:t>
      </w:r>
      <w:r>
        <w:t>choisi</w:t>
      </w:r>
      <w:r w:rsidRPr="005B0FFA">
        <w:t>.</w:t>
      </w:r>
    </w:p>
    <w:p w14:paraId="6F876CA2" w14:textId="77777777" w:rsidR="000F5618" w:rsidRDefault="000F5618" w:rsidP="000D79F0">
      <w:r>
        <w:t xml:space="preserve">Voici </w:t>
      </w:r>
      <w:r w:rsidR="00BF6D49">
        <w:t>quelques exemples</w:t>
      </w:r>
      <w:r w:rsidR="005B0FFA">
        <w:t xml:space="preserve"> </w:t>
      </w:r>
      <w:r w:rsidR="00BF6D49">
        <w:t xml:space="preserve">de références bibliographiques </w:t>
      </w:r>
      <w:r w:rsidR="005B0FFA">
        <w:t>provenant du style ISO-690</w:t>
      </w:r>
      <w:r w:rsidR="004E598A">
        <w:t> :</w:t>
      </w:r>
    </w:p>
    <w:p w14:paraId="395F6AED" w14:textId="77777777" w:rsidR="00477CE5" w:rsidRPr="00A54490" w:rsidRDefault="00A54490" w:rsidP="00A54490">
      <w:pPr>
        <w:pStyle w:val="af2"/>
        <w:numPr>
          <w:ilvl w:val="0"/>
          <w:numId w:val="48"/>
        </w:numPr>
        <w:spacing w:line="240" w:lineRule="auto"/>
        <w:rPr>
          <w:b/>
        </w:rPr>
      </w:pPr>
      <w:r w:rsidRPr="00A54490">
        <w:rPr>
          <w:b/>
        </w:rPr>
        <w:t>Livre</w:t>
      </w:r>
      <w:r w:rsidR="00253E43" w:rsidRPr="00A54490">
        <w:rPr>
          <w:b/>
        </w:rPr>
        <w:t xml:space="preserve"> : </w:t>
      </w:r>
      <w:r w:rsidR="00FB0DB1" w:rsidRPr="00A54490">
        <w:rPr>
          <w:b/>
        </w:rPr>
        <w:t xml:space="preserve"> </w:t>
      </w:r>
    </w:p>
    <w:p w14:paraId="1C95EB7A" w14:textId="77777777" w:rsidR="00253E43" w:rsidRDefault="00253E43" w:rsidP="00253E43">
      <w:pPr>
        <w:autoSpaceDE w:val="0"/>
        <w:autoSpaceDN w:val="0"/>
        <w:adjustRightInd w:val="0"/>
        <w:spacing w:after="0" w:line="240" w:lineRule="auto"/>
        <w:ind w:firstLine="0"/>
        <w:jc w:val="left"/>
        <w:rPr>
          <w:rFonts w:eastAsiaTheme="minorHAnsi" w:cstheme="minorHAnsi"/>
        </w:rPr>
      </w:pPr>
      <w:r w:rsidRPr="00253E43">
        <w:rPr>
          <w:rFonts w:eastAsiaTheme="minorHAnsi" w:cstheme="minorHAnsi"/>
        </w:rPr>
        <w:t xml:space="preserve">NOM, Prénom des auteurs, Année de publication. </w:t>
      </w:r>
      <w:r w:rsidRPr="00253E43">
        <w:rPr>
          <w:rFonts w:eastAsiaTheme="minorHAnsi" w:cstheme="minorHAnsi"/>
          <w:i/>
          <w:iCs/>
        </w:rPr>
        <w:t>Titre du livre</w:t>
      </w:r>
      <w:r w:rsidRPr="00253E43">
        <w:rPr>
          <w:rFonts w:eastAsiaTheme="minorHAnsi" w:cstheme="minorHAnsi"/>
        </w:rPr>
        <w:t>. N</w:t>
      </w:r>
      <w:r>
        <w:rPr>
          <w:rFonts w:eastAsiaTheme="minorHAnsi" w:cstheme="minorHAnsi"/>
        </w:rPr>
        <w:t>°</w:t>
      </w:r>
      <w:r w:rsidRPr="00253E43">
        <w:rPr>
          <w:rFonts w:eastAsiaTheme="minorHAnsi" w:cstheme="minorHAnsi"/>
        </w:rPr>
        <w:t xml:space="preserve"> édition. Ville d’édition : Nom de l’éditeur. Collection (facultatif). ISBN (facultatif).</w:t>
      </w:r>
    </w:p>
    <w:p w14:paraId="3E7777F2" w14:textId="77777777" w:rsidR="00253E43" w:rsidRPr="00253E43" w:rsidRDefault="00253E43" w:rsidP="00253E43">
      <w:pPr>
        <w:autoSpaceDE w:val="0"/>
        <w:autoSpaceDN w:val="0"/>
        <w:adjustRightInd w:val="0"/>
        <w:spacing w:after="0" w:line="240" w:lineRule="auto"/>
        <w:ind w:firstLine="0"/>
        <w:jc w:val="left"/>
        <w:rPr>
          <w:rFonts w:eastAsia="Times New Roman" w:cstheme="minorHAnsi"/>
          <w:lang w:eastAsia="fr-FR"/>
        </w:rPr>
      </w:pPr>
    </w:p>
    <w:p w14:paraId="0841437A" w14:textId="77777777" w:rsidR="00253E43" w:rsidRPr="00BF6D49" w:rsidRDefault="00253E43" w:rsidP="00253E43">
      <w:pPr>
        <w:spacing w:after="0" w:line="240" w:lineRule="auto"/>
        <w:ind w:firstLine="0"/>
        <w:jc w:val="left"/>
        <w:rPr>
          <w:rFonts w:ascii="Times New Roman" w:eastAsia="Times New Roman" w:hAnsi="Times New Roman" w:cs="Times New Roman"/>
          <w:sz w:val="24"/>
          <w:szCs w:val="24"/>
          <w:lang w:eastAsia="fr-FR"/>
        </w:rPr>
      </w:pPr>
      <w:r w:rsidRPr="004509B5">
        <w:rPr>
          <w:b/>
        </w:rPr>
        <w:t>Ex</w:t>
      </w:r>
      <w:r>
        <w:rPr>
          <w:b/>
        </w:rPr>
        <w:t xml:space="preserve"> : </w:t>
      </w:r>
      <w:r w:rsidRPr="00E2741A">
        <w:rPr>
          <w:rFonts w:eastAsia="Times New Roman" w:cstheme="minorHAnsi"/>
          <w:lang w:eastAsia="fr-FR"/>
        </w:rPr>
        <w:t xml:space="preserve">DEMEESTÈRE, René, LORINO et Philippe, MOTTIS, Nicolas et GALLOIS, Louis Préfacier, 2013. </w:t>
      </w:r>
      <w:r w:rsidRPr="00E2741A">
        <w:rPr>
          <w:rFonts w:eastAsia="Times New Roman" w:cstheme="minorHAnsi"/>
          <w:i/>
          <w:iCs/>
          <w:lang w:eastAsia="fr-FR"/>
        </w:rPr>
        <w:t>Pilotage de l’entreprise et contrôle de gestion</w:t>
      </w:r>
      <w:r w:rsidRPr="00E2741A">
        <w:rPr>
          <w:rFonts w:eastAsia="Times New Roman" w:cstheme="minorHAnsi"/>
          <w:lang w:eastAsia="fr-FR"/>
        </w:rPr>
        <w:t>. Paris, France : Dunod. ISBN 978-2-10-058932-6.</w:t>
      </w:r>
      <w:r w:rsidRPr="00BF6D49">
        <w:rPr>
          <w:rFonts w:ascii="Times New Roman" w:eastAsia="Times New Roman" w:hAnsi="Times New Roman" w:cs="Times New Roman"/>
          <w:sz w:val="24"/>
          <w:szCs w:val="24"/>
          <w:lang w:eastAsia="fr-FR"/>
        </w:rPr>
        <w:t xml:space="preserve"> </w:t>
      </w:r>
    </w:p>
    <w:p w14:paraId="4AC65A83" w14:textId="77777777" w:rsidR="004509B5" w:rsidRDefault="004509B5" w:rsidP="00751AEE">
      <w:pPr>
        <w:spacing w:after="0" w:line="240" w:lineRule="auto"/>
        <w:ind w:firstLine="0"/>
      </w:pPr>
    </w:p>
    <w:p w14:paraId="368B4076" w14:textId="77777777" w:rsidR="00253E43" w:rsidRDefault="00253E43" w:rsidP="00253E43">
      <w:pPr>
        <w:pStyle w:val="af2"/>
        <w:numPr>
          <w:ilvl w:val="0"/>
          <w:numId w:val="46"/>
        </w:numPr>
        <w:spacing w:line="240" w:lineRule="auto"/>
      </w:pPr>
      <w:r>
        <w:t>S’il s’agit d’une première édition, ne pas mentionner le numéro d’édition.</w:t>
      </w:r>
    </w:p>
    <w:p w14:paraId="1734C5C9" w14:textId="77777777" w:rsidR="00253E43" w:rsidRDefault="00253E43" w:rsidP="00253E43">
      <w:pPr>
        <w:pStyle w:val="af2"/>
        <w:numPr>
          <w:ilvl w:val="0"/>
          <w:numId w:val="46"/>
        </w:numPr>
        <w:spacing w:line="240" w:lineRule="auto"/>
      </w:pPr>
      <w:r>
        <w:t>Indiquez si besoin le tome ou volume après l’édition.</w:t>
      </w:r>
    </w:p>
    <w:p w14:paraId="5E947E78" w14:textId="77777777" w:rsidR="00253E43" w:rsidRPr="00253E43" w:rsidRDefault="00253E43" w:rsidP="00253E43">
      <w:pPr>
        <w:pStyle w:val="af2"/>
        <w:numPr>
          <w:ilvl w:val="0"/>
          <w:numId w:val="46"/>
        </w:numPr>
        <w:spacing w:line="240" w:lineRule="auto"/>
      </w:pPr>
      <w:r>
        <w:t>Direction d’ouvrage : Indiquez (</w:t>
      </w:r>
      <w:proofErr w:type="spellStart"/>
      <w:r>
        <w:t>dir</w:t>
      </w:r>
      <w:proofErr w:type="spellEnd"/>
      <w:r>
        <w:t>.). Collaboration : indiquez (collab.) après l’auteur. Editeur scientifique : indiquez (</w:t>
      </w:r>
      <w:proofErr w:type="spellStart"/>
      <w:r>
        <w:t>ed</w:t>
      </w:r>
      <w:proofErr w:type="spellEnd"/>
      <w:r>
        <w:t>.)</w:t>
      </w:r>
    </w:p>
    <w:p w14:paraId="01C4A241" w14:textId="77777777" w:rsidR="00FB0DB1" w:rsidRDefault="00FB0DB1" w:rsidP="00253E43">
      <w:pPr>
        <w:pStyle w:val="af2"/>
        <w:numPr>
          <w:ilvl w:val="0"/>
          <w:numId w:val="46"/>
        </w:numPr>
        <w:spacing w:line="240" w:lineRule="auto"/>
      </w:pPr>
      <w:r w:rsidRPr="00253E43">
        <w:rPr>
          <w:b/>
        </w:rPr>
        <w:t>Si plus de deux auteurs</w:t>
      </w:r>
      <w:r w:rsidR="0092255C" w:rsidRPr="00253E43">
        <w:rPr>
          <w:b/>
        </w:rPr>
        <w:t xml:space="preserve"> : </w:t>
      </w:r>
      <w:r w:rsidR="0092255C" w:rsidRPr="0092255C">
        <w:t>l’appel de citation dans le corps de texte ne comprendra que le nom du premier auteur, suivi de la locution latine et al.</w:t>
      </w:r>
      <w:r w:rsidR="0092255C" w:rsidRPr="00253E43">
        <w:rPr>
          <w:b/>
        </w:rPr>
        <w:t xml:space="preserve"> </w:t>
      </w:r>
      <w:r w:rsidR="0092255C" w:rsidRPr="00E85DCA">
        <w:t xml:space="preserve">Dans la bibliographie, retranscrire si possible </w:t>
      </w:r>
      <w:r w:rsidR="00E85DCA" w:rsidRPr="00E85DCA">
        <w:t xml:space="preserve">l’ensemble des auteurs. </w:t>
      </w:r>
    </w:p>
    <w:p w14:paraId="6F91573A" w14:textId="77777777" w:rsidR="00A54490" w:rsidRPr="00E85DCA" w:rsidRDefault="00A54490" w:rsidP="00A54490">
      <w:pPr>
        <w:pStyle w:val="af2"/>
        <w:spacing w:line="240" w:lineRule="auto"/>
        <w:ind w:firstLine="0"/>
      </w:pPr>
    </w:p>
    <w:p w14:paraId="35CC2E14" w14:textId="77777777" w:rsidR="00FB0DB1" w:rsidRPr="00A54490" w:rsidRDefault="0085434E" w:rsidP="00A54490">
      <w:pPr>
        <w:pStyle w:val="af2"/>
        <w:numPr>
          <w:ilvl w:val="0"/>
          <w:numId w:val="48"/>
        </w:numPr>
        <w:spacing w:line="240" w:lineRule="auto"/>
        <w:rPr>
          <w:b/>
        </w:rPr>
      </w:pPr>
      <w:r w:rsidRPr="00A54490">
        <w:rPr>
          <w:b/>
        </w:rPr>
        <w:t>Contribution dans un ouvrage collectif</w:t>
      </w:r>
    </w:p>
    <w:p w14:paraId="75109625" w14:textId="77777777" w:rsidR="00E2741A" w:rsidRPr="00E2741A" w:rsidRDefault="00E2741A" w:rsidP="00E2741A">
      <w:pPr>
        <w:autoSpaceDE w:val="0"/>
        <w:autoSpaceDN w:val="0"/>
        <w:adjustRightInd w:val="0"/>
        <w:spacing w:after="0" w:line="240" w:lineRule="auto"/>
        <w:ind w:firstLine="0"/>
        <w:jc w:val="left"/>
        <w:rPr>
          <w:rFonts w:eastAsiaTheme="minorHAnsi" w:cstheme="minorHAnsi"/>
        </w:rPr>
      </w:pPr>
      <w:r w:rsidRPr="00E2741A">
        <w:rPr>
          <w:rFonts w:eastAsiaTheme="minorHAnsi" w:cstheme="minorHAnsi"/>
        </w:rPr>
        <w:t xml:space="preserve">NOM, Prénom de l’auteur du chapitre, année de publication. Titre du chapitre. In : NOM, Prénom de l’auteur du livre. </w:t>
      </w:r>
      <w:r w:rsidRPr="00E2741A">
        <w:rPr>
          <w:rFonts w:eastAsiaTheme="minorHAnsi" w:cstheme="minorHAnsi"/>
          <w:i/>
          <w:iCs/>
        </w:rPr>
        <w:t>Titre du livre</w:t>
      </w:r>
      <w:r w:rsidRPr="00E2741A">
        <w:rPr>
          <w:rFonts w:eastAsiaTheme="minorHAnsi" w:cstheme="minorHAnsi"/>
        </w:rPr>
        <w:t>. Ne édition. Ville d’édition : Nom de l’éditeur, pages du chapitre.</w:t>
      </w:r>
    </w:p>
    <w:p w14:paraId="185D0454" w14:textId="77777777" w:rsidR="00E2741A" w:rsidRDefault="00E2741A" w:rsidP="00E2741A">
      <w:pPr>
        <w:autoSpaceDE w:val="0"/>
        <w:autoSpaceDN w:val="0"/>
        <w:adjustRightInd w:val="0"/>
        <w:spacing w:after="0" w:line="240" w:lineRule="auto"/>
        <w:ind w:firstLine="0"/>
        <w:jc w:val="left"/>
        <w:rPr>
          <w:b/>
        </w:rPr>
      </w:pPr>
    </w:p>
    <w:p w14:paraId="437BB9CC" w14:textId="77777777" w:rsidR="00E832AB" w:rsidRDefault="00E832AB" w:rsidP="00E2741A">
      <w:pPr>
        <w:autoSpaceDE w:val="0"/>
        <w:autoSpaceDN w:val="0"/>
        <w:adjustRightInd w:val="0"/>
        <w:spacing w:after="0" w:line="240" w:lineRule="auto"/>
        <w:ind w:firstLine="0"/>
        <w:jc w:val="left"/>
        <w:rPr>
          <w:color w:val="FF0000"/>
        </w:rPr>
      </w:pPr>
      <w:r>
        <w:rPr>
          <w:b/>
        </w:rPr>
        <w:t>Ex.</w:t>
      </w:r>
      <w:r w:rsidR="004509B5">
        <w:rPr>
          <w:b/>
        </w:rPr>
        <w:t> :</w:t>
      </w:r>
      <w:r>
        <w:rPr>
          <w:b/>
        </w:rPr>
        <w:t xml:space="preserve"> </w:t>
      </w:r>
      <w:r>
        <w:t>DEBENEDETTI, Stéphane</w:t>
      </w:r>
      <w:r w:rsidR="00E2741A">
        <w:t>, 2009.</w:t>
      </w:r>
      <w:r>
        <w:t xml:space="preserve"> Le marketing des industries culturelles :</w:t>
      </w:r>
      <w:r w:rsidR="00BA4AFC">
        <w:t xml:space="preserve"> </w:t>
      </w:r>
      <w:r>
        <w:t xml:space="preserve">films, livres et disques. In BOURGEON-RENAULT, Dominique. </w:t>
      </w:r>
      <w:r>
        <w:rPr>
          <w:i/>
        </w:rPr>
        <w:t xml:space="preserve">Marketing de l’art et de la culture : spectacle vivant, patrimoine et industries culturelles. </w:t>
      </w:r>
      <w:r w:rsidR="00BA4AFC">
        <w:t xml:space="preserve">Paris : Dunod, </w:t>
      </w:r>
      <w:r w:rsidRPr="0092255C">
        <w:t>pp. 211-</w:t>
      </w:r>
      <w:r w:rsidR="00AA1F91" w:rsidRPr="0092255C">
        <w:t>244.</w:t>
      </w:r>
    </w:p>
    <w:p w14:paraId="7C93922F" w14:textId="77777777" w:rsidR="004509B5" w:rsidRPr="00E832AB" w:rsidRDefault="004509B5" w:rsidP="00751AEE">
      <w:pPr>
        <w:spacing w:after="0" w:line="240" w:lineRule="auto"/>
        <w:ind w:firstLine="0"/>
      </w:pPr>
    </w:p>
    <w:p w14:paraId="445C156D" w14:textId="77777777" w:rsidR="00A76D71" w:rsidRPr="00A54490" w:rsidRDefault="00A76D71" w:rsidP="00A54490">
      <w:pPr>
        <w:pStyle w:val="af2"/>
        <w:numPr>
          <w:ilvl w:val="0"/>
          <w:numId w:val="48"/>
        </w:numPr>
        <w:spacing w:line="240" w:lineRule="auto"/>
        <w:rPr>
          <w:b/>
        </w:rPr>
      </w:pPr>
      <w:r w:rsidRPr="00A54490">
        <w:rPr>
          <w:b/>
        </w:rPr>
        <w:t>Arti</w:t>
      </w:r>
      <w:r w:rsidR="00AE3E7B" w:rsidRPr="00A54490">
        <w:rPr>
          <w:b/>
        </w:rPr>
        <w:t>cle</w:t>
      </w:r>
      <w:r w:rsidRPr="00A54490">
        <w:rPr>
          <w:b/>
        </w:rPr>
        <w:t xml:space="preserve"> de revue</w:t>
      </w:r>
    </w:p>
    <w:p w14:paraId="1BAED649" w14:textId="77777777" w:rsidR="00E2741A" w:rsidRPr="00E2741A" w:rsidRDefault="00E2741A" w:rsidP="00E2741A">
      <w:pPr>
        <w:autoSpaceDE w:val="0"/>
        <w:autoSpaceDN w:val="0"/>
        <w:adjustRightInd w:val="0"/>
        <w:spacing w:after="0" w:line="240" w:lineRule="auto"/>
        <w:ind w:firstLine="0"/>
        <w:jc w:val="left"/>
        <w:rPr>
          <w:rFonts w:eastAsiaTheme="minorHAnsi" w:cstheme="minorHAnsi"/>
        </w:rPr>
      </w:pPr>
      <w:r w:rsidRPr="00E2741A">
        <w:rPr>
          <w:rFonts w:eastAsiaTheme="minorHAnsi" w:cstheme="minorHAnsi"/>
        </w:rPr>
        <w:t xml:space="preserve">NOM, Prénom des auteurs, année de publication. Titre de l’article. </w:t>
      </w:r>
      <w:r w:rsidRPr="00E2741A">
        <w:rPr>
          <w:rFonts w:eastAsiaTheme="minorHAnsi" w:cstheme="minorHAnsi"/>
          <w:i/>
          <w:iCs/>
        </w:rPr>
        <w:t>Nom de la revue</w:t>
      </w:r>
      <w:r w:rsidRPr="00E2741A">
        <w:rPr>
          <w:rFonts w:eastAsiaTheme="minorHAnsi" w:cstheme="minorHAnsi"/>
        </w:rPr>
        <w:t>. Volume, numéro, pages. DOI si l’article est en ligne.</w:t>
      </w:r>
    </w:p>
    <w:p w14:paraId="1D5F6046" w14:textId="77777777" w:rsidR="008403F1" w:rsidRDefault="00A11B07" w:rsidP="008403F1">
      <w:pPr>
        <w:spacing w:after="0" w:line="240" w:lineRule="auto"/>
        <w:ind w:firstLine="0"/>
        <w:jc w:val="left"/>
        <w:rPr>
          <w:rFonts w:eastAsia="Times New Roman" w:cs="Times New Roman"/>
        </w:rPr>
      </w:pPr>
      <w:r w:rsidRPr="004E598A">
        <w:rPr>
          <w:b/>
        </w:rPr>
        <w:t>Ex.</w:t>
      </w:r>
      <w:r w:rsidR="004E598A">
        <w:rPr>
          <w:b/>
        </w:rPr>
        <w:t> :</w:t>
      </w:r>
      <w:r w:rsidRPr="004E598A">
        <w:rPr>
          <w:b/>
        </w:rPr>
        <w:t xml:space="preserve"> </w:t>
      </w:r>
      <w:r w:rsidR="008403F1">
        <w:t xml:space="preserve">GARZA, Astrid et SALCEDO, Jorge, 2021. </w:t>
      </w:r>
      <w:r w:rsidR="008403F1" w:rsidRPr="008403F1">
        <w:rPr>
          <w:lang w:val="en-GB"/>
        </w:rPr>
        <w:t xml:space="preserve">Strategies for fostering emotional intelligence among organizational leaders. </w:t>
      </w:r>
      <w:r w:rsidR="008403F1">
        <w:rPr>
          <w:i/>
          <w:iCs/>
        </w:rPr>
        <w:t>Recherches en Sciences de Gestion</w:t>
      </w:r>
      <w:r w:rsidR="008403F1">
        <w:t>. Vol. 145, n° 4, pp. 217</w:t>
      </w:r>
      <w:r w:rsidR="008403F1">
        <w:noBreakHyphen/>
        <w:t>241. DOI </w:t>
      </w:r>
      <w:hyperlink r:id="rId29" w:history="1">
        <w:r w:rsidR="008403F1">
          <w:rPr>
            <w:rStyle w:val="ab"/>
          </w:rPr>
          <w:t>10.3917/resg.145.0217</w:t>
        </w:r>
      </w:hyperlink>
      <w:r w:rsidR="008403F1">
        <w:t xml:space="preserve">. </w:t>
      </w:r>
    </w:p>
    <w:p w14:paraId="6EFD2848" w14:textId="77777777" w:rsidR="004509B5" w:rsidRDefault="004509B5" w:rsidP="00E2741A">
      <w:pPr>
        <w:autoSpaceDE w:val="0"/>
        <w:autoSpaceDN w:val="0"/>
        <w:adjustRightInd w:val="0"/>
        <w:spacing w:after="0" w:line="240" w:lineRule="auto"/>
        <w:ind w:firstLine="0"/>
        <w:jc w:val="left"/>
      </w:pPr>
    </w:p>
    <w:p w14:paraId="00FF3D9C" w14:textId="77777777" w:rsidR="008403F1" w:rsidRDefault="008403F1" w:rsidP="008403F1">
      <w:pPr>
        <w:pStyle w:val="af2"/>
        <w:numPr>
          <w:ilvl w:val="0"/>
          <w:numId w:val="47"/>
        </w:numPr>
        <w:autoSpaceDE w:val="0"/>
        <w:autoSpaceDN w:val="0"/>
        <w:adjustRightInd w:val="0"/>
        <w:spacing w:after="0" w:line="240" w:lineRule="auto"/>
        <w:jc w:val="left"/>
      </w:pPr>
      <w:r>
        <w:t>Si vous citez un quotidien : indiquer la date du jour.</w:t>
      </w:r>
    </w:p>
    <w:p w14:paraId="5AEB28EA" w14:textId="77777777" w:rsidR="008403F1" w:rsidRDefault="008403F1" w:rsidP="008403F1">
      <w:pPr>
        <w:pStyle w:val="af2"/>
        <w:numPr>
          <w:ilvl w:val="0"/>
          <w:numId w:val="47"/>
        </w:numPr>
        <w:autoSpaceDE w:val="0"/>
        <w:autoSpaceDN w:val="0"/>
        <w:adjustRightInd w:val="0"/>
        <w:spacing w:after="0" w:line="240" w:lineRule="auto"/>
        <w:jc w:val="left"/>
      </w:pPr>
      <w:r>
        <w:lastRenderedPageBreak/>
        <w:t>Vous pouvez abréger le nom de la revue selon l’abréviation officielle.</w:t>
      </w:r>
    </w:p>
    <w:p w14:paraId="0A8D8F66" w14:textId="77777777" w:rsidR="008403F1" w:rsidRDefault="008403F1" w:rsidP="008403F1">
      <w:pPr>
        <w:pStyle w:val="af2"/>
        <w:numPr>
          <w:ilvl w:val="0"/>
          <w:numId w:val="47"/>
        </w:numPr>
        <w:autoSpaceDE w:val="0"/>
        <w:autoSpaceDN w:val="0"/>
        <w:adjustRightInd w:val="0"/>
        <w:spacing w:after="0" w:line="240" w:lineRule="auto"/>
        <w:jc w:val="left"/>
      </w:pPr>
      <w:r>
        <w:t>Si l’article n’a pas de DOI, mais est disponible librement sur le web : rajouter l’url.</w:t>
      </w:r>
    </w:p>
    <w:p w14:paraId="73C2FAB1" w14:textId="77777777" w:rsidR="008403F1" w:rsidRPr="00545D59" w:rsidRDefault="008403F1" w:rsidP="008403F1">
      <w:pPr>
        <w:pStyle w:val="af2"/>
        <w:numPr>
          <w:ilvl w:val="0"/>
          <w:numId w:val="47"/>
        </w:numPr>
        <w:autoSpaceDE w:val="0"/>
        <w:autoSpaceDN w:val="0"/>
        <w:adjustRightInd w:val="0"/>
        <w:spacing w:after="0" w:line="240" w:lineRule="auto"/>
        <w:jc w:val="left"/>
      </w:pPr>
      <w:r>
        <w:t xml:space="preserve">Si l’article est disponible via une base de données avec authentification (EXEMPLE : </w:t>
      </w:r>
      <w:proofErr w:type="spellStart"/>
      <w:r>
        <w:t>Europresse</w:t>
      </w:r>
      <w:proofErr w:type="spellEnd"/>
      <w:r>
        <w:t>) : ne pas citer l’url.</w:t>
      </w:r>
    </w:p>
    <w:p w14:paraId="1A1852D0" w14:textId="77777777" w:rsidR="007A279D" w:rsidRPr="00711D06" w:rsidRDefault="007A279D" w:rsidP="00751AEE">
      <w:pPr>
        <w:spacing w:after="0" w:line="240" w:lineRule="auto"/>
        <w:ind w:firstLine="0"/>
      </w:pPr>
    </w:p>
    <w:p w14:paraId="322DA871" w14:textId="77777777" w:rsidR="004509B5" w:rsidRPr="00A54490" w:rsidRDefault="00F17D45" w:rsidP="00A54490">
      <w:pPr>
        <w:pStyle w:val="af2"/>
        <w:numPr>
          <w:ilvl w:val="0"/>
          <w:numId w:val="48"/>
        </w:numPr>
        <w:spacing w:line="240" w:lineRule="auto"/>
        <w:rPr>
          <w:b/>
        </w:rPr>
      </w:pPr>
      <w:r w:rsidRPr="00A54490">
        <w:rPr>
          <w:b/>
        </w:rPr>
        <w:t xml:space="preserve">Thèse ou mémoire </w:t>
      </w:r>
    </w:p>
    <w:p w14:paraId="1CA3B757" w14:textId="77777777" w:rsidR="008403F1" w:rsidRDefault="008403F1" w:rsidP="008403F1">
      <w:pPr>
        <w:autoSpaceDE w:val="0"/>
        <w:autoSpaceDN w:val="0"/>
        <w:adjustRightInd w:val="0"/>
        <w:spacing w:after="0" w:line="240" w:lineRule="auto"/>
        <w:ind w:firstLine="0"/>
        <w:jc w:val="left"/>
        <w:rPr>
          <w:rFonts w:ascii="ArialNarrow" w:eastAsiaTheme="minorHAnsi" w:hAnsi="ArialNarrow" w:cs="ArialNarrow"/>
          <w:sz w:val="20"/>
          <w:szCs w:val="20"/>
        </w:rPr>
      </w:pPr>
      <w:r>
        <w:rPr>
          <w:rFonts w:ascii="ArialNarrow" w:eastAsiaTheme="minorHAnsi" w:hAnsi="ArialNarrow" w:cs="ArialNarrow"/>
          <w:sz w:val="20"/>
          <w:szCs w:val="20"/>
        </w:rPr>
        <w:t xml:space="preserve">NOM, Prénom de l’auteur, année de soutenance. </w:t>
      </w:r>
      <w:r>
        <w:rPr>
          <w:rFonts w:ascii="ArialNarrow-Italic" w:eastAsiaTheme="minorHAnsi" w:hAnsi="ArialNarrow-Italic" w:cs="ArialNarrow-Italic"/>
          <w:i/>
          <w:iCs/>
          <w:sz w:val="20"/>
          <w:szCs w:val="20"/>
        </w:rPr>
        <w:t>Titre</w:t>
      </w:r>
      <w:r>
        <w:rPr>
          <w:rFonts w:ascii="ArialNarrow" w:eastAsiaTheme="minorHAnsi" w:hAnsi="ArialNarrow" w:cs="ArialNarrow"/>
          <w:sz w:val="20"/>
          <w:szCs w:val="20"/>
        </w:rPr>
        <w:t>. Type de travail (thèse, mémoire, rapport). Discipline. Ville : Université ou école.</w:t>
      </w:r>
    </w:p>
    <w:p w14:paraId="4FBD5899" w14:textId="77777777" w:rsidR="008403F1" w:rsidRDefault="008403F1" w:rsidP="008403F1">
      <w:pPr>
        <w:autoSpaceDE w:val="0"/>
        <w:autoSpaceDN w:val="0"/>
        <w:adjustRightInd w:val="0"/>
        <w:spacing w:after="0" w:line="240" w:lineRule="auto"/>
        <w:ind w:firstLine="0"/>
        <w:jc w:val="left"/>
        <w:rPr>
          <w:rFonts w:ascii="ArialNarrow" w:eastAsiaTheme="minorHAnsi" w:hAnsi="ArialNarrow" w:cs="ArialNarrow"/>
          <w:sz w:val="20"/>
          <w:szCs w:val="20"/>
        </w:rPr>
      </w:pPr>
    </w:p>
    <w:p w14:paraId="2DFCD72D" w14:textId="77777777" w:rsidR="00435CB9" w:rsidRDefault="00F829F3" w:rsidP="00435CB9">
      <w:pPr>
        <w:spacing w:after="0" w:line="240" w:lineRule="auto"/>
        <w:ind w:firstLine="0"/>
        <w:jc w:val="left"/>
        <w:rPr>
          <w:rFonts w:eastAsia="Times New Roman" w:cs="Times New Roman"/>
        </w:rPr>
      </w:pPr>
      <w:r w:rsidRPr="00FE7577">
        <w:rPr>
          <w:b/>
        </w:rPr>
        <w:t>Ex. :</w:t>
      </w:r>
      <w:r w:rsidRPr="00C40F28">
        <w:t xml:space="preserve"> </w:t>
      </w:r>
      <w:r w:rsidR="00435CB9">
        <w:t xml:space="preserve">CALAMEL, Ludivine, 2012. </w:t>
      </w:r>
      <w:r w:rsidR="00435CB9">
        <w:rPr>
          <w:i/>
          <w:iCs/>
        </w:rPr>
        <w:t>Gestion des Ressources Humaines et collaboration en pôle de compétitivité : une relation dialogique</w:t>
      </w:r>
      <w:r w:rsidR="00435CB9">
        <w:t xml:space="preserve"> [en ligne]. Thèse de doctorat. Sciences de gestion. </w:t>
      </w:r>
      <w:r w:rsidR="00A02153">
        <w:t>Grenoble</w:t>
      </w:r>
      <w:r w:rsidR="00435CB9">
        <w:t xml:space="preserve"> : Université de Grenoble. [Consulté le 18 mars 2022]. Disponible à l’adresse : </w:t>
      </w:r>
      <w:hyperlink r:id="rId30" w:history="1">
        <w:r w:rsidR="00435CB9">
          <w:rPr>
            <w:rStyle w:val="ab"/>
          </w:rPr>
          <w:t>http://www.theses.fr/2012GRENG008/document</w:t>
        </w:r>
      </w:hyperlink>
    </w:p>
    <w:p w14:paraId="57D79AE9" w14:textId="77777777" w:rsidR="00D63DFF" w:rsidRDefault="00D63DFF" w:rsidP="00D63DFF">
      <w:pPr>
        <w:spacing w:after="0" w:line="240" w:lineRule="auto"/>
        <w:ind w:firstLine="0"/>
      </w:pPr>
    </w:p>
    <w:p w14:paraId="055EB404" w14:textId="77777777" w:rsidR="00D63DFF" w:rsidRPr="00A54490" w:rsidRDefault="00D63DFF" w:rsidP="00A54490">
      <w:pPr>
        <w:pStyle w:val="af2"/>
        <w:numPr>
          <w:ilvl w:val="0"/>
          <w:numId w:val="48"/>
        </w:numPr>
        <w:spacing w:line="240" w:lineRule="auto"/>
        <w:rPr>
          <w:b/>
        </w:rPr>
      </w:pPr>
      <w:r w:rsidRPr="00A54490">
        <w:rPr>
          <w:b/>
        </w:rPr>
        <w:t>Site WEB</w:t>
      </w:r>
    </w:p>
    <w:p w14:paraId="1D2CA8FD" w14:textId="77777777" w:rsidR="00D63DFF" w:rsidRPr="00711D06" w:rsidRDefault="00D63DFF" w:rsidP="00D63DFF">
      <w:pPr>
        <w:spacing w:line="240" w:lineRule="auto"/>
        <w:ind w:firstLine="0"/>
      </w:pPr>
      <w:r w:rsidRPr="00711D06">
        <w:t>Auteur (</w:t>
      </w:r>
      <w:r>
        <w:t xml:space="preserve">ou </w:t>
      </w:r>
      <w:proofErr w:type="gramStart"/>
      <w:r>
        <w:t>nom  de</w:t>
      </w:r>
      <w:proofErr w:type="gramEnd"/>
      <w:r>
        <w:t xml:space="preserve"> l’</w:t>
      </w:r>
      <w:r w:rsidRPr="00711D06">
        <w:t xml:space="preserve">organisme). </w:t>
      </w:r>
      <w:r>
        <w:rPr>
          <w:i/>
        </w:rPr>
        <w:t>Titre de la page d’accueil</w:t>
      </w:r>
      <w:r w:rsidRPr="00711D06">
        <w:rPr>
          <w:i/>
        </w:rPr>
        <w:t xml:space="preserve"> </w:t>
      </w:r>
      <w:r>
        <w:t xml:space="preserve">[En ligne]. </w:t>
      </w:r>
      <w:r w:rsidRPr="004608BA">
        <w:t>Disponible sur</w:t>
      </w:r>
      <w:r>
        <w:t> : &lt;URL&gt;</w:t>
      </w:r>
      <w:r w:rsidRPr="00711D06">
        <w:t xml:space="preserve"> </w:t>
      </w:r>
      <w:r>
        <w:t>(Date de consultation</w:t>
      </w:r>
      <w:r w:rsidRPr="00711D06">
        <w:t>)</w:t>
      </w:r>
      <w:r>
        <w:t>.</w:t>
      </w:r>
    </w:p>
    <w:p w14:paraId="555BB9D7" w14:textId="77777777" w:rsidR="000D1C41" w:rsidRDefault="00D63DFF" w:rsidP="00D63DFF">
      <w:pPr>
        <w:spacing w:after="200" w:line="240" w:lineRule="auto"/>
        <w:ind w:firstLine="0"/>
      </w:pPr>
      <w:r w:rsidRPr="00711D06">
        <w:rPr>
          <w:b/>
        </w:rPr>
        <w:t xml:space="preserve">Ex : </w:t>
      </w:r>
      <w:r w:rsidRPr="00711D06">
        <w:t>Grenoble</w:t>
      </w:r>
      <w:r>
        <w:t xml:space="preserve"> IAE</w:t>
      </w:r>
      <w:r w:rsidRPr="00711D06">
        <w:t xml:space="preserve">. </w:t>
      </w:r>
      <w:r w:rsidRPr="00711D06">
        <w:rPr>
          <w:i/>
        </w:rPr>
        <w:t>Site de la Bibliot</w:t>
      </w:r>
      <w:r>
        <w:rPr>
          <w:i/>
        </w:rPr>
        <w:t>hèque de l’IAE de Grenoble</w:t>
      </w:r>
      <w:r w:rsidRPr="00711D06">
        <w:rPr>
          <w:i/>
        </w:rPr>
        <w:t xml:space="preserve"> </w:t>
      </w:r>
      <w:r w:rsidRPr="00711D06">
        <w:t xml:space="preserve">[En ligne]. </w:t>
      </w:r>
      <w:r>
        <w:t>Disponible sur : &lt;</w:t>
      </w:r>
      <w:hyperlink r:id="rId31" w:history="1">
        <w:r>
          <w:rPr>
            <w:rStyle w:val="ab"/>
            <w:color w:val="auto"/>
          </w:rPr>
          <w:t>https://www.grenoble-iae.fr/menu-principal/l-iae/bibliotheques/</w:t>
        </w:r>
      </w:hyperlink>
      <w:r>
        <w:rPr>
          <w:rStyle w:val="ab"/>
          <w:color w:val="auto"/>
        </w:rPr>
        <w:t>&gt;</w:t>
      </w:r>
      <w:r w:rsidRPr="00711D06">
        <w:t xml:space="preserve"> (consulté le </w:t>
      </w:r>
      <w:r>
        <w:t>26 mars 2018</w:t>
      </w:r>
      <w:r w:rsidRPr="00711D06">
        <w:t>)</w:t>
      </w:r>
    </w:p>
    <w:p w14:paraId="3AF55555" w14:textId="77777777" w:rsidR="00DF743C" w:rsidRPr="00CE1FE1" w:rsidRDefault="00A54490" w:rsidP="00A54490">
      <w:pPr>
        <w:pStyle w:val="af2"/>
        <w:numPr>
          <w:ilvl w:val="0"/>
          <w:numId w:val="48"/>
        </w:numPr>
        <w:spacing w:line="240" w:lineRule="auto"/>
        <w:rPr>
          <w:b/>
        </w:rPr>
      </w:pPr>
      <w:r w:rsidRPr="00CE1FE1">
        <w:rPr>
          <w:b/>
        </w:rPr>
        <w:t>Actes de colloques</w:t>
      </w:r>
    </w:p>
    <w:p w14:paraId="70D76AC1" w14:textId="77777777" w:rsidR="00CE1FE1" w:rsidRDefault="00D15800" w:rsidP="00CE1FE1">
      <w:pPr>
        <w:autoSpaceDE w:val="0"/>
        <w:autoSpaceDN w:val="0"/>
        <w:adjustRightInd w:val="0"/>
        <w:spacing w:after="0" w:line="240" w:lineRule="auto"/>
        <w:ind w:firstLine="0"/>
        <w:jc w:val="left"/>
        <w:rPr>
          <w:rFonts w:ascii="ArialNarrow" w:eastAsiaTheme="minorHAnsi" w:hAnsi="ArialNarrow" w:cs="ArialNarrow"/>
          <w:sz w:val="20"/>
          <w:szCs w:val="20"/>
        </w:rPr>
      </w:pPr>
      <w:r>
        <w:rPr>
          <w:rFonts w:ascii="ArialNarrow" w:eastAsiaTheme="minorHAnsi" w:hAnsi="ArialNarrow" w:cs="ArialNarrow"/>
          <w:sz w:val="20"/>
          <w:szCs w:val="20"/>
        </w:rPr>
        <w:t xml:space="preserve">AUTEUR ou ORGANISATEUR, année de publication. </w:t>
      </w:r>
      <w:r>
        <w:rPr>
          <w:rFonts w:ascii="ArialNarrow-Italic" w:eastAsiaTheme="minorHAnsi" w:hAnsi="ArialNarrow-Italic" w:cs="ArialNarrow-Italic"/>
          <w:i/>
          <w:iCs/>
          <w:sz w:val="20"/>
          <w:szCs w:val="20"/>
        </w:rPr>
        <w:t>Titre du congrès</w:t>
      </w:r>
      <w:r>
        <w:rPr>
          <w:rFonts w:ascii="ArialNarrow" w:eastAsiaTheme="minorHAnsi" w:hAnsi="ArialNarrow" w:cs="ArialNarrow"/>
          <w:sz w:val="20"/>
          <w:szCs w:val="20"/>
        </w:rPr>
        <w:t>, date et lieu. Ville d’édition : Nom de l’éditeur, pages.</w:t>
      </w:r>
    </w:p>
    <w:p w14:paraId="132755E4" w14:textId="77777777" w:rsidR="00CE1FE1" w:rsidRDefault="00CE1FE1" w:rsidP="00CE1FE1">
      <w:pPr>
        <w:autoSpaceDE w:val="0"/>
        <w:autoSpaceDN w:val="0"/>
        <w:adjustRightInd w:val="0"/>
        <w:spacing w:after="0" w:line="240" w:lineRule="auto"/>
        <w:ind w:firstLine="0"/>
        <w:jc w:val="left"/>
      </w:pPr>
    </w:p>
    <w:p w14:paraId="6716D555" w14:textId="77777777" w:rsidR="002021C3" w:rsidRPr="00CE1FE1" w:rsidRDefault="002021C3" w:rsidP="00CE1FE1">
      <w:pPr>
        <w:autoSpaceDE w:val="0"/>
        <w:autoSpaceDN w:val="0"/>
        <w:adjustRightInd w:val="0"/>
        <w:spacing w:after="0" w:line="240" w:lineRule="auto"/>
        <w:ind w:firstLine="0"/>
        <w:jc w:val="left"/>
        <w:rPr>
          <w:rFonts w:ascii="ArialNarrow" w:eastAsiaTheme="minorHAnsi" w:hAnsi="ArialNarrow" w:cs="ArialNarrow"/>
          <w:sz w:val="20"/>
          <w:szCs w:val="20"/>
        </w:rPr>
      </w:pPr>
      <w:r>
        <w:t xml:space="preserve">ADLA, Ludivine et DEFÉLIX, Christian, 2020. GRH et innovation, quand les paradoxes deviennent des outils de management. Le cas d’une PME dans le domaine du conseil. In : </w:t>
      </w:r>
      <w:r w:rsidR="00CE1FE1">
        <w:t>AGRH, 31</w:t>
      </w:r>
      <w:r w:rsidR="00CE1FE1" w:rsidRPr="00CE1FE1">
        <w:rPr>
          <w:vertAlign w:val="superscript"/>
        </w:rPr>
        <w:t>ème</w:t>
      </w:r>
      <w:r w:rsidR="00CE1FE1">
        <w:t xml:space="preserve"> congrès. </w:t>
      </w:r>
      <w:r>
        <w:rPr>
          <w:i/>
          <w:iCs/>
        </w:rPr>
        <w:t>Vers une approche inclusive de la GRH</w:t>
      </w:r>
      <w:r>
        <w:t xml:space="preserve"> [en ligne]. Tours</w:t>
      </w:r>
      <w:r w:rsidR="00CE1FE1">
        <w:t>, 2020.</w:t>
      </w:r>
      <w:r>
        <w:t xml:space="preserve"> Disponible à l’adresse : </w:t>
      </w:r>
      <w:hyperlink r:id="rId32" w:history="1">
        <w:r>
          <w:rPr>
            <w:rStyle w:val="ab"/>
          </w:rPr>
          <w:t>https://www.agrh.fr/actes-des-congrs</w:t>
        </w:r>
      </w:hyperlink>
    </w:p>
    <w:p w14:paraId="7202FEFC" w14:textId="77777777" w:rsidR="002021C3" w:rsidRDefault="002021C3" w:rsidP="00A54490">
      <w:pPr>
        <w:spacing w:line="240" w:lineRule="auto"/>
      </w:pPr>
    </w:p>
    <w:p w14:paraId="77FCF2F8" w14:textId="77777777" w:rsidR="00DD5A19" w:rsidRDefault="00DD5A19" w:rsidP="00FF7333">
      <w:pPr>
        <w:pStyle w:val="af2"/>
        <w:numPr>
          <w:ilvl w:val="0"/>
          <w:numId w:val="48"/>
        </w:numPr>
        <w:spacing w:line="240" w:lineRule="auto"/>
      </w:pPr>
      <w:r>
        <w:t>Pour décrire d’</w:t>
      </w:r>
      <w:r w:rsidRPr="00FF7333">
        <w:rPr>
          <w:b/>
        </w:rPr>
        <w:t>autres types de publication</w:t>
      </w:r>
      <w:r>
        <w:t xml:space="preserve">, vous pouvez consulter le </w:t>
      </w:r>
      <w:r w:rsidR="00FF7333">
        <w:t xml:space="preserve">document suivant : </w:t>
      </w:r>
    </w:p>
    <w:p w14:paraId="3E0203D0" w14:textId="77777777" w:rsidR="00DD5A19" w:rsidRDefault="00DD5A19" w:rsidP="00DD5A19">
      <w:pPr>
        <w:spacing w:after="0" w:line="240" w:lineRule="auto"/>
        <w:ind w:firstLine="0"/>
        <w:jc w:val="left"/>
        <w:rPr>
          <w:rFonts w:eastAsia="Times New Roman" w:cs="Times New Roman"/>
        </w:rPr>
      </w:pPr>
      <w:r>
        <w:t xml:space="preserve">BIBLIOTHÈQUES UNIVERSITAIRES UNIVERSITÉ DE LORRAINE, 2021. </w:t>
      </w:r>
      <w:r>
        <w:rPr>
          <w:i/>
          <w:iCs/>
        </w:rPr>
        <w:t xml:space="preserve">Guide pour la rédaction de références bibliographiques - Style Iso </w:t>
      </w:r>
      <w:proofErr w:type="gramStart"/>
      <w:r>
        <w:rPr>
          <w:i/>
          <w:iCs/>
        </w:rPr>
        <w:t>690:</w:t>
      </w:r>
      <w:proofErr w:type="gramEnd"/>
      <w:r>
        <w:rPr>
          <w:i/>
          <w:iCs/>
        </w:rPr>
        <w:t>2010</w:t>
      </w:r>
      <w:r>
        <w:t xml:space="preserve"> [en ligne]. 2022 2021. [Consulté le 18 mars 2022]. Disponible à l’adresse : </w:t>
      </w:r>
      <w:hyperlink r:id="rId33" w:history="1">
        <w:r>
          <w:rPr>
            <w:rStyle w:val="ab"/>
          </w:rPr>
          <w:t>https://bu.univ-lorraine.fr/sites/default/files/users/user781/Guide-biblio-ISO690-2021-2022.pdf</w:t>
        </w:r>
      </w:hyperlink>
    </w:p>
    <w:p w14:paraId="6E5915CE" w14:textId="77777777" w:rsidR="00CE1FE1" w:rsidRDefault="00CE1FE1" w:rsidP="00A54490">
      <w:pPr>
        <w:spacing w:line="240" w:lineRule="auto"/>
      </w:pPr>
    </w:p>
    <w:p w14:paraId="6AA67878" w14:textId="77777777" w:rsidR="00CE1FE1" w:rsidRDefault="00CE1FE1" w:rsidP="00A54490">
      <w:pPr>
        <w:spacing w:line="240" w:lineRule="auto"/>
        <w:sectPr w:rsidR="00CE1FE1">
          <w:pgSz w:w="11906" w:h="16838"/>
          <w:pgMar w:top="1417" w:right="1417" w:bottom="1417" w:left="1417" w:header="708" w:footer="708" w:gutter="0"/>
          <w:cols w:space="708"/>
          <w:docGrid w:linePitch="360"/>
        </w:sectPr>
      </w:pPr>
    </w:p>
    <w:p w14:paraId="0F687E5F" w14:textId="77777777" w:rsidR="00B329AC" w:rsidRDefault="00BD0981" w:rsidP="00C9302B">
      <w:pPr>
        <w:pStyle w:val="Titrepagesliminairesetautres"/>
      </w:pPr>
      <w:bookmarkStart w:id="435" w:name="_Toc161652293"/>
      <w:bookmarkStart w:id="436" w:name="_Toc161652462"/>
      <w:bookmarkStart w:id="437" w:name="_Toc409448582"/>
      <w:bookmarkStart w:id="438" w:name="_Toc409449113"/>
      <w:bookmarkStart w:id="439" w:name="_Toc161651469"/>
      <w:r>
        <w:rPr>
          <w:rStyle w:val="10"/>
        </w:rPr>
        <w:lastRenderedPageBreak/>
        <w:t>T</w:t>
      </w:r>
      <w:r w:rsidR="00C9302B" w:rsidRPr="00BD0981">
        <w:rPr>
          <w:rStyle w:val="10"/>
        </w:rPr>
        <w:t>ables des figures</w:t>
      </w:r>
      <w:bookmarkEnd w:id="435"/>
      <w:bookmarkEnd w:id="436"/>
      <w:r w:rsidR="00D61387">
        <w:rPr>
          <w:rStyle w:val="aff"/>
        </w:rPr>
        <w:footnoteReference w:id="3"/>
      </w:r>
      <w:bookmarkEnd w:id="437"/>
      <w:bookmarkEnd w:id="438"/>
      <w:bookmarkEnd w:id="439"/>
    </w:p>
    <w:p w14:paraId="36C4AFC5" w14:textId="77777777" w:rsidR="00EE259A" w:rsidRDefault="00D61387">
      <w:pPr>
        <w:pStyle w:val="aff0"/>
        <w:tabs>
          <w:tab w:val="right" w:leader="dot" w:pos="9062"/>
        </w:tabs>
        <w:rPr>
          <w:rFonts w:eastAsiaTheme="minorEastAsia" w:cstheme="minorBidi"/>
          <w:smallCaps w:val="0"/>
          <w:noProof/>
          <w:sz w:val="22"/>
          <w:szCs w:val="22"/>
          <w:lang w:eastAsia="fr-FR"/>
        </w:rPr>
      </w:pPr>
      <w:r>
        <w:fldChar w:fldCharType="begin"/>
      </w:r>
      <w:r>
        <w:instrText xml:space="preserve"> TOC \h \z \c "Figure" </w:instrText>
      </w:r>
      <w:r>
        <w:fldChar w:fldCharType="separate"/>
      </w:r>
      <w:hyperlink w:anchor="_Toc409789021" w:history="1">
        <w:r w:rsidR="00EE259A" w:rsidRPr="00AD511D">
          <w:rPr>
            <w:rStyle w:val="ab"/>
            <w:noProof/>
          </w:rPr>
          <w:t>Figure 1 : Logo Grenoble IAE</w:t>
        </w:r>
        <w:r w:rsidR="00EE259A">
          <w:rPr>
            <w:noProof/>
            <w:webHidden/>
          </w:rPr>
          <w:tab/>
        </w:r>
        <w:r w:rsidR="00EE259A">
          <w:rPr>
            <w:noProof/>
            <w:webHidden/>
          </w:rPr>
          <w:fldChar w:fldCharType="begin"/>
        </w:r>
        <w:r w:rsidR="00EE259A">
          <w:rPr>
            <w:noProof/>
            <w:webHidden/>
          </w:rPr>
          <w:instrText xml:space="preserve"> PAGEREF _Toc409789021 \h </w:instrText>
        </w:r>
        <w:r w:rsidR="00EE259A">
          <w:rPr>
            <w:noProof/>
            <w:webHidden/>
          </w:rPr>
        </w:r>
        <w:r w:rsidR="00EE259A">
          <w:rPr>
            <w:noProof/>
            <w:webHidden/>
          </w:rPr>
          <w:fldChar w:fldCharType="separate"/>
        </w:r>
        <w:r w:rsidR="000A3F68">
          <w:rPr>
            <w:noProof/>
            <w:webHidden/>
          </w:rPr>
          <w:t>5</w:t>
        </w:r>
        <w:r w:rsidR="00EE259A">
          <w:rPr>
            <w:noProof/>
            <w:webHidden/>
          </w:rPr>
          <w:fldChar w:fldCharType="end"/>
        </w:r>
      </w:hyperlink>
    </w:p>
    <w:p w14:paraId="3297E751" w14:textId="77777777" w:rsidR="00D61387" w:rsidRDefault="00D61387" w:rsidP="00D61387">
      <w:pPr>
        <w:ind w:firstLine="0"/>
        <w:sectPr w:rsidR="00D61387">
          <w:pgSz w:w="11906" w:h="16838"/>
          <w:pgMar w:top="1417" w:right="1417" w:bottom="1417" w:left="1417" w:header="708" w:footer="708" w:gutter="0"/>
          <w:cols w:space="708"/>
          <w:docGrid w:linePitch="360"/>
        </w:sectPr>
      </w:pPr>
      <w:r>
        <w:fldChar w:fldCharType="end"/>
      </w:r>
    </w:p>
    <w:p w14:paraId="0891E499" w14:textId="77777777" w:rsidR="00B329AC" w:rsidRPr="00C9302B" w:rsidRDefault="00B329AC" w:rsidP="00BD0981">
      <w:pPr>
        <w:pStyle w:val="1"/>
      </w:pPr>
      <w:bookmarkStart w:id="440" w:name="_Toc409448583"/>
      <w:bookmarkStart w:id="441" w:name="_Toc409449114"/>
      <w:bookmarkStart w:id="442" w:name="_Toc161651470"/>
      <w:bookmarkStart w:id="443" w:name="_Toc161652294"/>
      <w:bookmarkStart w:id="444" w:name="_Toc161652463"/>
      <w:r w:rsidRPr="00C9302B">
        <w:lastRenderedPageBreak/>
        <w:t>Sigles et abréviations utilisés</w:t>
      </w:r>
      <w:bookmarkEnd w:id="440"/>
      <w:bookmarkEnd w:id="441"/>
      <w:bookmarkEnd w:id="442"/>
      <w:bookmarkEnd w:id="443"/>
      <w:bookmarkEnd w:id="444"/>
    </w:p>
    <w:p w14:paraId="5FFB70B6" w14:textId="77777777" w:rsidR="00B329AC" w:rsidRPr="001E5DA9" w:rsidRDefault="003035EA" w:rsidP="00B329AC">
      <w:r>
        <w:t xml:space="preserve">Abréviation : </w:t>
      </w:r>
      <w:r w:rsidR="00B329AC" w:rsidRPr="001E5DA9">
        <w:t>abréviation déve</w:t>
      </w:r>
      <w:r>
        <w:t xml:space="preserve">loppée, abréviation développée, abréviation </w:t>
      </w:r>
      <w:r w:rsidR="00B329AC" w:rsidRPr="001E5DA9">
        <w:t>développée, abréviation développée, abréviation développée, abréviation développée</w:t>
      </w:r>
    </w:p>
    <w:p w14:paraId="4C1FD99F" w14:textId="77777777" w:rsidR="00B329AC" w:rsidRDefault="003035EA" w:rsidP="00B329AC">
      <w:r>
        <w:t xml:space="preserve">Sigle : </w:t>
      </w:r>
      <w:r w:rsidR="00B329AC" w:rsidRPr="001E5DA9">
        <w:t>sigle développé, sigle développé, sigle développé, sigle développé, sigle développé, sigle développé</w:t>
      </w:r>
    </w:p>
    <w:p w14:paraId="7CEC8AFD" w14:textId="77777777" w:rsidR="003035EA" w:rsidRPr="001E5DA9" w:rsidRDefault="003035EA" w:rsidP="00B329AC"/>
    <w:p w14:paraId="199D1123" w14:textId="77777777" w:rsidR="00D61387" w:rsidRDefault="00D61387" w:rsidP="00B329AC">
      <w:pPr>
        <w:sectPr w:rsidR="00D61387">
          <w:pgSz w:w="11906" w:h="16838"/>
          <w:pgMar w:top="1417" w:right="1417" w:bottom="1417" w:left="1417" w:header="708" w:footer="708" w:gutter="0"/>
          <w:cols w:space="708"/>
          <w:docGrid w:linePitch="360"/>
        </w:sectPr>
      </w:pPr>
    </w:p>
    <w:p w14:paraId="39A71D8B" w14:textId="77777777" w:rsidR="00B329AC" w:rsidRPr="001E5DA9" w:rsidRDefault="00B329AC" w:rsidP="00BD0981">
      <w:pPr>
        <w:pStyle w:val="1"/>
      </w:pPr>
      <w:bookmarkStart w:id="445" w:name="_Toc409448584"/>
      <w:bookmarkStart w:id="446" w:name="_Toc409449115"/>
      <w:bookmarkStart w:id="447" w:name="_Toc161651471"/>
      <w:bookmarkStart w:id="448" w:name="_Toc161652295"/>
      <w:bookmarkStart w:id="449" w:name="_Toc161652464"/>
      <w:r w:rsidRPr="001E5DA9">
        <w:lastRenderedPageBreak/>
        <w:t>Glossaire</w:t>
      </w:r>
      <w:bookmarkEnd w:id="445"/>
      <w:bookmarkEnd w:id="446"/>
      <w:bookmarkEnd w:id="447"/>
      <w:bookmarkEnd w:id="448"/>
      <w:bookmarkEnd w:id="449"/>
    </w:p>
    <w:p w14:paraId="5B252F51" w14:textId="77777777" w:rsidR="00B329AC" w:rsidRPr="001E5DA9" w:rsidRDefault="003035EA" w:rsidP="00B329AC">
      <w:r>
        <w:t xml:space="preserve">Terme : </w:t>
      </w:r>
      <w:r w:rsidR="00B329AC" w:rsidRPr="001E5DA9">
        <w:t>définition, définition, définition, définition, définition, définition.</w:t>
      </w:r>
    </w:p>
    <w:p w14:paraId="3C951DC1" w14:textId="77777777" w:rsidR="00B329AC" w:rsidRPr="001E5DA9" w:rsidRDefault="003035EA" w:rsidP="00B329AC">
      <w:r>
        <w:t xml:space="preserve">Terme : </w:t>
      </w:r>
      <w:r w:rsidR="00B329AC" w:rsidRPr="001E5DA9">
        <w:t>définition, définition, définition, définition, définition, définition, définition, définition, définition, définition, définition, définition, définition, définition, définition, définition, définition, définition.</w:t>
      </w:r>
    </w:p>
    <w:p w14:paraId="3FA33B19" w14:textId="77777777" w:rsidR="00D61387" w:rsidRDefault="00D61387" w:rsidP="00B329AC"/>
    <w:p w14:paraId="741EFA95" w14:textId="77777777" w:rsidR="00900A66" w:rsidRDefault="00900A66" w:rsidP="00B329AC">
      <w:pPr>
        <w:sectPr w:rsidR="00900A66">
          <w:pgSz w:w="11906" w:h="16838"/>
          <w:pgMar w:top="1417" w:right="1417" w:bottom="1417" w:left="1417" w:header="708" w:footer="708" w:gutter="0"/>
          <w:cols w:space="708"/>
          <w:docGrid w:linePitch="360"/>
        </w:sectPr>
      </w:pPr>
    </w:p>
    <w:p w14:paraId="6380116D" w14:textId="77777777" w:rsidR="00724983" w:rsidRDefault="00724983" w:rsidP="00BD0981">
      <w:pPr>
        <w:pStyle w:val="1"/>
      </w:pPr>
      <w:bookmarkStart w:id="450" w:name="_Toc409448585"/>
      <w:bookmarkStart w:id="451" w:name="_Toc409449116"/>
      <w:bookmarkStart w:id="452" w:name="_Toc161651472"/>
      <w:bookmarkStart w:id="453" w:name="_Toc161652296"/>
      <w:bookmarkStart w:id="454" w:name="_Toc161652465"/>
      <w:r>
        <w:lastRenderedPageBreak/>
        <w:t>Tables des Annexes</w:t>
      </w:r>
      <w:bookmarkEnd w:id="450"/>
      <w:bookmarkEnd w:id="451"/>
      <w:bookmarkEnd w:id="452"/>
      <w:bookmarkEnd w:id="453"/>
      <w:bookmarkEnd w:id="454"/>
    </w:p>
    <w:p w14:paraId="432960A2" w14:textId="77777777" w:rsidR="00B9502A" w:rsidRDefault="00B9502A" w:rsidP="00DA4311"/>
    <w:p w14:paraId="256CFF1E" w14:textId="77777777" w:rsidR="00DA4311" w:rsidRDefault="00DA4311" w:rsidP="00DA4311"/>
    <w:p w14:paraId="6183FAB0" w14:textId="77777777" w:rsidR="00724983" w:rsidRDefault="00724983" w:rsidP="00724983">
      <w:pPr>
        <w:sectPr w:rsidR="00724983">
          <w:pgSz w:w="11906" w:h="16838"/>
          <w:pgMar w:top="1417" w:right="1417" w:bottom="1417" w:left="1417" w:header="708" w:footer="708" w:gutter="0"/>
          <w:cols w:space="708"/>
          <w:docGrid w:linePitch="360"/>
        </w:sectPr>
      </w:pPr>
    </w:p>
    <w:p w14:paraId="1F351525" w14:textId="77777777" w:rsidR="007737E9" w:rsidRDefault="00724983" w:rsidP="007737E9">
      <w:pPr>
        <w:pStyle w:val="NAnnexeTitre"/>
      </w:pPr>
      <w:bookmarkStart w:id="455" w:name="_Toc161652479"/>
      <w:r w:rsidRPr="001E5DA9">
        <w:lastRenderedPageBreak/>
        <w:t>Annexe 1</w:t>
      </w:r>
      <w:r>
        <w:t> : Titre</w:t>
      </w:r>
      <w:bookmarkEnd w:id="455"/>
    </w:p>
    <w:p w14:paraId="5278F2CC" w14:textId="77777777" w:rsidR="007A0DA0" w:rsidRDefault="007A0DA0">
      <w:pPr>
        <w:pStyle w:val="TOC1"/>
        <w:tabs>
          <w:tab w:val="right" w:leader="dot" w:pos="9060"/>
        </w:tabs>
        <w:rPr>
          <w:rFonts w:eastAsiaTheme="minorEastAsia" w:cstheme="minorBidi"/>
          <w:b w:val="0"/>
          <w:bCs w:val="0"/>
          <w:caps w:val="0"/>
          <w:noProof/>
          <w:sz w:val="22"/>
          <w:szCs w:val="22"/>
          <w:lang w:eastAsia="fr-FR"/>
        </w:rPr>
      </w:pPr>
      <w:r>
        <w:fldChar w:fldCharType="begin"/>
      </w:r>
      <w:r>
        <w:instrText xml:space="preserve"> TOC \h \z \t "N° Annexe + Titre;1" </w:instrText>
      </w:r>
      <w:r>
        <w:fldChar w:fldCharType="separate"/>
      </w:r>
      <w:hyperlink w:anchor="_Toc161652479" w:history="1">
        <w:r w:rsidRPr="0042208F">
          <w:rPr>
            <w:rStyle w:val="ab"/>
            <w:noProof/>
          </w:rPr>
          <w:t>Annexe 1 : Titre</w:t>
        </w:r>
        <w:r>
          <w:rPr>
            <w:noProof/>
            <w:webHidden/>
          </w:rPr>
          <w:tab/>
        </w:r>
        <w:r>
          <w:rPr>
            <w:noProof/>
            <w:webHidden/>
          </w:rPr>
          <w:fldChar w:fldCharType="begin"/>
        </w:r>
        <w:r>
          <w:rPr>
            <w:noProof/>
            <w:webHidden/>
          </w:rPr>
          <w:instrText xml:space="preserve"> PAGEREF _Toc161652479 \h </w:instrText>
        </w:r>
        <w:r>
          <w:rPr>
            <w:noProof/>
            <w:webHidden/>
          </w:rPr>
        </w:r>
        <w:r>
          <w:rPr>
            <w:noProof/>
            <w:webHidden/>
          </w:rPr>
          <w:fldChar w:fldCharType="separate"/>
        </w:r>
        <w:r>
          <w:rPr>
            <w:noProof/>
            <w:webHidden/>
          </w:rPr>
          <w:t>40</w:t>
        </w:r>
        <w:r>
          <w:rPr>
            <w:noProof/>
            <w:webHidden/>
          </w:rPr>
          <w:fldChar w:fldCharType="end"/>
        </w:r>
      </w:hyperlink>
    </w:p>
    <w:p w14:paraId="05076B75" w14:textId="77777777" w:rsidR="007A0DA0" w:rsidRDefault="00000000">
      <w:pPr>
        <w:pStyle w:val="TOC1"/>
        <w:tabs>
          <w:tab w:val="right" w:leader="dot" w:pos="9060"/>
        </w:tabs>
        <w:rPr>
          <w:rFonts w:eastAsiaTheme="minorEastAsia" w:cstheme="minorBidi"/>
          <w:b w:val="0"/>
          <w:bCs w:val="0"/>
          <w:caps w:val="0"/>
          <w:noProof/>
          <w:sz w:val="22"/>
          <w:szCs w:val="22"/>
          <w:lang w:eastAsia="fr-FR"/>
        </w:rPr>
      </w:pPr>
      <w:hyperlink w:anchor="_Toc161652480" w:history="1">
        <w:r w:rsidR="007A0DA0" w:rsidRPr="0042208F">
          <w:rPr>
            <w:rStyle w:val="ab"/>
            <w:noProof/>
          </w:rPr>
          <w:t>Annexe 2 : Titre</w:t>
        </w:r>
        <w:r w:rsidR="007A0DA0">
          <w:rPr>
            <w:noProof/>
            <w:webHidden/>
          </w:rPr>
          <w:tab/>
        </w:r>
        <w:r w:rsidR="007A0DA0">
          <w:rPr>
            <w:noProof/>
            <w:webHidden/>
          </w:rPr>
          <w:fldChar w:fldCharType="begin"/>
        </w:r>
        <w:r w:rsidR="007A0DA0">
          <w:rPr>
            <w:noProof/>
            <w:webHidden/>
          </w:rPr>
          <w:instrText xml:space="preserve"> PAGEREF _Toc161652480 \h </w:instrText>
        </w:r>
        <w:r w:rsidR="007A0DA0">
          <w:rPr>
            <w:noProof/>
            <w:webHidden/>
          </w:rPr>
        </w:r>
        <w:r w:rsidR="007A0DA0">
          <w:rPr>
            <w:noProof/>
            <w:webHidden/>
          </w:rPr>
          <w:fldChar w:fldCharType="separate"/>
        </w:r>
        <w:r w:rsidR="007A0DA0">
          <w:rPr>
            <w:noProof/>
            <w:webHidden/>
          </w:rPr>
          <w:t>41</w:t>
        </w:r>
        <w:r w:rsidR="007A0DA0">
          <w:rPr>
            <w:noProof/>
            <w:webHidden/>
          </w:rPr>
          <w:fldChar w:fldCharType="end"/>
        </w:r>
      </w:hyperlink>
    </w:p>
    <w:p w14:paraId="08B217D6" w14:textId="77777777" w:rsidR="007A0DA0" w:rsidRDefault="00000000">
      <w:pPr>
        <w:pStyle w:val="TOC1"/>
        <w:tabs>
          <w:tab w:val="right" w:leader="dot" w:pos="9060"/>
        </w:tabs>
        <w:rPr>
          <w:rFonts w:eastAsiaTheme="minorEastAsia" w:cstheme="minorBidi"/>
          <w:b w:val="0"/>
          <w:bCs w:val="0"/>
          <w:caps w:val="0"/>
          <w:noProof/>
          <w:sz w:val="22"/>
          <w:szCs w:val="22"/>
          <w:lang w:eastAsia="fr-FR"/>
        </w:rPr>
      </w:pPr>
      <w:hyperlink w:anchor="_Toc161652481" w:history="1">
        <w:r w:rsidR="007A0DA0" w:rsidRPr="0042208F">
          <w:rPr>
            <w:rStyle w:val="ab"/>
            <w:noProof/>
          </w:rPr>
          <w:t>Annexe 3 : Titre</w:t>
        </w:r>
        <w:r w:rsidR="007A0DA0">
          <w:rPr>
            <w:noProof/>
            <w:webHidden/>
          </w:rPr>
          <w:tab/>
        </w:r>
        <w:r w:rsidR="007A0DA0">
          <w:rPr>
            <w:noProof/>
            <w:webHidden/>
          </w:rPr>
          <w:fldChar w:fldCharType="begin"/>
        </w:r>
        <w:r w:rsidR="007A0DA0">
          <w:rPr>
            <w:noProof/>
            <w:webHidden/>
          </w:rPr>
          <w:instrText xml:space="preserve"> PAGEREF _Toc161652481 \h </w:instrText>
        </w:r>
        <w:r w:rsidR="007A0DA0">
          <w:rPr>
            <w:noProof/>
            <w:webHidden/>
          </w:rPr>
        </w:r>
        <w:r w:rsidR="007A0DA0">
          <w:rPr>
            <w:noProof/>
            <w:webHidden/>
          </w:rPr>
          <w:fldChar w:fldCharType="separate"/>
        </w:r>
        <w:r w:rsidR="007A0DA0">
          <w:rPr>
            <w:noProof/>
            <w:webHidden/>
          </w:rPr>
          <w:t>42</w:t>
        </w:r>
        <w:r w:rsidR="007A0DA0">
          <w:rPr>
            <w:noProof/>
            <w:webHidden/>
          </w:rPr>
          <w:fldChar w:fldCharType="end"/>
        </w:r>
      </w:hyperlink>
    </w:p>
    <w:p w14:paraId="3349264A" w14:textId="77777777" w:rsidR="007737E9" w:rsidRDefault="007A0DA0" w:rsidP="00DA4311">
      <w:r>
        <w:fldChar w:fldCharType="end"/>
      </w:r>
    </w:p>
    <w:p w14:paraId="184EAB8B" w14:textId="77777777" w:rsidR="00DA4311" w:rsidRDefault="00DA4311" w:rsidP="00DA4311"/>
    <w:p w14:paraId="1D17B1FD" w14:textId="77777777" w:rsidR="00DA4311" w:rsidRDefault="00DA4311" w:rsidP="00DA4311">
      <w:pPr>
        <w:sectPr w:rsidR="00DA4311" w:rsidSect="007737E9">
          <w:pgSz w:w="11906" w:h="16838" w:code="9"/>
          <w:pgMar w:top="1418" w:right="1418" w:bottom="1418" w:left="1418" w:header="709" w:footer="709" w:gutter="0"/>
          <w:cols w:space="708"/>
          <w:docGrid w:linePitch="360"/>
        </w:sectPr>
      </w:pPr>
    </w:p>
    <w:p w14:paraId="3113FD1F" w14:textId="77777777" w:rsidR="00724983" w:rsidRPr="001E5DA9" w:rsidRDefault="00724983" w:rsidP="00724983">
      <w:pPr>
        <w:pStyle w:val="NAnnexeTitre"/>
      </w:pPr>
      <w:bookmarkStart w:id="456" w:name="_Toc161652480"/>
      <w:r w:rsidRPr="001E5DA9">
        <w:lastRenderedPageBreak/>
        <w:t>Annexe 2</w:t>
      </w:r>
      <w:r>
        <w:t> : Titre</w:t>
      </w:r>
      <w:bookmarkEnd w:id="456"/>
    </w:p>
    <w:p w14:paraId="66E2494E" w14:textId="77777777" w:rsidR="003035EA" w:rsidRDefault="003035EA" w:rsidP="00724983"/>
    <w:p w14:paraId="12231446" w14:textId="77777777" w:rsidR="00B9502A" w:rsidRDefault="00B9502A" w:rsidP="00724983">
      <w:r>
        <w:t>Comment mettre une ou plusieurs page</w:t>
      </w:r>
      <w:r w:rsidR="003035EA">
        <w:t>s</w:t>
      </w:r>
      <w:r>
        <w:t xml:space="preserve"> au format paysage. </w:t>
      </w:r>
    </w:p>
    <w:p w14:paraId="66CD7A39" w14:textId="77777777" w:rsidR="00724983" w:rsidRPr="001E5DA9" w:rsidRDefault="00724983" w:rsidP="00724983">
      <w:r w:rsidRPr="001E5DA9">
        <w:t>Positionnez le curseur sur la page et vérifiez que le saut est bien un « saut de section (page suivante) ».</w:t>
      </w:r>
      <w:r w:rsidR="007737E9">
        <w:t xml:space="preserve"> Vérifiez également que la page précédente se termine bien par une « saut de section (page suivante), sinon la modification prendra également effet. </w:t>
      </w:r>
    </w:p>
    <w:p w14:paraId="73D6D0C5" w14:textId="77777777" w:rsidR="00724983" w:rsidRDefault="007737E9" w:rsidP="007737E9">
      <w:r w:rsidRPr="007737E9">
        <w:rPr>
          <w:b/>
        </w:rPr>
        <w:t>Jusqu’à Word 2003</w:t>
      </w:r>
      <w:r>
        <w:rPr>
          <w:b/>
        </w:rPr>
        <w:t> </w:t>
      </w:r>
      <w:r w:rsidR="003035EA">
        <w:rPr>
          <w:b/>
        </w:rPr>
        <w:t xml:space="preserve">: </w:t>
      </w:r>
      <w:r w:rsidR="003035EA" w:rsidRPr="003035EA">
        <w:t>D</w:t>
      </w:r>
      <w:r w:rsidR="00724983" w:rsidRPr="001E5DA9">
        <w:t>ans</w:t>
      </w:r>
      <w:r w:rsidR="003035EA">
        <w:t xml:space="preserve"> l’onglet</w:t>
      </w:r>
      <w:r w:rsidR="00724983" w:rsidRPr="001E5DA9">
        <w:t xml:space="preserve"> « Fichier », </w:t>
      </w:r>
      <w:r w:rsidR="003035EA">
        <w:t xml:space="preserve">sélectionnez </w:t>
      </w:r>
      <w:r w:rsidR="00724983" w:rsidRPr="001E5DA9">
        <w:t>« Mise en page ». Sous l’onglet « Marges », cliquez dans la rubrique « Orientation » sur « Paysage ».</w:t>
      </w:r>
      <w:r w:rsidRPr="007737E9">
        <w:t xml:space="preserve"> </w:t>
      </w:r>
      <w:r w:rsidRPr="001E5DA9">
        <w:t>Puis dans la rubrique « Aperçu » du même onglet, sélectionnez « Appliquez à</w:t>
      </w:r>
      <w:r>
        <w:t xml:space="preserve"> » : « cette section »</w:t>
      </w:r>
    </w:p>
    <w:p w14:paraId="1313FD45" w14:textId="77777777" w:rsidR="00E21983" w:rsidRDefault="007737E9" w:rsidP="00724983">
      <w:r w:rsidRPr="007737E9">
        <w:rPr>
          <w:b/>
        </w:rPr>
        <w:t>Depuis Word 2007</w:t>
      </w:r>
      <w:r>
        <w:t xml:space="preserve"> : </w:t>
      </w:r>
      <w:r w:rsidR="003035EA">
        <w:t>Dans l’onglet</w:t>
      </w:r>
      <w:r>
        <w:t xml:space="preserve"> « Mise en page », cliquez sur la petite flèche en bas à droite</w:t>
      </w:r>
    </w:p>
    <w:p w14:paraId="00E80288" w14:textId="77777777" w:rsidR="007737E9" w:rsidRPr="000E36CF" w:rsidRDefault="007737E9" w:rsidP="000E36CF">
      <w:r>
        <w:rPr>
          <w:noProof/>
          <w:lang w:eastAsia="fr-FR"/>
        </w:rPr>
        <w:drawing>
          <wp:inline distT="0" distB="0" distL="0" distR="0" wp14:anchorId="57115275" wp14:editId="4E953363">
            <wp:extent cx="5906325" cy="1362265"/>
            <wp:effectExtent l="0" t="0" r="0"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sage.png"/>
                    <pic:cNvPicPr/>
                  </pic:nvPicPr>
                  <pic:blipFill>
                    <a:blip r:embed="rId34">
                      <a:extLst>
                        <a:ext uri="{28A0092B-C50C-407E-A947-70E740481C1C}">
                          <a14:useLocalDpi xmlns:a14="http://schemas.microsoft.com/office/drawing/2010/main" val="0"/>
                        </a:ext>
                      </a:extLst>
                    </a:blip>
                    <a:stretch>
                      <a:fillRect/>
                    </a:stretch>
                  </pic:blipFill>
                  <pic:spPr>
                    <a:xfrm>
                      <a:off x="0" y="0"/>
                      <a:ext cx="5906325" cy="1362265"/>
                    </a:xfrm>
                    <a:prstGeom prst="rect">
                      <a:avLst/>
                    </a:prstGeom>
                  </pic:spPr>
                </pic:pic>
              </a:graphicData>
            </a:graphic>
          </wp:inline>
        </w:drawing>
      </w:r>
    </w:p>
    <w:p w14:paraId="5FB5D34D" w14:textId="77777777" w:rsidR="00E21983" w:rsidRDefault="00E21983" w:rsidP="00E21983">
      <w:r>
        <w:t>Une fenêtre s’ouvre, sélectionnez l’onglet « Marges » et dans la rubrique « Orientation » cliquez sur « Paysage ». Ensuite dans la rubrique « Aperçu » du même onglet, </w:t>
      </w:r>
      <w:r w:rsidRPr="001E5DA9">
        <w:t>sélectionnez « Appliquez à</w:t>
      </w:r>
      <w:r>
        <w:t xml:space="preserve"> » : « cette section ».</w:t>
      </w:r>
      <w:r w:rsidRPr="00E21983">
        <w:t xml:space="preserve"> </w:t>
      </w:r>
      <w:r w:rsidRPr="001E5DA9">
        <w:t>Cliquez sur OK</w:t>
      </w:r>
    </w:p>
    <w:p w14:paraId="5D781E25" w14:textId="77777777" w:rsidR="00724983" w:rsidRPr="001E5DA9" w:rsidRDefault="00724983" w:rsidP="00724983"/>
    <w:p w14:paraId="64294955" w14:textId="77777777" w:rsidR="00724983" w:rsidRDefault="00724983" w:rsidP="00724983">
      <w:pPr>
        <w:sectPr w:rsidR="00724983" w:rsidSect="00B9502A">
          <w:pgSz w:w="16838" w:h="11906" w:orient="landscape" w:code="9"/>
          <w:pgMar w:top="1418" w:right="1418" w:bottom="1418" w:left="1418" w:header="709" w:footer="709" w:gutter="0"/>
          <w:cols w:space="708"/>
          <w:docGrid w:linePitch="360"/>
        </w:sectPr>
      </w:pPr>
    </w:p>
    <w:p w14:paraId="1EEF1E31" w14:textId="77777777" w:rsidR="00724983" w:rsidRPr="001E5DA9" w:rsidRDefault="00724983" w:rsidP="00724983">
      <w:pPr>
        <w:pStyle w:val="NAnnexeTitre"/>
      </w:pPr>
      <w:bookmarkStart w:id="457" w:name="_Toc161652481"/>
      <w:r w:rsidRPr="001E5DA9">
        <w:lastRenderedPageBreak/>
        <w:t>Annexe 3</w:t>
      </w:r>
      <w:r>
        <w:t> : Titre</w:t>
      </w:r>
      <w:bookmarkEnd w:id="457"/>
    </w:p>
    <w:p w14:paraId="56660F3F" w14:textId="77777777" w:rsidR="00F60DF3" w:rsidRDefault="00F60DF3" w:rsidP="00C9302B">
      <w:pPr>
        <w:ind w:firstLine="0"/>
        <w:sectPr w:rsidR="00F60DF3">
          <w:pgSz w:w="11906" w:h="16838"/>
          <w:pgMar w:top="1417" w:right="1417" w:bottom="1417" w:left="1417" w:header="708" w:footer="708" w:gutter="0"/>
          <w:cols w:space="708"/>
          <w:docGrid w:linePitch="360"/>
        </w:sectPr>
      </w:pPr>
    </w:p>
    <w:p w14:paraId="2463CEBD" w14:textId="77777777" w:rsidR="00C9302B" w:rsidRDefault="00C9302B" w:rsidP="00C9302B">
      <w:pPr>
        <w:pStyle w:val="Titrepagesliminairesetautres"/>
      </w:pPr>
      <w:bookmarkStart w:id="458" w:name="_Toc161651473"/>
      <w:r>
        <w:lastRenderedPageBreak/>
        <w:t>Tables des matières</w:t>
      </w:r>
      <w:bookmarkEnd w:id="458"/>
    </w:p>
    <w:p w14:paraId="23FEDCE3" w14:textId="77777777" w:rsidR="007A0DA0" w:rsidRDefault="007A0DA0">
      <w:pPr>
        <w:pStyle w:val="TOC1"/>
        <w:tabs>
          <w:tab w:val="right" w:leader="dot" w:pos="9062"/>
        </w:tabs>
        <w:rPr>
          <w:rFonts w:eastAsiaTheme="minorEastAsia" w:cstheme="minorBidi"/>
          <w:b w:val="0"/>
          <w:bCs w:val="0"/>
          <w:caps w:val="0"/>
          <w:noProof/>
          <w:sz w:val="22"/>
          <w:szCs w:val="22"/>
          <w:lang w:eastAsia="fr-FR"/>
        </w:rPr>
      </w:pPr>
      <w:r>
        <w:fldChar w:fldCharType="begin"/>
      </w:r>
      <w:r>
        <w:instrText xml:space="preserve"> TOC \o "2-3" \h \z \t "Titre 1;1" </w:instrText>
      </w:r>
      <w:r>
        <w:fldChar w:fldCharType="separate"/>
      </w:r>
      <w:hyperlink w:anchor="_Toc161652419" w:history="1">
        <w:r w:rsidRPr="00F92D75">
          <w:rPr>
            <w:rStyle w:val="ab"/>
            <w:noProof/>
          </w:rPr>
          <w:t>Avant-propos</w:t>
        </w:r>
        <w:r>
          <w:rPr>
            <w:noProof/>
            <w:webHidden/>
          </w:rPr>
          <w:tab/>
        </w:r>
        <w:r>
          <w:rPr>
            <w:noProof/>
            <w:webHidden/>
          </w:rPr>
          <w:fldChar w:fldCharType="begin"/>
        </w:r>
        <w:r>
          <w:rPr>
            <w:noProof/>
            <w:webHidden/>
          </w:rPr>
          <w:instrText xml:space="preserve"> PAGEREF _Toc161652419 \h </w:instrText>
        </w:r>
        <w:r>
          <w:rPr>
            <w:noProof/>
            <w:webHidden/>
          </w:rPr>
        </w:r>
        <w:r>
          <w:rPr>
            <w:noProof/>
            <w:webHidden/>
          </w:rPr>
          <w:fldChar w:fldCharType="separate"/>
        </w:r>
        <w:r>
          <w:rPr>
            <w:noProof/>
            <w:webHidden/>
          </w:rPr>
          <w:t>8</w:t>
        </w:r>
        <w:r>
          <w:rPr>
            <w:noProof/>
            <w:webHidden/>
          </w:rPr>
          <w:fldChar w:fldCharType="end"/>
        </w:r>
      </w:hyperlink>
    </w:p>
    <w:p w14:paraId="036CBB19" w14:textId="77777777" w:rsidR="007A0DA0" w:rsidRDefault="00000000">
      <w:pPr>
        <w:pStyle w:val="TOC1"/>
        <w:tabs>
          <w:tab w:val="right" w:leader="dot" w:pos="9062"/>
        </w:tabs>
        <w:rPr>
          <w:rFonts w:eastAsiaTheme="minorEastAsia" w:cstheme="minorBidi"/>
          <w:b w:val="0"/>
          <w:bCs w:val="0"/>
          <w:caps w:val="0"/>
          <w:noProof/>
          <w:sz w:val="22"/>
          <w:szCs w:val="22"/>
          <w:lang w:eastAsia="fr-FR"/>
        </w:rPr>
      </w:pPr>
      <w:hyperlink w:anchor="_Toc161652420" w:history="1">
        <w:r w:rsidR="007A0DA0" w:rsidRPr="00F92D75">
          <w:rPr>
            <w:rStyle w:val="ab"/>
            <w:noProof/>
          </w:rPr>
          <w:t>Introduction</w:t>
        </w:r>
        <w:r w:rsidR="007A0DA0">
          <w:rPr>
            <w:noProof/>
            <w:webHidden/>
          </w:rPr>
          <w:tab/>
        </w:r>
        <w:r w:rsidR="007A0DA0">
          <w:rPr>
            <w:noProof/>
            <w:webHidden/>
          </w:rPr>
          <w:fldChar w:fldCharType="begin"/>
        </w:r>
        <w:r w:rsidR="007A0DA0">
          <w:rPr>
            <w:noProof/>
            <w:webHidden/>
          </w:rPr>
          <w:instrText xml:space="preserve"> PAGEREF _Toc161652420 \h </w:instrText>
        </w:r>
        <w:r w:rsidR="007A0DA0">
          <w:rPr>
            <w:noProof/>
            <w:webHidden/>
          </w:rPr>
        </w:r>
        <w:r w:rsidR="007A0DA0">
          <w:rPr>
            <w:noProof/>
            <w:webHidden/>
          </w:rPr>
          <w:fldChar w:fldCharType="separate"/>
        </w:r>
        <w:r w:rsidR="007A0DA0">
          <w:rPr>
            <w:noProof/>
            <w:webHidden/>
          </w:rPr>
          <w:t>9</w:t>
        </w:r>
        <w:r w:rsidR="007A0DA0">
          <w:rPr>
            <w:noProof/>
            <w:webHidden/>
          </w:rPr>
          <w:fldChar w:fldCharType="end"/>
        </w:r>
      </w:hyperlink>
    </w:p>
    <w:p w14:paraId="7D525E42" w14:textId="77777777" w:rsidR="007A0DA0" w:rsidRDefault="00000000">
      <w:pPr>
        <w:pStyle w:val="TOC1"/>
        <w:tabs>
          <w:tab w:val="right" w:leader="dot" w:pos="9062"/>
        </w:tabs>
        <w:rPr>
          <w:rFonts w:eastAsiaTheme="minorEastAsia" w:cstheme="minorBidi"/>
          <w:b w:val="0"/>
          <w:bCs w:val="0"/>
          <w:caps w:val="0"/>
          <w:noProof/>
          <w:sz w:val="22"/>
          <w:szCs w:val="22"/>
          <w:lang w:eastAsia="fr-FR"/>
        </w:rPr>
      </w:pPr>
      <w:hyperlink w:anchor="_Toc161652421" w:history="1">
        <w:r w:rsidR="007A0DA0" w:rsidRPr="00F92D75">
          <w:rPr>
            <w:rStyle w:val="ab"/>
            <w:noProof/>
          </w:rPr>
          <w:t>Partie 1 :  - Titre niveau 1</w:t>
        </w:r>
        <w:r w:rsidR="007A0DA0">
          <w:rPr>
            <w:noProof/>
            <w:webHidden/>
          </w:rPr>
          <w:tab/>
        </w:r>
        <w:r w:rsidR="007A0DA0">
          <w:rPr>
            <w:noProof/>
            <w:webHidden/>
          </w:rPr>
          <w:fldChar w:fldCharType="begin"/>
        </w:r>
        <w:r w:rsidR="007A0DA0">
          <w:rPr>
            <w:noProof/>
            <w:webHidden/>
          </w:rPr>
          <w:instrText xml:space="preserve"> PAGEREF _Toc161652421 \h </w:instrText>
        </w:r>
        <w:r w:rsidR="007A0DA0">
          <w:rPr>
            <w:noProof/>
            <w:webHidden/>
          </w:rPr>
        </w:r>
        <w:r w:rsidR="007A0DA0">
          <w:rPr>
            <w:noProof/>
            <w:webHidden/>
          </w:rPr>
          <w:fldChar w:fldCharType="separate"/>
        </w:r>
        <w:r w:rsidR="007A0DA0">
          <w:rPr>
            <w:noProof/>
            <w:webHidden/>
          </w:rPr>
          <w:t>10</w:t>
        </w:r>
        <w:r w:rsidR="007A0DA0">
          <w:rPr>
            <w:noProof/>
            <w:webHidden/>
          </w:rPr>
          <w:fldChar w:fldCharType="end"/>
        </w:r>
      </w:hyperlink>
    </w:p>
    <w:p w14:paraId="5BF7024F" w14:textId="77777777" w:rsidR="007A0DA0" w:rsidRDefault="00000000">
      <w:pPr>
        <w:pStyle w:val="TOC2"/>
        <w:tabs>
          <w:tab w:val="right" w:leader="dot" w:pos="9062"/>
        </w:tabs>
        <w:rPr>
          <w:rFonts w:eastAsiaTheme="minorEastAsia" w:cstheme="minorBidi"/>
          <w:smallCaps w:val="0"/>
          <w:noProof/>
          <w:sz w:val="22"/>
          <w:szCs w:val="22"/>
          <w:lang w:eastAsia="fr-FR"/>
        </w:rPr>
      </w:pPr>
      <w:hyperlink w:anchor="_Toc161652422" w:history="1">
        <w:r w:rsidR="007A0DA0" w:rsidRPr="00F92D75">
          <w:rPr>
            <w:rStyle w:val="ab"/>
            <w:noProof/>
          </w:rPr>
          <w:t>Chapitre 1 – Titre niveau 2</w:t>
        </w:r>
        <w:r w:rsidR="007A0DA0">
          <w:rPr>
            <w:noProof/>
            <w:webHidden/>
          </w:rPr>
          <w:tab/>
        </w:r>
        <w:r w:rsidR="007A0DA0">
          <w:rPr>
            <w:noProof/>
            <w:webHidden/>
          </w:rPr>
          <w:fldChar w:fldCharType="begin"/>
        </w:r>
        <w:r w:rsidR="007A0DA0">
          <w:rPr>
            <w:noProof/>
            <w:webHidden/>
          </w:rPr>
          <w:instrText xml:space="preserve"> PAGEREF _Toc161652422 \h </w:instrText>
        </w:r>
        <w:r w:rsidR="007A0DA0">
          <w:rPr>
            <w:noProof/>
            <w:webHidden/>
          </w:rPr>
        </w:r>
        <w:r w:rsidR="007A0DA0">
          <w:rPr>
            <w:noProof/>
            <w:webHidden/>
          </w:rPr>
          <w:fldChar w:fldCharType="separate"/>
        </w:r>
        <w:r w:rsidR="007A0DA0">
          <w:rPr>
            <w:noProof/>
            <w:webHidden/>
          </w:rPr>
          <w:t>11</w:t>
        </w:r>
        <w:r w:rsidR="007A0DA0">
          <w:rPr>
            <w:noProof/>
            <w:webHidden/>
          </w:rPr>
          <w:fldChar w:fldCharType="end"/>
        </w:r>
      </w:hyperlink>
    </w:p>
    <w:p w14:paraId="2E2085F7" w14:textId="77777777" w:rsidR="007A0DA0"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423" w:history="1">
        <w:r w:rsidR="007A0DA0" w:rsidRPr="00F92D75">
          <w:rPr>
            <w:rStyle w:val="ab"/>
            <w:noProof/>
          </w:rPr>
          <w:t>I.</w:t>
        </w:r>
        <w:r w:rsidR="007A0DA0">
          <w:rPr>
            <w:rFonts w:eastAsiaTheme="minorEastAsia" w:cstheme="minorBidi"/>
            <w:i w:val="0"/>
            <w:iCs w:val="0"/>
            <w:noProof/>
            <w:sz w:val="22"/>
            <w:szCs w:val="22"/>
            <w:lang w:eastAsia="fr-FR"/>
          </w:rPr>
          <w:tab/>
        </w:r>
        <w:r w:rsidR="007A0DA0" w:rsidRPr="00F92D75">
          <w:rPr>
            <w:rStyle w:val="ab"/>
            <w:noProof/>
          </w:rPr>
          <w:t>Titre niveau 3</w:t>
        </w:r>
        <w:r w:rsidR="007A0DA0">
          <w:rPr>
            <w:noProof/>
            <w:webHidden/>
          </w:rPr>
          <w:tab/>
        </w:r>
        <w:r w:rsidR="007A0DA0">
          <w:rPr>
            <w:noProof/>
            <w:webHidden/>
          </w:rPr>
          <w:fldChar w:fldCharType="begin"/>
        </w:r>
        <w:r w:rsidR="007A0DA0">
          <w:rPr>
            <w:noProof/>
            <w:webHidden/>
          </w:rPr>
          <w:instrText xml:space="preserve"> PAGEREF _Toc161652423 \h </w:instrText>
        </w:r>
        <w:r w:rsidR="007A0DA0">
          <w:rPr>
            <w:noProof/>
            <w:webHidden/>
          </w:rPr>
        </w:r>
        <w:r w:rsidR="007A0DA0">
          <w:rPr>
            <w:noProof/>
            <w:webHidden/>
          </w:rPr>
          <w:fldChar w:fldCharType="separate"/>
        </w:r>
        <w:r w:rsidR="007A0DA0">
          <w:rPr>
            <w:noProof/>
            <w:webHidden/>
          </w:rPr>
          <w:t>11</w:t>
        </w:r>
        <w:r w:rsidR="007A0DA0">
          <w:rPr>
            <w:noProof/>
            <w:webHidden/>
          </w:rPr>
          <w:fldChar w:fldCharType="end"/>
        </w:r>
      </w:hyperlink>
    </w:p>
    <w:p w14:paraId="30C01279" w14:textId="77777777" w:rsidR="007A0DA0"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424" w:history="1">
        <w:r w:rsidR="007A0DA0" w:rsidRPr="00F92D75">
          <w:rPr>
            <w:rStyle w:val="ab"/>
            <w:noProof/>
          </w:rPr>
          <w:t>II.</w:t>
        </w:r>
        <w:r w:rsidR="007A0DA0">
          <w:rPr>
            <w:rFonts w:eastAsiaTheme="minorEastAsia" w:cstheme="minorBidi"/>
            <w:i w:val="0"/>
            <w:iCs w:val="0"/>
            <w:noProof/>
            <w:sz w:val="22"/>
            <w:szCs w:val="22"/>
            <w:lang w:eastAsia="fr-FR"/>
          </w:rPr>
          <w:tab/>
        </w:r>
        <w:r w:rsidR="007A0DA0" w:rsidRPr="00F92D75">
          <w:rPr>
            <w:rStyle w:val="ab"/>
            <w:noProof/>
          </w:rPr>
          <w:t>Titre niveau 3</w:t>
        </w:r>
        <w:r w:rsidR="007A0DA0">
          <w:rPr>
            <w:noProof/>
            <w:webHidden/>
          </w:rPr>
          <w:tab/>
        </w:r>
        <w:r w:rsidR="007A0DA0">
          <w:rPr>
            <w:noProof/>
            <w:webHidden/>
          </w:rPr>
          <w:fldChar w:fldCharType="begin"/>
        </w:r>
        <w:r w:rsidR="007A0DA0">
          <w:rPr>
            <w:noProof/>
            <w:webHidden/>
          </w:rPr>
          <w:instrText xml:space="preserve"> PAGEREF _Toc161652424 \h </w:instrText>
        </w:r>
        <w:r w:rsidR="007A0DA0">
          <w:rPr>
            <w:noProof/>
            <w:webHidden/>
          </w:rPr>
        </w:r>
        <w:r w:rsidR="007A0DA0">
          <w:rPr>
            <w:noProof/>
            <w:webHidden/>
          </w:rPr>
          <w:fldChar w:fldCharType="separate"/>
        </w:r>
        <w:r w:rsidR="007A0DA0">
          <w:rPr>
            <w:noProof/>
            <w:webHidden/>
          </w:rPr>
          <w:t>12</w:t>
        </w:r>
        <w:r w:rsidR="007A0DA0">
          <w:rPr>
            <w:noProof/>
            <w:webHidden/>
          </w:rPr>
          <w:fldChar w:fldCharType="end"/>
        </w:r>
      </w:hyperlink>
    </w:p>
    <w:p w14:paraId="53917935" w14:textId="77777777" w:rsidR="007A0DA0"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425" w:history="1">
        <w:r w:rsidR="007A0DA0" w:rsidRPr="00F92D75">
          <w:rPr>
            <w:rStyle w:val="ab"/>
            <w:noProof/>
          </w:rPr>
          <w:t>III.</w:t>
        </w:r>
        <w:r w:rsidR="007A0DA0">
          <w:rPr>
            <w:rFonts w:eastAsiaTheme="minorEastAsia" w:cstheme="minorBidi"/>
            <w:i w:val="0"/>
            <w:iCs w:val="0"/>
            <w:noProof/>
            <w:sz w:val="22"/>
            <w:szCs w:val="22"/>
            <w:lang w:eastAsia="fr-FR"/>
          </w:rPr>
          <w:tab/>
        </w:r>
        <w:r w:rsidR="007A0DA0" w:rsidRPr="00F92D75">
          <w:rPr>
            <w:rStyle w:val="ab"/>
            <w:noProof/>
          </w:rPr>
          <w:t>Titre niveau 3</w:t>
        </w:r>
        <w:r w:rsidR="007A0DA0">
          <w:rPr>
            <w:noProof/>
            <w:webHidden/>
          </w:rPr>
          <w:tab/>
        </w:r>
        <w:r w:rsidR="007A0DA0">
          <w:rPr>
            <w:noProof/>
            <w:webHidden/>
          </w:rPr>
          <w:fldChar w:fldCharType="begin"/>
        </w:r>
        <w:r w:rsidR="007A0DA0">
          <w:rPr>
            <w:noProof/>
            <w:webHidden/>
          </w:rPr>
          <w:instrText xml:space="preserve"> PAGEREF _Toc161652425 \h </w:instrText>
        </w:r>
        <w:r w:rsidR="007A0DA0">
          <w:rPr>
            <w:noProof/>
            <w:webHidden/>
          </w:rPr>
        </w:r>
        <w:r w:rsidR="007A0DA0">
          <w:rPr>
            <w:noProof/>
            <w:webHidden/>
          </w:rPr>
          <w:fldChar w:fldCharType="separate"/>
        </w:r>
        <w:r w:rsidR="007A0DA0">
          <w:rPr>
            <w:noProof/>
            <w:webHidden/>
          </w:rPr>
          <w:t>12</w:t>
        </w:r>
        <w:r w:rsidR="007A0DA0">
          <w:rPr>
            <w:noProof/>
            <w:webHidden/>
          </w:rPr>
          <w:fldChar w:fldCharType="end"/>
        </w:r>
      </w:hyperlink>
    </w:p>
    <w:p w14:paraId="0EE3CA83" w14:textId="77777777" w:rsidR="007A0DA0" w:rsidRDefault="00000000">
      <w:pPr>
        <w:pStyle w:val="TOC2"/>
        <w:tabs>
          <w:tab w:val="right" w:leader="dot" w:pos="9062"/>
        </w:tabs>
        <w:rPr>
          <w:rFonts w:eastAsiaTheme="minorEastAsia" w:cstheme="minorBidi"/>
          <w:smallCaps w:val="0"/>
          <w:noProof/>
          <w:sz w:val="22"/>
          <w:szCs w:val="22"/>
          <w:lang w:eastAsia="fr-FR"/>
        </w:rPr>
      </w:pPr>
      <w:hyperlink w:anchor="_Toc161652426" w:history="1">
        <w:r w:rsidR="007A0DA0" w:rsidRPr="00F92D75">
          <w:rPr>
            <w:rStyle w:val="ab"/>
            <w:noProof/>
          </w:rPr>
          <w:t>Chapitre 2 – Titre niveau 2</w:t>
        </w:r>
        <w:r w:rsidR="007A0DA0">
          <w:rPr>
            <w:noProof/>
            <w:webHidden/>
          </w:rPr>
          <w:tab/>
        </w:r>
        <w:r w:rsidR="007A0DA0">
          <w:rPr>
            <w:noProof/>
            <w:webHidden/>
          </w:rPr>
          <w:fldChar w:fldCharType="begin"/>
        </w:r>
        <w:r w:rsidR="007A0DA0">
          <w:rPr>
            <w:noProof/>
            <w:webHidden/>
          </w:rPr>
          <w:instrText xml:space="preserve"> PAGEREF _Toc161652426 \h </w:instrText>
        </w:r>
        <w:r w:rsidR="007A0DA0">
          <w:rPr>
            <w:noProof/>
            <w:webHidden/>
          </w:rPr>
        </w:r>
        <w:r w:rsidR="007A0DA0">
          <w:rPr>
            <w:noProof/>
            <w:webHidden/>
          </w:rPr>
          <w:fldChar w:fldCharType="separate"/>
        </w:r>
        <w:r w:rsidR="007A0DA0">
          <w:rPr>
            <w:noProof/>
            <w:webHidden/>
          </w:rPr>
          <w:t>14</w:t>
        </w:r>
        <w:r w:rsidR="007A0DA0">
          <w:rPr>
            <w:noProof/>
            <w:webHidden/>
          </w:rPr>
          <w:fldChar w:fldCharType="end"/>
        </w:r>
      </w:hyperlink>
    </w:p>
    <w:p w14:paraId="53DCB86A" w14:textId="77777777" w:rsidR="007A0DA0"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427" w:history="1">
        <w:r w:rsidR="007A0DA0" w:rsidRPr="00F92D75">
          <w:rPr>
            <w:rStyle w:val="ab"/>
            <w:noProof/>
          </w:rPr>
          <w:t>I.</w:t>
        </w:r>
        <w:r w:rsidR="007A0DA0">
          <w:rPr>
            <w:rFonts w:eastAsiaTheme="minorEastAsia" w:cstheme="minorBidi"/>
            <w:i w:val="0"/>
            <w:iCs w:val="0"/>
            <w:noProof/>
            <w:sz w:val="22"/>
            <w:szCs w:val="22"/>
            <w:lang w:eastAsia="fr-FR"/>
          </w:rPr>
          <w:tab/>
        </w:r>
        <w:r w:rsidR="007A0DA0" w:rsidRPr="00F92D75">
          <w:rPr>
            <w:rStyle w:val="ab"/>
            <w:noProof/>
          </w:rPr>
          <w:t>Titre niveau 3</w:t>
        </w:r>
        <w:r w:rsidR="007A0DA0">
          <w:rPr>
            <w:noProof/>
            <w:webHidden/>
          </w:rPr>
          <w:tab/>
        </w:r>
        <w:r w:rsidR="007A0DA0">
          <w:rPr>
            <w:noProof/>
            <w:webHidden/>
          </w:rPr>
          <w:fldChar w:fldCharType="begin"/>
        </w:r>
        <w:r w:rsidR="007A0DA0">
          <w:rPr>
            <w:noProof/>
            <w:webHidden/>
          </w:rPr>
          <w:instrText xml:space="preserve"> PAGEREF _Toc161652427 \h </w:instrText>
        </w:r>
        <w:r w:rsidR="007A0DA0">
          <w:rPr>
            <w:noProof/>
            <w:webHidden/>
          </w:rPr>
        </w:r>
        <w:r w:rsidR="007A0DA0">
          <w:rPr>
            <w:noProof/>
            <w:webHidden/>
          </w:rPr>
          <w:fldChar w:fldCharType="separate"/>
        </w:r>
        <w:r w:rsidR="007A0DA0">
          <w:rPr>
            <w:noProof/>
            <w:webHidden/>
          </w:rPr>
          <w:t>14</w:t>
        </w:r>
        <w:r w:rsidR="007A0DA0">
          <w:rPr>
            <w:noProof/>
            <w:webHidden/>
          </w:rPr>
          <w:fldChar w:fldCharType="end"/>
        </w:r>
      </w:hyperlink>
    </w:p>
    <w:p w14:paraId="559B9685" w14:textId="77777777" w:rsidR="007A0DA0"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428" w:history="1">
        <w:r w:rsidR="007A0DA0" w:rsidRPr="00F92D75">
          <w:rPr>
            <w:rStyle w:val="ab"/>
            <w:noProof/>
          </w:rPr>
          <w:t>II.</w:t>
        </w:r>
        <w:r w:rsidR="007A0DA0">
          <w:rPr>
            <w:rFonts w:eastAsiaTheme="minorEastAsia" w:cstheme="minorBidi"/>
            <w:i w:val="0"/>
            <w:iCs w:val="0"/>
            <w:noProof/>
            <w:sz w:val="22"/>
            <w:szCs w:val="22"/>
            <w:lang w:eastAsia="fr-FR"/>
          </w:rPr>
          <w:tab/>
        </w:r>
        <w:r w:rsidR="007A0DA0" w:rsidRPr="00F92D75">
          <w:rPr>
            <w:rStyle w:val="ab"/>
            <w:noProof/>
          </w:rPr>
          <w:t>Titre niveau 3</w:t>
        </w:r>
        <w:r w:rsidR="007A0DA0">
          <w:rPr>
            <w:noProof/>
            <w:webHidden/>
          </w:rPr>
          <w:tab/>
        </w:r>
        <w:r w:rsidR="007A0DA0">
          <w:rPr>
            <w:noProof/>
            <w:webHidden/>
          </w:rPr>
          <w:fldChar w:fldCharType="begin"/>
        </w:r>
        <w:r w:rsidR="007A0DA0">
          <w:rPr>
            <w:noProof/>
            <w:webHidden/>
          </w:rPr>
          <w:instrText xml:space="preserve"> PAGEREF _Toc161652428 \h </w:instrText>
        </w:r>
        <w:r w:rsidR="007A0DA0">
          <w:rPr>
            <w:noProof/>
            <w:webHidden/>
          </w:rPr>
        </w:r>
        <w:r w:rsidR="007A0DA0">
          <w:rPr>
            <w:noProof/>
            <w:webHidden/>
          </w:rPr>
          <w:fldChar w:fldCharType="separate"/>
        </w:r>
        <w:r w:rsidR="007A0DA0">
          <w:rPr>
            <w:noProof/>
            <w:webHidden/>
          </w:rPr>
          <w:t>14</w:t>
        </w:r>
        <w:r w:rsidR="007A0DA0">
          <w:rPr>
            <w:noProof/>
            <w:webHidden/>
          </w:rPr>
          <w:fldChar w:fldCharType="end"/>
        </w:r>
      </w:hyperlink>
    </w:p>
    <w:p w14:paraId="4CEA4841" w14:textId="77777777" w:rsidR="007A0DA0"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429" w:history="1">
        <w:r w:rsidR="007A0DA0" w:rsidRPr="00F92D75">
          <w:rPr>
            <w:rStyle w:val="ab"/>
            <w:noProof/>
          </w:rPr>
          <w:t>III.</w:t>
        </w:r>
        <w:r w:rsidR="007A0DA0">
          <w:rPr>
            <w:rFonts w:eastAsiaTheme="minorEastAsia" w:cstheme="minorBidi"/>
            <w:i w:val="0"/>
            <w:iCs w:val="0"/>
            <w:noProof/>
            <w:sz w:val="22"/>
            <w:szCs w:val="22"/>
            <w:lang w:eastAsia="fr-FR"/>
          </w:rPr>
          <w:tab/>
        </w:r>
        <w:r w:rsidR="007A0DA0" w:rsidRPr="00F92D75">
          <w:rPr>
            <w:rStyle w:val="ab"/>
            <w:noProof/>
          </w:rPr>
          <w:t>Titre niveau 3</w:t>
        </w:r>
        <w:r w:rsidR="007A0DA0">
          <w:rPr>
            <w:noProof/>
            <w:webHidden/>
          </w:rPr>
          <w:tab/>
        </w:r>
        <w:r w:rsidR="007A0DA0">
          <w:rPr>
            <w:noProof/>
            <w:webHidden/>
          </w:rPr>
          <w:fldChar w:fldCharType="begin"/>
        </w:r>
        <w:r w:rsidR="007A0DA0">
          <w:rPr>
            <w:noProof/>
            <w:webHidden/>
          </w:rPr>
          <w:instrText xml:space="preserve"> PAGEREF _Toc161652429 \h </w:instrText>
        </w:r>
        <w:r w:rsidR="007A0DA0">
          <w:rPr>
            <w:noProof/>
            <w:webHidden/>
          </w:rPr>
        </w:r>
        <w:r w:rsidR="007A0DA0">
          <w:rPr>
            <w:noProof/>
            <w:webHidden/>
          </w:rPr>
          <w:fldChar w:fldCharType="separate"/>
        </w:r>
        <w:r w:rsidR="007A0DA0">
          <w:rPr>
            <w:noProof/>
            <w:webHidden/>
          </w:rPr>
          <w:t>15</w:t>
        </w:r>
        <w:r w:rsidR="007A0DA0">
          <w:rPr>
            <w:noProof/>
            <w:webHidden/>
          </w:rPr>
          <w:fldChar w:fldCharType="end"/>
        </w:r>
      </w:hyperlink>
    </w:p>
    <w:p w14:paraId="52E2BA95" w14:textId="77777777" w:rsidR="007A0DA0" w:rsidRDefault="00000000">
      <w:pPr>
        <w:pStyle w:val="TOC2"/>
        <w:tabs>
          <w:tab w:val="right" w:leader="dot" w:pos="9062"/>
        </w:tabs>
        <w:rPr>
          <w:rFonts w:eastAsiaTheme="minorEastAsia" w:cstheme="minorBidi"/>
          <w:smallCaps w:val="0"/>
          <w:noProof/>
          <w:sz w:val="22"/>
          <w:szCs w:val="22"/>
          <w:lang w:eastAsia="fr-FR"/>
        </w:rPr>
      </w:pPr>
      <w:hyperlink w:anchor="_Toc161652430" w:history="1">
        <w:r w:rsidR="007A0DA0" w:rsidRPr="00F92D75">
          <w:rPr>
            <w:rStyle w:val="ab"/>
            <w:noProof/>
          </w:rPr>
          <w:t>Chapitre 3 – Titre niveau 2</w:t>
        </w:r>
        <w:r w:rsidR="007A0DA0">
          <w:rPr>
            <w:noProof/>
            <w:webHidden/>
          </w:rPr>
          <w:tab/>
        </w:r>
        <w:r w:rsidR="007A0DA0">
          <w:rPr>
            <w:noProof/>
            <w:webHidden/>
          </w:rPr>
          <w:fldChar w:fldCharType="begin"/>
        </w:r>
        <w:r w:rsidR="007A0DA0">
          <w:rPr>
            <w:noProof/>
            <w:webHidden/>
          </w:rPr>
          <w:instrText xml:space="preserve"> PAGEREF _Toc161652430 \h </w:instrText>
        </w:r>
        <w:r w:rsidR="007A0DA0">
          <w:rPr>
            <w:noProof/>
            <w:webHidden/>
          </w:rPr>
        </w:r>
        <w:r w:rsidR="007A0DA0">
          <w:rPr>
            <w:noProof/>
            <w:webHidden/>
          </w:rPr>
          <w:fldChar w:fldCharType="separate"/>
        </w:r>
        <w:r w:rsidR="007A0DA0">
          <w:rPr>
            <w:noProof/>
            <w:webHidden/>
          </w:rPr>
          <w:t>16</w:t>
        </w:r>
        <w:r w:rsidR="007A0DA0">
          <w:rPr>
            <w:noProof/>
            <w:webHidden/>
          </w:rPr>
          <w:fldChar w:fldCharType="end"/>
        </w:r>
      </w:hyperlink>
    </w:p>
    <w:p w14:paraId="5F1CBF38" w14:textId="77777777" w:rsidR="007A0DA0"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431" w:history="1">
        <w:r w:rsidR="007A0DA0" w:rsidRPr="00F92D75">
          <w:rPr>
            <w:rStyle w:val="ab"/>
            <w:noProof/>
          </w:rPr>
          <w:t>I.</w:t>
        </w:r>
        <w:r w:rsidR="007A0DA0">
          <w:rPr>
            <w:rFonts w:eastAsiaTheme="minorEastAsia" w:cstheme="minorBidi"/>
            <w:i w:val="0"/>
            <w:iCs w:val="0"/>
            <w:noProof/>
            <w:sz w:val="22"/>
            <w:szCs w:val="22"/>
            <w:lang w:eastAsia="fr-FR"/>
          </w:rPr>
          <w:tab/>
        </w:r>
        <w:r w:rsidR="007A0DA0" w:rsidRPr="00F92D75">
          <w:rPr>
            <w:rStyle w:val="ab"/>
            <w:noProof/>
          </w:rPr>
          <w:t>Titre niveau 3</w:t>
        </w:r>
        <w:r w:rsidR="007A0DA0">
          <w:rPr>
            <w:noProof/>
            <w:webHidden/>
          </w:rPr>
          <w:tab/>
        </w:r>
        <w:r w:rsidR="007A0DA0">
          <w:rPr>
            <w:noProof/>
            <w:webHidden/>
          </w:rPr>
          <w:fldChar w:fldCharType="begin"/>
        </w:r>
        <w:r w:rsidR="007A0DA0">
          <w:rPr>
            <w:noProof/>
            <w:webHidden/>
          </w:rPr>
          <w:instrText xml:space="preserve"> PAGEREF _Toc161652431 \h </w:instrText>
        </w:r>
        <w:r w:rsidR="007A0DA0">
          <w:rPr>
            <w:noProof/>
            <w:webHidden/>
          </w:rPr>
        </w:r>
        <w:r w:rsidR="007A0DA0">
          <w:rPr>
            <w:noProof/>
            <w:webHidden/>
          </w:rPr>
          <w:fldChar w:fldCharType="separate"/>
        </w:r>
        <w:r w:rsidR="007A0DA0">
          <w:rPr>
            <w:noProof/>
            <w:webHidden/>
          </w:rPr>
          <w:t>16</w:t>
        </w:r>
        <w:r w:rsidR="007A0DA0">
          <w:rPr>
            <w:noProof/>
            <w:webHidden/>
          </w:rPr>
          <w:fldChar w:fldCharType="end"/>
        </w:r>
      </w:hyperlink>
    </w:p>
    <w:p w14:paraId="6CE0A00E" w14:textId="77777777" w:rsidR="007A0DA0"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432" w:history="1">
        <w:r w:rsidR="007A0DA0" w:rsidRPr="00F92D75">
          <w:rPr>
            <w:rStyle w:val="ab"/>
            <w:noProof/>
          </w:rPr>
          <w:t>II.</w:t>
        </w:r>
        <w:r w:rsidR="007A0DA0">
          <w:rPr>
            <w:rFonts w:eastAsiaTheme="minorEastAsia" w:cstheme="minorBidi"/>
            <w:i w:val="0"/>
            <w:iCs w:val="0"/>
            <w:noProof/>
            <w:sz w:val="22"/>
            <w:szCs w:val="22"/>
            <w:lang w:eastAsia="fr-FR"/>
          </w:rPr>
          <w:tab/>
        </w:r>
        <w:r w:rsidR="007A0DA0" w:rsidRPr="00F92D75">
          <w:rPr>
            <w:rStyle w:val="ab"/>
            <w:noProof/>
          </w:rPr>
          <w:t>Titre niveau 3</w:t>
        </w:r>
        <w:r w:rsidR="007A0DA0">
          <w:rPr>
            <w:noProof/>
            <w:webHidden/>
          </w:rPr>
          <w:tab/>
        </w:r>
        <w:r w:rsidR="007A0DA0">
          <w:rPr>
            <w:noProof/>
            <w:webHidden/>
          </w:rPr>
          <w:fldChar w:fldCharType="begin"/>
        </w:r>
        <w:r w:rsidR="007A0DA0">
          <w:rPr>
            <w:noProof/>
            <w:webHidden/>
          </w:rPr>
          <w:instrText xml:space="preserve"> PAGEREF _Toc161652432 \h </w:instrText>
        </w:r>
        <w:r w:rsidR="007A0DA0">
          <w:rPr>
            <w:noProof/>
            <w:webHidden/>
          </w:rPr>
        </w:r>
        <w:r w:rsidR="007A0DA0">
          <w:rPr>
            <w:noProof/>
            <w:webHidden/>
          </w:rPr>
          <w:fldChar w:fldCharType="separate"/>
        </w:r>
        <w:r w:rsidR="007A0DA0">
          <w:rPr>
            <w:noProof/>
            <w:webHidden/>
          </w:rPr>
          <w:t>16</w:t>
        </w:r>
        <w:r w:rsidR="007A0DA0">
          <w:rPr>
            <w:noProof/>
            <w:webHidden/>
          </w:rPr>
          <w:fldChar w:fldCharType="end"/>
        </w:r>
      </w:hyperlink>
    </w:p>
    <w:p w14:paraId="00693BB1" w14:textId="77777777" w:rsidR="007A0DA0"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433" w:history="1">
        <w:r w:rsidR="007A0DA0" w:rsidRPr="00F92D75">
          <w:rPr>
            <w:rStyle w:val="ab"/>
            <w:noProof/>
          </w:rPr>
          <w:t>III.</w:t>
        </w:r>
        <w:r w:rsidR="007A0DA0">
          <w:rPr>
            <w:rFonts w:eastAsiaTheme="minorEastAsia" w:cstheme="minorBidi"/>
            <w:i w:val="0"/>
            <w:iCs w:val="0"/>
            <w:noProof/>
            <w:sz w:val="22"/>
            <w:szCs w:val="22"/>
            <w:lang w:eastAsia="fr-FR"/>
          </w:rPr>
          <w:tab/>
        </w:r>
        <w:r w:rsidR="007A0DA0" w:rsidRPr="00F92D75">
          <w:rPr>
            <w:rStyle w:val="ab"/>
            <w:noProof/>
          </w:rPr>
          <w:t>Titre niveau 3</w:t>
        </w:r>
        <w:r w:rsidR="007A0DA0">
          <w:rPr>
            <w:noProof/>
            <w:webHidden/>
          </w:rPr>
          <w:tab/>
        </w:r>
        <w:r w:rsidR="007A0DA0">
          <w:rPr>
            <w:noProof/>
            <w:webHidden/>
          </w:rPr>
          <w:fldChar w:fldCharType="begin"/>
        </w:r>
        <w:r w:rsidR="007A0DA0">
          <w:rPr>
            <w:noProof/>
            <w:webHidden/>
          </w:rPr>
          <w:instrText xml:space="preserve"> PAGEREF _Toc161652433 \h </w:instrText>
        </w:r>
        <w:r w:rsidR="007A0DA0">
          <w:rPr>
            <w:noProof/>
            <w:webHidden/>
          </w:rPr>
        </w:r>
        <w:r w:rsidR="007A0DA0">
          <w:rPr>
            <w:noProof/>
            <w:webHidden/>
          </w:rPr>
          <w:fldChar w:fldCharType="separate"/>
        </w:r>
        <w:r w:rsidR="007A0DA0">
          <w:rPr>
            <w:noProof/>
            <w:webHidden/>
          </w:rPr>
          <w:t>17</w:t>
        </w:r>
        <w:r w:rsidR="007A0DA0">
          <w:rPr>
            <w:noProof/>
            <w:webHidden/>
          </w:rPr>
          <w:fldChar w:fldCharType="end"/>
        </w:r>
      </w:hyperlink>
    </w:p>
    <w:p w14:paraId="6023997D" w14:textId="77777777" w:rsidR="007A0DA0" w:rsidRDefault="00000000">
      <w:pPr>
        <w:pStyle w:val="TOC1"/>
        <w:tabs>
          <w:tab w:val="right" w:leader="dot" w:pos="9062"/>
        </w:tabs>
        <w:rPr>
          <w:rFonts w:eastAsiaTheme="minorEastAsia" w:cstheme="minorBidi"/>
          <w:b w:val="0"/>
          <w:bCs w:val="0"/>
          <w:caps w:val="0"/>
          <w:noProof/>
          <w:sz w:val="22"/>
          <w:szCs w:val="22"/>
          <w:lang w:eastAsia="fr-FR"/>
        </w:rPr>
      </w:pPr>
      <w:hyperlink w:anchor="_Toc161652434" w:history="1">
        <w:r w:rsidR="007A0DA0" w:rsidRPr="00F92D75">
          <w:rPr>
            <w:rStyle w:val="ab"/>
            <w:noProof/>
          </w:rPr>
          <w:t>Partie 2 - Titre niveau 1</w:t>
        </w:r>
        <w:r w:rsidR="007A0DA0">
          <w:rPr>
            <w:noProof/>
            <w:webHidden/>
          </w:rPr>
          <w:tab/>
        </w:r>
        <w:r w:rsidR="007A0DA0">
          <w:rPr>
            <w:noProof/>
            <w:webHidden/>
          </w:rPr>
          <w:fldChar w:fldCharType="begin"/>
        </w:r>
        <w:r w:rsidR="007A0DA0">
          <w:rPr>
            <w:noProof/>
            <w:webHidden/>
          </w:rPr>
          <w:instrText xml:space="preserve"> PAGEREF _Toc161652434 \h </w:instrText>
        </w:r>
        <w:r w:rsidR="007A0DA0">
          <w:rPr>
            <w:noProof/>
            <w:webHidden/>
          </w:rPr>
        </w:r>
        <w:r w:rsidR="007A0DA0">
          <w:rPr>
            <w:noProof/>
            <w:webHidden/>
          </w:rPr>
          <w:fldChar w:fldCharType="separate"/>
        </w:r>
        <w:r w:rsidR="007A0DA0">
          <w:rPr>
            <w:noProof/>
            <w:webHidden/>
          </w:rPr>
          <w:t>18</w:t>
        </w:r>
        <w:r w:rsidR="007A0DA0">
          <w:rPr>
            <w:noProof/>
            <w:webHidden/>
          </w:rPr>
          <w:fldChar w:fldCharType="end"/>
        </w:r>
      </w:hyperlink>
    </w:p>
    <w:p w14:paraId="50C44659" w14:textId="77777777" w:rsidR="007A0DA0" w:rsidRDefault="00000000">
      <w:pPr>
        <w:pStyle w:val="TOC2"/>
        <w:tabs>
          <w:tab w:val="right" w:leader="dot" w:pos="9062"/>
        </w:tabs>
        <w:rPr>
          <w:rFonts w:eastAsiaTheme="minorEastAsia" w:cstheme="minorBidi"/>
          <w:smallCaps w:val="0"/>
          <w:noProof/>
          <w:sz w:val="22"/>
          <w:szCs w:val="22"/>
          <w:lang w:eastAsia="fr-FR"/>
        </w:rPr>
      </w:pPr>
      <w:hyperlink w:anchor="_Toc161652435" w:history="1">
        <w:r w:rsidR="007A0DA0" w:rsidRPr="00F92D75">
          <w:rPr>
            <w:rStyle w:val="ab"/>
            <w:noProof/>
          </w:rPr>
          <w:t>Chapitre 4 – Titre niveau 2</w:t>
        </w:r>
        <w:r w:rsidR="007A0DA0">
          <w:rPr>
            <w:noProof/>
            <w:webHidden/>
          </w:rPr>
          <w:tab/>
        </w:r>
        <w:r w:rsidR="007A0DA0">
          <w:rPr>
            <w:noProof/>
            <w:webHidden/>
          </w:rPr>
          <w:fldChar w:fldCharType="begin"/>
        </w:r>
        <w:r w:rsidR="007A0DA0">
          <w:rPr>
            <w:noProof/>
            <w:webHidden/>
          </w:rPr>
          <w:instrText xml:space="preserve"> PAGEREF _Toc161652435 \h </w:instrText>
        </w:r>
        <w:r w:rsidR="007A0DA0">
          <w:rPr>
            <w:noProof/>
            <w:webHidden/>
          </w:rPr>
        </w:r>
        <w:r w:rsidR="007A0DA0">
          <w:rPr>
            <w:noProof/>
            <w:webHidden/>
          </w:rPr>
          <w:fldChar w:fldCharType="separate"/>
        </w:r>
        <w:r w:rsidR="007A0DA0">
          <w:rPr>
            <w:noProof/>
            <w:webHidden/>
          </w:rPr>
          <w:t>19</w:t>
        </w:r>
        <w:r w:rsidR="007A0DA0">
          <w:rPr>
            <w:noProof/>
            <w:webHidden/>
          </w:rPr>
          <w:fldChar w:fldCharType="end"/>
        </w:r>
      </w:hyperlink>
    </w:p>
    <w:p w14:paraId="14CBA8D0" w14:textId="77777777" w:rsidR="007A0DA0"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436" w:history="1">
        <w:r w:rsidR="007A0DA0" w:rsidRPr="00F92D75">
          <w:rPr>
            <w:rStyle w:val="ab"/>
            <w:noProof/>
          </w:rPr>
          <w:t>I.</w:t>
        </w:r>
        <w:r w:rsidR="007A0DA0">
          <w:rPr>
            <w:rFonts w:eastAsiaTheme="minorEastAsia" w:cstheme="minorBidi"/>
            <w:i w:val="0"/>
            <w:iCs w:val="0"/>
            <w:noProof/>
            <w:sz w:val="22"/>
            <w:szCs w:val="22"/>
            <w:lang w:eastAsia="fr-FR"/>
          </w:rPr>
          <w:tab/>
        </w:r>
        <w:r w:rsidR="007A0DA0" w:rsidRPr="00F92D75">
          <w:rPr>
            <w:rStyle w:val="ab"/>
            <w:noProof/>
          </w:rPr>
          <w:t>Titre niveau 3</w:t>
        </w:r>
        <w:r w:rsidR="007A0DA0">
          <w:rPr>
            <w:noProof/>
            <w:webHidden/>
          </w:rPr>
          <w:tab/>
        </w:r>
        <w:r w:rsidR="007A0DA0">
          <w:rPr>
            <w:noProof/>
            <w:webHidden/>
          </w:rPr>
          <w:fldChar w:fldCharType="begin"/>
        </w:r>
        <w:r w:rsidR="007A0DA0">
          <w:rPr>
            <w:noProof/>
            <w:webHidden/>
          </w:rPr>
          <w:instrText xml:space="preserve"> PAGEREF _Toc161652436 \h </w:instrText>
        </w:r>
        <w:r w:rsidR="007A0DA0">
          <w:rPr>
            <w:noProof/>
            <w:webHidden/>
          </w:rPr>
        </w:r>
        <w:r w:rsidR="007A0DA0">
          <w:rPr>
            <w:noProof/>
            <w:webHidden/>
          </w:rPr>
          <w:fldChar w:fldCharType="separate"/>
        </w:r>
        <w:r w:rsidR="007A0DA0">
          <w:rPr>
            <w:noProof/>
            <w:webHidden/>
          </w:rPr>
          <w:t>19</w:t>
        </w:r>
        <w:r w:rsidR="007A0DA0">
          <w:rPr>
            <w:noProof/>
            <w:webHidden/>
          </w:rPr>
          <w:fldChar w:fldCharType="end"/>
        </w:r>
      </w:hyperlink>
    </w:p>
    <w:p w14:paraId="6417FD4A" w14:textId="77777777" w:rsidR="007A0DA0"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437" w:history="1">
        <w:r w:rsidR="007A0DA0" w:rsidRPr="00F92D75">
          <w:rPr>
            <w:rStyle w:val="ab"/>
            <w:noProof/>
          </w:rPr>
          <w:t>II.</w:t>
        </w:r>
        <w:r w:rsidR="007A0DA0">
          <w:rPr>
            <w:rFonts w:eastAsiaTheme="minorEastAsia" w:cstheme="minorBidi"/>
            <w:i w:val="0"/>
            <w:iCs w:val="0"/>
            <w:noProof/>
            <w:sz w:val="22"/>
            <w:szCs w:val="22"/>
            <w:lang w:eastAsia="fr-FR"/>
          </w:rPr>
          <w:tab/>
        </w:r>
        <w:r w:rsidR="007A0DA0" w:rsidRPr="00F92D75">
          <w:rPr>
            <w:rStyle w:val="ab"/>
            <w:noProof/>
          </w:rPr>
          <w:t>Titre niveau 3</w:t>
        </w:r>
        <w:r w:rsidR="007A0DA0">
          <w:rPr>
            <w:noProof/>
            <w:webHidden/>
          </w:rPr>
          <w:tab/>
        </w:r>
        <w:r w:rsidR="007A0DA0">
          <w:rPr>
            <w:noProof/>
            <w:webHidden/>
          </w:rPr>
          <w:fldChar w:fldCharType="begin"/>
        </w:r>
        <w:r w:rsidR="007A0DA0">
          <w:rPr>
            <w:noProof/>
            <w:webHidden/>
          </w:rPr>
          <w:instrText xml:space="preserve"> PAGEREF _Toc161652437 \h </w:instrText>
        </w:r>
        <w:r w:rsidR="007A0DA0">
          <w:rPr>
            <w:noProof/>
            <w:webHidden/>
          </w:rPr>
        </w:r>
        <w:r w:rsidR="007A0DA0">
          <w:rPr>
            <w:noProof/>
            <w:webHidden/>
          </w:rPr>
          <w:fldChar w:fldCharType="separate"/>
        </w:r>
        <w:r w:rsidR="007A0DA0">
          <w:rPr>
            <w:noProof/>
            <w:webHidden/>
          </w:rPr>
          <w:t>19</w:t>
        </w:r>
        <w:r w:rsidR="007A0DA0">
          <w:rPr>
            <w:noProof/>
            <w:webHidden/>
          </w:rPr>
          <w:fldChar w:fldCharType="end"/>
        </w:r>
      </w:hyperlink>
    </w:p>
    <w:p w14:paraId="075CF5E6" w14:textId="77777777" w:rsidR="007A0DA0"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438" w:history="1">
        <w:r w:rsidR="007A0DA0" w:rsidRPr="00F92D75">
          <w:rPr>
            <w:rStyle w:val="ab"/>
            <w:noProof/>
          </w:rPr>
          <w:t>III.</w:t>
        </w:r>
        <w:r w:rsidR="007A0DA0">
          <w:rPr>
            <w:rFonts w:eastAsiaTheme="minorEastAsia" w:cstheme="minorBidi"/>
            <w:i w:val="0"/>
            <w:iCs w:val="0"/>
            <w:noProof/>
            <w:sz w:val="22"/>
            <w:szCs w:val="22"/>
            <w:lang w:eastAsia="fr-FR"/>
          </w:rPr>
          <w:tab/>
        </w:r>
        <w:r w:rsidR="007A0DA0" w:rsidRPr="00F92D75">
          <w:rPr>
            <w:rStyle w:val="ab"/>
            <w:noProof/>
          </w:rPr>
          <w:t>Titre niveau 3</w:t>
        </w:r>
        <w:r w:rsidR="007A0DA0">
          <w:rPr>
            <w:noProof/>
            <w:webHidden/>
          </w:rPr>
          <w:tab/>
        </w:r>
        <w:r w:rsidR="007A0DA0">
          <w:rPr>
            <w:noProof/>
            <w:webHidden/>
          </w:rPr>
          <w:fldChar w:fldCharType="begin"/>
        </w:r>
        <w:r w:rsidR="007A0DA0">
          <w:rPr>
            <w:noProof/>
            <w:webHidden/>
          </w:rPr>
          <w:instrText xml:space="preserve"> PAGEREF _Toc161652438 \h </w:instrText>
        </w:r>
        <w:r w:rsidR="007A0DA0">
          <w:rPr>
            <w:noProof/>
            <w:webHidden/>
          </w:rPr>
        </w:r>
        <w:r w:rsidR="007A0DA0">
          <w:rPr>
            <w:noProof/>
            <w:webHidden/>
          </w:rPr>
          <w:fldChar w:fldCharType="separate"/>
        </w:r>
        <w:r w:rsidR="007A0DA0">
          <w:rPr>
            <w:noProof/>
            <w:webHidden/>
          </w:rPr>
          <w:t>20</w:t>
        </w:r>
        <w:r w:rsidR="007A0DA0">
          <w:rPr>
            <w:noProof/>
            <w:webHidden/>
          </w:rPr>
          <w:fldChar w:fldCharType="end"/>
        </w:r>
      </w:hyperlink>
    </w:p>
    <w:p w14:paraId="14522F41" w14:textId="77777777" w:rsidR="007A0DA0" w:rsidRDefault="00000000">
      <w:pPr>
        <w:pStyle w:val="TOC2"/>
        <w:tabs>
          <w:tab w:val="right" w:leader="dot" w:pos="9062"/>
        </w:tabs>
        <w:rPr>
          <w:rFonts w:eastAsiaTheme="minorEastAsia" w:cstheme="minorBidi"/>
          <w:smallCaps w:val="0"/>
          <w:noProof/>
          <w:sz w:val="22"/>
          <w:szCs w:val="22"/>
          <w:lang w:eastAsia="fr-FR"/>
        </w:rPr>
      </w:pPr>
      <w:hyperlink w:anchor="_Toc161652439" w:history="1">
        <w:r w:rsidR="007A0DA0" w:rsidRPr="00F92D75">
          <w:rPr>
            <w:rStyle w:val="ab"/>
            <w:noProof/>
          </w:rPr>
          <w:t>Chapitre 5 – Titre niveau 2</w:t>
        </w:r>
        <w:r w:rsidR="007A0DA0">
          <w:rPr>
            <w:noProof/>
            <w:webHidden/>
          </w:rPr>
          <w:tab/>
        </w:r>
        <w:r w:rsidR="007A0DA0">
          <w:rPr>
            <w:noProof/>
            <w:webHidden/>
          </w:rPr>
          <w:fldChar w:fldCharType="begin"/>
        </w:r>
        <w:r w:rsidR="007A0DA0">
          <w:rPr>
            <w:noProof/>
            <w:webHidden/>
          </w:rPr>
          <w:instrText xml:space="preserve"> PAGEREF _Toc161652439 \h </w:instrText>
        </w:r>
        <w:r w:rsidR="007A0DA0">
          <w:rPr>
            <w:noProof/>
            <w:webHidden/>
          </w:rPr>
        </w:r>
        <w:r w:rsidR="007A0DA0">
          <w:rPr>
            <w:noProof/>
            <w:webHidden/>
          </w:rPr>
          <w:fldChar w:fldCharType="separate"/>
        </w:r>
        <w:r w:rsidR="007A0DA0">
          <w:rPr>
            <w:noProof/>
            <w:webHidden/>
          </w:rPr>
          <w:t>21</w:t>
        </w:r>
        <w:r w:rsidR="007A0DA0">
          <w:rPr>
            <w:noProof/>
            <w:webHidden/>
          </w:rPr>
          <w:fldChar w:fldCharType="end"/>
        </w:r>
      </w:hyperlink>
    </w:p>
    <w:p w14:paraId="2FEB9B05" w14:textId="77777777" w:rsidR="007A0DA0"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440" w:history="1">
        <w:r w:rsidR="007A0DA0" w:rsidRPr="00F92D75">
          <w:rPr>
            <w:rStyle w:val="ab"/>
            <w:noProof/>
          </w:rPr>
          <w:t>I.</w:t>
        </w:r>
        <w:r w:rsidR="007A0DA0">
          <w:rPr>
            <w:rFonts w:eastAsiaTheme="minorEastAsia" w:cstheme="minorBidi"/>
            <w:i w:val="0"/>
            <w:iCs w:val="0"/>
            <w:noProof/>
            <w:sz w:val="22"/>
            <w:szCs w:val="22"/>
            <w:lang w:eastAsia="fr-FR"/>
          </w:rPr>
          <w:tab/>
        </w:r>
        <w:r w:rsidR="007A0DA0" w:rsidRPr="00F92D75">
          <w:rPr>
            <w:rStyle w:val="ab"/>
            <w:noProof/>
          </w:rPr>
          <w:t>Titre niveau 3</w:t>
        </w:r>
        <w:r w:rsidR="007A0DA0">
          <w:rPr>
            <w:noProof/>
            <w:webHidden/>
          </w:rPr>
          <w:tab/>
        </w:r>
        <w:r w:rsidR="007A0DA0">
          <w:rPr>
            <w:noProof/>
            <w:webHidden/>
          </w:rPr>
          <w:fldChar w:fldCharType="begin"/>
        </w:r>
        <w:r w:rsidR="007A0DA0">
          <w:rPr>
            <w:noProof/>
            <w:webHidden/>
          </w:rPr>
          <w:instrText xml:space="preserve"> PAGEREF _Toc161652440 \h </w:instrText>
        </w:r>
        <w:r w:rsidR="007A0DA0">
          <w:rPr>
            <w:noProof/>
            <w:webHidden/>
          </w:rPr>
        </w:r>
        <w:r w:rsidR="007A0DA0">
          <w:rPr>
            <w:noProof/>
            <w:webHidden/>
          </w:rPr>
          <w:fldChar w:fldCharType="separate"/>
        </w:r>
        <w:r w:rsidR="007A0DA0">
          <w:rPr>
            <w:noProof/>
            <w:webHidden/>
          </w:rPr>
          <w:t>21</w:t>
        </w:r>
        <w:r w:rsidR="007A0DA0">
          <w:rPr>
            <w:noProof/>
            <w:webHidden/>
          </w:rPr>
          <w:fldChar w:fldCharType="end"/>
        </w:r>
      </w:hyperlink>
    </w:p>
    <w:p w14:paraId="7CA6D073" w14:textId="77777777" w:rsidR="007A0DA0"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441" w:history="1">
        <w:r w:rsidR="007A0DA0" w:rsidRPr="00F92D75">
          <w:rPr>
            <w:rStyle w:val="ab"/>
            <w:noProof/>
          </w:rPr>
          <w:t>II.</w:t>
        </w:r>
        <w:r w:rsidR="007A0DA0">
          <w:rPr>
            <w:rFonts w:eastAsiaTheme="minorEastAsia" w:cstheme="minorBidi"/>
            <w:i w:val="0"/>
            <w:iCs w:val="0"/>
            <w:noProof/>
            <w:sz w:val="22"/>
            <w:szCs w:val="22"/>
            <w:lang w:eastAsia="fr-FR"/>
          </w:rPr>
          <w:tab/>
        </w:r>
        <w:r w:rsidR="007A0DA0" w:rsidRPr="00F92D75">
          <w:rPr>
            <w:rStyle w:val="ab"/>
            <w:noProof/>
          </w:rPr>
          <w:t>Titre niveau 3</w:t>
        </w:r>
        <w:r w:rsidR="007A0DA0">
          <w:rPr>
            <w:noProof/>
            <w:webHidden/>
          </w:rPr>
          <w:tab/>
        </w:r>
        <w:r w:rsidR="007A0DA0">
          <w:rPr>
            <w:noProof/>
            <w:webHidden/>
          </w:rPr>
          <w:fldChar w:fldCharType="begin"/>
        </w:r>
        <w:r w:rsidR="007A0DA0">
          <w:rPr>
            <w:noProof/>
            <w:webHidden/>
          </w:rPr>
          <w:instrText xml:space="preserve"> PAGEREF _Toc161652441 \h </w:instrText>
        </w:r>
        <w:r w:rsidR="007A0DA0">
          <w:rPr>
            <w:noProof/>
            <w:webHidden/>
          </w:rPr>
        </w:r>
        <w:r w:rsidR="007A0DA0">
          <w:rPr>
            <w:noProof/>
            <w:webHidden/>
          </w:rPr>
          <w:fldChar w:fldCharType="separate"/>
        </w:r>
        <w:r w:rsidR="007A0DA0">
          <w:rPr>
            <w:noProof/>
            <w:webHidden/>
          </w:rPr>
          <w:t>21</w:t>
        </w:r>
        <w:r w:rsidR="007A0DA0">
          <w:rPr>
            <w:noProof/>
            <w:webHidden/>
          </w:rPr>
          <w:fldChar w:fldCharType="end"/>
        </w:r>
      </w:hyperlink>
    </w:p>
    <w:p w14:paraId="2697D07A" w14:textId="77777777" w:rsidR="007A0DA0"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442" w:history="1">
        <w:r w:rsidR="007A0DA0" w:rsidRPr="00F92D75">
          <w:rPr>
            <w:rStyle w:val="ab"/>
            <w:noProof/>
          </w:rPr>
          <w:t>III.</w:t>
        </w:r>
        <w:r w:rsidR="007A0DA0">
          <w:rPr>
            <w:rFonts w:eastAsiaTheme="minorEastAsia" w:cstheme="minorBidi"/>
            <w:i w:val="0"/>
            <w:iCs w:val="0"/>
            <w:noProof/>
            <w:sz w:val="22"/>
            <w:szCs w:val="22"/>
            <w:lang w:eastAsia="fr-FR"/>
          </w:rPr>
          <w:tab/>
        </w:r>
        <w:r w:rsidR="007A0DA0" w:rsidRPr="00F92D75">
          <w:rPr>
            <w:rStyle w:val="ab"/>
            <w:noProof/>
          </w:rPr>
          <w:t>Titre niveau 3</w:t>
        </w:r>
        <w:r w:rsidR="007A0DA0">
          <w:rPr>
            <w:noProof/>
            <w:webHidden/>
          </w:rPr>
          <w:tab/>
        </w:r>
        <w:r w:rsidR="007A0DA0">
          <w:rPr>
            <w:noProof/>
            <w:webHidden/>
          </w:rPr>
          <w:fldChar w:fldCharType="begin"/>
        </w:r>
        <w:r w:rsidR="007A0DA0">
          <w:rPr>
            <w:noProof/>
            <w:webHidden/>
          </w:rPr>
          <w:instrText xml:space="preserve"> PAGEREF _Toc161652442 \h </w:instrText>
        </w:r>
        <w:r w:rsidR="007A0DA0">
          <w:rPr>
            <w:noProof/>
            <w:webHidden/>
          </w:rPr>
        </w:r>
        <w:r w:rsidR="007A0DA0">
          <w:rPr>
            <w:noProof/>
            <w:webHidden/>
          </w:rPr>
          <w:fldChar w:fldCharType="separate"/>
        </w:r>
        <w:r w:rsidR="007A0DA0">
          <w:rPr>
            <w:noProof/>
            <w:webHidden/>
          </w:rPr>
          <w:t>22</w:t>
        </w:r>
        <w:r w:rsidR="007A0DA0">
          <w:rPr>
            <w:noProof/>
            <w:webHidden/>
          </w:rPr>
          <w:fldChar w:fldCharType="end"/>
        </w:r>
      </w:hyperlink>
    </w:p>
    <w:p w14:paraId="2925A62C" w14:textId="77777777" w:rsidR="007A0DA0" w:rsidRDefault="00000000">
      <w:pPr>
        <w:pStyle w:val="TOC2"/>
        <w:tabs>
          <w:tab w:val="right" w:leader="dot" w:pos="9062"/>
        </w:tabs>
        <w:rPr>
          <w:rFonts w:eastAsiaTheme="minorEastAsia" w:cstheme="minorBidi"/>
          <w:smallCaps w:val="0"/>
          <w:noProof/>
          <w:sz w:val="22"/>
          <w:szCs w:val="22"/>
          <w:lang w:eastAsia="fr-FR"/>
        </w:rPr>
      </w:pPr>
      <w:hyperlink w:anchor="_Toc161652443" w:history="1">
        <w:r w:rsidR="007A0DA0" w:rsidRPr="00F92D75">
          <w:rPr>
            <w:rStyle w:val="ab"/>
            <w:noProof/>
          </w:rPr>
          <w:t>Chapitre 6 – Titre niveau 2</w:t>
        </w:r>
        <w:r w:rsidR="007A0DA0">
          <w:rPr>
            <w:noProof/>
            <w:webHidden/>
          </w:rPr>
          <w:tab/>
        </w:r>
        <w:r w:rsidR="007A0DA0">
          <w:rPr>
            <w:noProof/>
            <w:webHidden/>
          </w:rPr>
          <w:fldChar w:fldCharType="begin"/>
        </w:r>
        <w:r w:rsidR="007A0DA0">
          <w:rPr>
            <w:noProof/>
            <w:webHidden/>
          </w:rPr>
          <w:instrText xml:space="preserve"> PAGEREF _Toc161652443 \h </w:instrText>
        </w:r>
        <w:r w:rsidR="007A0DA0">
          <w:rPr>
            <w:noProof/>
            <w:webHidden/>
          </w:rPr>
        </w:r>
        <w:r w:rsidR="007A0DA0">
          <w:rPr>
            <w:noProof/>
            <w:webHidden/>
          </w:rPr>
          <w:fldChar w:fldCharType="separate"/>
        </w:r>
        <w:r w:rsidR="007A0DA0">
          <w:rPr>
            <w:noProof/>
            <w:webHidden/>
          </w:rPr>
          <w:t>23</w:t>
        </w:r>
        <w:r w:rsidR="007A0DA0">
          <w:rPr>
            <w:noProof/>
            <w:webHidden/>
          </w:rPr>
          <w:fldChar w:fldCharType="end"/>
        </w:r>
      </w:hyperlink>
    </w:p>
    <w:p w14:paraId="2464B543" w14:textId="77777777" w:rsidR="007A0DA0"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444" w:history="1">
        <w:r w:rsidR="007A0DA0" w:rsidRPr="00F92D75">
          <w:rPr>
            <w:rStyle w:val="ab"/>
            <w:noProof/>
          </w:rPr>
          <w:t>I.</w:t>
        </w:r>
        <w:r w:rsidR="007A0DA0">
          <w:rPr>
            <w:rFonts w:eastAsiaTheme="minorEastAsia" w:cstheme="minorBidi"/>
            <w:i w:val="0"/>
            <w:iCs w:val="0"/>
            <w:noProof/>
            <w:sz w:val="22"/>
            <w:szCs w:val="22"/>
            <w:lang w:eastAsia="fr-FR"/>
          </w:rPr>
          <w:tab/>
        </w:r>
        <w:r w:rsidR="007A0DA0" w:rsidRPr="00F92D75">
          <w:rPr>
            <w:rStyle w:val="ab"/>
            <w:noProof/>
          </w:rPr>
          <w:t>Titre niveau 3</w:t>
        </w:r>
        <w:r w:rsidR="007A0DA0">
          <w:rPr>
            <w:noProof/>
            <w:webHidden/>
          </w:rPr>
          <w:tab/>
        </w:r>
        <w:r w:rsidR="007A0DA0">
          <w:rPr>
            <w:noProof/>
            <w:webHidden/>
          </w:rPr>
          <w:fldChar w:fldCharType="begin"/>
        </w:r>
        <w:r w:rsidR="007A0DA0">
          <w:rPr>
            <w:noProof/>
            <w:webHidden/>
          </w:rPr>
          <w:instrText xml:space="preserve"> PAGEREF _Toc161652444 \h </w:instrText>
        </w:r>
        <w:r w:rsidR="007A0DA0">
          <w:rPr>
            <w:noProof/>
            <w:webHidden/>
          </w:rPr>
        </w:r>
        <w:r w:rsidR="007A0DA0">
          <w:rPr>
            <w:noProof/>
            <w:webHidden/>
          </w:rPr>
          <w:fldChar w:fldCharType="separate"/>
        </w:r>
        <w:r w:rsidR="007A0DA0">
          <w:rPr>
            <w:noProof/>
            <w:webHidden/>
          </w:rPr>
          <w:t>23</w:t>
        </w:r>
        <w:r w:rsidR="007A0DA0">
          <w:rPr>
            <w:noProof/>
            <w:webHidden/>
          </w:rPr>
          <w:fldChar w:fldCharType="end"/>
        </w:r>
      </w:hyperlink>
    </w:p>
    <w:p w14:paraId="468A858F" w14:textId="77777777" w:rsidR="007A0DA0"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445" w:history="1">
        <w:r w:rsidR="007A0DA0" w:rsidRPr="00F92D75">
          <w:rPr>
            <w:rStyle w:val="ab"/>
            <w:noProof/>
          </w:rPr>
          <w:t>II.</w:t>
        </w:r>
        <w:r w:rsidR="007A0DA0">
          <w:rPr>
            <w:rFonts w:eastAsiaTheme="minorEastAsia" w:cstheme="minorBidi"/>
            <w:i w:val="0"/>
            <w:iCs w:val="0"/>
            <w:noProof/>
            <w:sz w:val="22"/>
            <w:szCs w:val="22"/>
            <w:lang w:eastAsia="fr-FR"/>
          </w:rPr>
          <w:tab/>
        </w:r>
        <w:r w:rsidR="007A0DA0" w:rsidRPr="00F92D75">
          <w:rPr>
            <w:rStyle w:val="ab"/>
            <w:noProof/>
          </w:rPr>
          <w:t>Titre niveau 3</w:t>
        </w:r>
        <w:r w:rsidR="007A0DA0">
          <w:rPr>
            <w:noProof/>
            <w:webHidden/>
          </w:rPr>
          <w:tab/>
        </w:r>
        <w:r w:rsidR="007A0DA0">
          <w:rPr>
            <w:noProof/>
            <w:webHidden/>
          </w:rPr>
          <w:fldChar w:fldCharType="begin"/>
        </w:r>
        <w:r w:rsidR="007A0DA0">
          <w:rPr>
            <w:noProof/>
            <w:webHidden/>
          </w:rPr>
          <w:instrText xml:space="preserve"> PAGEREF _Toc161652445 \h </w:instrText>
        </w:r>
        <w:r w:rsidR="007A0DA0">
          <w:rPr>
            <w:noProof/>
            <w:webHidden/>
          </w:rPr>
        </w:r>
        <w:r w:rsidR="007A0DA0">
          <w:rPr>
            <w:noProof/>
            <w:webHidden/>
          </w:rPr>
          <w:fldChar w:fldCharType="separate"/>
        </w:r>
        <w:r w:rsidR="007A0DA0">
          <w:rPr>
            <w:noProof/>
            <w:webHidden/>
          </w:rPr>
          <w:t>23</w:t>
        </w:r>
        <w:r w:rsidR="007A0DA0">
          <w:rPr>
            <w:noProof/>
            <w:webHidden/>
          </w:rPr>
          <w:fldChar w:fldCharType="end"/>
        </w:r>
      </w:hyperlink>
    </w:p>
    <w:p w14:paraId="4B329DF5" w14:textId="77777777" w:rsidR="007A0DA0"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446" w:history="1">
        <w:r w:rsidR="007A0DA0" w:rsidRPr="00F92D75">
          <w:rPr>
            <w:rStyle w:val="ab"/>
            <w:noProof/>
          </w:rPr>
          <w:t>III.</w:t>
        </w:r>
        <w:r w:rsidR="007A0DA0">
          <w:rPr>
            <w:rFonts w:eastAsiaTheme="minorEastAsia" w:cstheme="minorBidi"/>
            <w:i w:val="0"/>
            <w:iCs w:val="0"/>
            <w:noProof/>
            <w:sz w:val="22"/>
            <w:szCs w:val="22"/>
            <w:lang w:eastAsia="fr-FR"/>
          </w:rPr>
          <w:tab/>
        </w:r>
        <w:r w:rsidR="007A0DA0" w:rsidRPr="00F92D75">
          <w:rPr>
            <w:rStyle w:val="ab"/>
            <w:noProof/>
          </w:rPr>
          <w:t>Titre niveau 3</w:t>
        </w:r>
        <w:r w:rsidR="007A0DA0">
          <w:rPr>
            <w:noProof/>
            <w:webHidden/>
          </w:rPr>
          <w:tab/>
        </w:r>
        <w:r w:rsidR="007A0DA0">
          <w:rPr>
            <w:noProof/>
            <w:webHidden/>
          </w:rPr>
          <w:fldChar w:fldCharType="begin"/>
        </w:r>
        <w:r w:rsidR="007A0DA0">
          <w:rPr>
            <w:noProof/>
            <w:webHidden/>
          </w:rPr>
          <w:instrText xml:space="preserve"> PAGEREF _Toc161652446 \h </w:instrText>
        </w:r>
        <w:r w:rsidR="007A0DA0">
          <w:rPr>
            <w:noProof/>
            <w:webHidden/>
          </w:rPr>
        </w:r>
        <w:r w:rsidR="007A0DA0">
          <w:rPr>
            <w:noProof/>
            <w:webHidden/>
          </w:rPr>
          <w:fldChar w:fldCharType="separate"/>
        </w:r>
        <w:r w:rsidR="007A0DA0">
          <w:rPr>
            <w:noProof/>
            <w:webHidden/>
          </w:rPr>
          <w:t>24</w:t>
        </w:r>
        <w:r w:rsidR="007A0DA0">
          <w:rPr>
            <w:noProof/>
            <w:webHidden/>
          </w:rPr>
          <w:fldChar w:fldCharType="end"/>
        </w:r>
      </w:hyperlink>
    </w:p>
    <w:p w14:paraId="6FE2A621" w14:textId="77777777" w:rsidR="007A0DA0" w:rsidRDefault="00000000">
      <w:pPr>
        <w:pStyle w:val="TOC1"/>
        <w:tabs>
          <w:tab w:val="right" w:leader="dot" w:pos="9062"/>
        </w:tabs>
        <w:rPr>
          <w:rFonts w:eastAsiaTheme="minorEastAsia" w:cstheme="minorBidi"/>
          <w:b w:val="0"/>
          <w:bCs w:val="0"/>
          <w:caps w:val="0"/>
          <w:noProof/>
          <w:sz w:val="22"/>
          <w:szCs w:val="22"/>
          <w:lang w:eastAsia="fr-FR"/>
        </w:rPr>
      </w:pPr>
      <w:hyperlink w:anchor="_Toc161652447" w:history="1">
        <w:r w:rsidR="007A0DA0" w:rsidRPr="00F92D75">
          <w:rPr>
            <w:rStyle w:val="ab"/>
            <w:noProof/>
          </w:rPr>
          <w:t>Partie 3 - Titre niveau 1</w:t>
        </w:r>
        <w:r w:rsidR="007A0DA0">
          <w:rPr>
            <w:noProof/>
            <w:webHidden/>
          </w:rPr>
          <w:tab/>
        </w:r>
        <w:r w:rsidR="007A0DA0">
          <w:rPr>
            <w:noProof/>
            <w:webHidden/>
          </w:rPr>
          <w:fldChar w:fldCharType="begin"/>
        </w:r>
        <w:r w:rsidR="007A0DA0">
          <w:rPr>
            <w:noProof/>
            <w:webHidden/>
          </w:rPr>
          <w:instrText xml:space="preserve"> PAGEREF _Toc161652447 \h </w:instrText>
        </w:r>
        <w:r w:rsidR="007A0DA0">
          <w:rPr>
            <w:noProof/>
            <w:webHidden/>
          </w:rPr>
        </w:r>
        <w:r w:rsidR="007A0DA0">
          <w:rPr>
            <w:noProof/>
            <w:webHidden/>
          </w:rPr>
          <w:fldChar w:fldCharType="separate"/>
        </w:r>
        <w:r w:rsidR="007A0DA0">
          <w:rPr>
            <w:noProof/>
            <w:webHidden/>
          </w:rPr>
          <w:t>25</w:t>
        </w:r>
        <w:r w:rsidR="007A0DA0">
          <w:rPr>
            <w:noProof/>
            <w:webHidden/>
          </w:rPr>
          <w:fldChar w:fldCharType="end"/>
        </w:r>
      </w:hyperlink>
    </w:p>
    <w:p w14:paraId="650C2FEE" w14:textId="77777777" w:rsidR="007A0DA0" w:rsidRDefault="00000000">
      <w:pPr>
        <w:pStyle w:val="TOC2"/>
        <w:tabs>
          <w:tab w:val="right" w:leader="dot" w:pos="9062"/>
        </w:tabs>
        <w:rPr>
          <w:rFonts w:eastAsiaTheme="minorEastAsia" w:cstheme="minorBidi"/>
          <w:smallCaps w:val="0"/>
          <w:noProof/>
          <w:sz w:val="22"/>
          <w:szCs w:val="22"/>
          <w:lang w:eastAsia="fr-FR"/>
        </w:rPr>
      </w:pPr>
      <w:hyperlink w:anchor="_Toc161652448" w:history="1">
        <w:r w:rsidR="007A0DA0" w:rsidRPr="00F92D75">
          <w:rPr>
            <w:rStyle w:val="ab"/>
            <w:noProof/>
          </w:rPr>
          <w:t>Chapitre 7 – Titre niveau 2</w:t>
        </w:r>
        <w:r w:rsidR="007A0DA0">
          <w:rPr>
            <w:noProof/>
            <w:webHidden/>
          </w:rPr>
          <w:tab/>
        </w:r>
        <w:r w:rsidR="007A0DA0">
          <w:rPr>
            <w:noProof/>
            <w:webHidden/>
          </w:rPr>
          <w:fldChar w:fldCharType="begin"/>
        </w:r>
        <w:r w:rsidR="007A0DA0">
          <w:rPr>
            <w:noProof/>
            <w:webHidden/>
          </w:rPr>
          <w:instrText xml:space="preserve"> PAGEREF _Toc161652448 \h </w:instrText>
        </w:r>
        <w:r w:rsidR="007A0DA0">
          <w:rPr>
            <w:noProof/>
            <w:webHidden/>
          </w:rPr>
        </w:r>
        <w:r w:rsidR="007A0DA0">
          <w:rPr>
            <w:noProof/>
            <w:webHidden/>
          </w:rPr>
          <w:fldChar w:fldCharType="separate"/>
        </w:r>
        <w:r w:rsidR="007A0DA0">
          <w:rPr>
            <w:noProof/>
            <w:webHidden/>
          </w:rPr>
          <w:t>26</w:t>
        </w:r>
        <w:r w:rsidR="007A0DA0">
          <w:rPr>
            <w:noProof/>
            <w:webHidden/>
          </w:rPr>
          <w:fldChar w:fldCharType="end"/>
        </w:r>
      </w:hyperlink>
    </w:p>
    <w:p w14:paraId="1F97A58A" w14:textId="77777777" w:rsidR="007A0DA0"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449" w:history="1">
        <w:r w:rsidR="007A0DA0" w:rsidRPr="00F92D75">
          <w:rPr>
            <w:rStyle w:val="ab"/>
            <w:noProof/>
          </w:rPr>
          <w:t>I.</w:t>
        </w:r>
        <w:r w:rsidR="007A0DA0">
          <w:rPr>
            <w:rFonts w:eastAsiaTheme="minorEastAsia" w:cstheme="minorBidi"/>
            <w:i w:val="0"/>
            <w:iCs w:val="0"/>
            <w:noProof/>
            <w:sz w:val="22"/>
            <w:szCs w:val="22"/>
            <w:lang w:eastAsia="fr-FR"/>
          </w:rPr>
          <w:tab/>
        </w:r>
        <w:r w:rsidR="007A0DA0" w:rsidRPr="00F92D75">
          <w:rPr>
            <w:rStyle w:val="ab"/>
            <w:noProof/>
          </w:rPr>
          <w:t>Titre niveau 3</w:t>
        </w:r>
        <w:r w:rsidR="007A0DA0">
          <w:rPr>
            <w:noProof/>
            <w:webHidden/>
          </w:rPr>
          <w:tab/>
        </w:r>
        <w:r w:rsidR="007A0DA0">
          <w:rPr>
            <w:noProof/>
            <w:webHidden/>
          </w:rPr>
          <w:fldChar w:fldCharType="begin"/>
        </w:r>
        <w:r w:rsidR="007A0DA0">
          <w:rPr>
            <w:noProof/>
            <w:webHidden/>
          </w:rPr>
          <w:instrText xml:space="preserve"> PAGEREF _Toc161652449 \h </w:instrText>
        </w:r>
        <w:r w:rsidR="007A0DA0">
          <w:rPr>
            <w:noProof/>
            <w:webHidden/>
          </w:rPr>
        </w:r>
        <w:r w:rsidR="007A0DA0">
          <w:rPr>
            <w:noProof/>
            <w:webHidden/>
          </w:rPr>
          <w:fldChar w:fldCharType="separate"/>
        </w:r>
        <w:r w:rsidR="007A0DA0">
          <w:rPr>
            <w:noProof/>
            <w:webHidden/>
          </w:rPr>
          <w:t>26</w:t>
        </w:r>
        <w:r w:rsidR="007A0DA0">
          <w:rPr>
            <w:noProof/>
            <w:webHidden/>
          </w:rPr>
          <w:fldChar w:fldCharType="end"/>
        </w:r>
      </w:hyperlink>
    </w:p>
    <w:p w14:paraId="17B65E13" w14:textId="77777777" w:rsidR="007A0DA0"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450" w:history="1">
        <w:r w:rsidR="007A0DA0" w:rsidRPr="00F92D75">
          <w:rPr>
            <w:rStyle w:val="ab"/>
            <w:noProof/>
          </w:rPr>
          <w:t>II.</w:t>
        </w:r>
        <w:r w:rsidR="007A0DA0">
          <w:rPr>
            <w:rFonts w:eastAsiaTheme="minorEastAsia" w:cstheme="minorBidi"/>
            <w:i w:val="0"/>
            <w:iCs w:val="0"/>
            <w:noProof/>
            <w:sz w:val="22"/>
            <w:szCs w:val="22"/>
            <w:lang w:eastAsia="fr-FR"/>
          </w:rPr>
          <w:tab/>
        </w:r>
        <w:r w:rsidR="007A0DA0" w:rsidRPr="00F92D75">
          <w:rPr>
            <w:rStyle w:val="ab"/>
            <w:noProof/>
          </w:rPr>
          <w:t>Titre niveau 3</w:t>
        </w:r>
        <w:r w:rsidR="007A0DA0">
          <w:rPr>
            <w:noProof/>
            <w:webHidden/>
          </w:rPr>
          <w:tab/>
        </w:r>
        <w:r w:rsidR="007A0DA0">
          <w:rPr>
            <w:noProof/>
            <w:webHidden/>
          </w:rPr>
          <w:fldChar w:fldCharType="begin"/>
        </w:r>
        <w:r w:rsidR="007A0DA0">
          <w:rPr>
            <w:noProof/>
            <w:webHidden/>
          </w:rPr>
          <w:instrText xml:space="preserve"> PAGEREF _Toc161652450 \h </w:instrText>
        </w:r>
        <w:r w:rsidR="007A0DA0">
          <w:rPr>
            <w:noProof/>
            <w:webHidden/>
          </w:rPr>
        </w:r>
        <w:r w:rsidR="007A0DA0">
          <w:rPr>
            <w:noProof/>
            <w:webHidden/>
          </w:rPr>
          <w:fldChar w:fldCharType="separate"/>
        </w:r>
        <w:r w:rsidR="007A0DA0">
          <w:rPr>
            <w:noProof/>
            <w:webHidden/>
          </w:rPr>
          <w:t>26</w:t>
        </w:r>
        <w:r w:rsidR="007A0DA0">
          <w:rPr>
            <w:noProof/>
            <w:webHidden/>
          </w:rPr>
          <w:fldChar w:fldCharType="end"/>
        </w:r>
      </w:hyperlink>
    </w:p>
    <w:p w14:paraId="4A43C88E" w14:textId="77777777" w:rsidR="007A0DA0"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451" w:history="1">
        <w:r w:rsidR="007A0DA0" w:rsidRPr="00F92D75">
          <w:rPr>
            <w:rStyle w:val="ab"/>
            <w:noProof/>
          </w:rPr>
          <w:t>III.</w:t>
        </w:r>
        <w:r w:rsidR="007A0DA0">
          <w:rPr>
            <w:rFonts w:eastAsiaTheme="minorEastAsia" w:cstheme="minorBidi"/>
            <w:i w:val="0"/>
            <w:iCs w:val="0"/>
            <w:noProof/>
            <w:sz w:val="22"/>
            <w:szCs w:val="22"/>
            <w:lang w:eastAsia="fr-FR"/>
          </w:rPr>
          <w:tab/>
        </w:r>
        <w:r w:rsidR="007A0DA0" w:rsidRPr="00F92D75">
          <w:rPr>
            <w:rStyle w:val="ab"/>
            <w:noProof/>
          </w:rPr>
          <w:t>Titre niveau 3</w:t>
        </w:r>
        <w:r w:rsidR="007A0DA0">
          <w:rPr>
            <w:noProof/>
            <w:webHidden/>
          </w:rPr>
          <w:tab/>
        </w:r>
        <w:r w:rsidR="007A0DA0">
          <w:rPr>
            <w:noProof/>
            <w:webHidden/>
          </w:rPr>
          <w:fldChar w:fldCharType="begin"/>
        </w:r>
        <w:r w:rsidR="007A0DA0">
          <w:rPr>
            <w:noProof/>
            <w:webHidden/>
          </w:rPr>
          <w:instrText xml:space="preserve"> PAGEREF _Toc161652451 \h </w:instrText>
        </w:r>
        <w:r w:rsidR="007A0DA0">
          <w:rPr>
            <w:noProof/>
            <w:webHidden/>
          </w:rPr>
        </w:r>
        <w:r w:rsidR="007A0DA0">
          <w:rPr>
            <w:noProof/>
            <w:webHidden/>
          </w:rPr>
          <w:fldChar w:fldCharType="separate"/>
        </w:r>
        <w:r w:rsidR="007A0DA0">
          <w:rPr>
            <w:noProof/>
            <w:webHidden/>
          </w:rPr>
          <w:t>27</w:t>
        </w:r>
        <w:r w:rsidR="007A0DA0">
          <w:rPr>
            <w:noProof/>
            <w:webHidden/>
          </w:rPr>
          <w:fldChar w:fldCharType="end"/>
        </w:r>
      </w:hyperlink>
    </w:p>
    <w:p w14:paraId="2571DEA2" w14:textId="77777777" w:rsidR="007A0DA0" w:rsidRDefault="00000000">
      <w:pPr>
        <w:pStyle w:val="TOC2"/>
        <w:tabs>
          <w:tab w:val="right" w:leader="dot" w:pos="9062"/>
        </w:tabs>
        <w:rPr>
          <w:rFonts w:eastAsiaTheme="minorEastAsia" w:cstheme="minorBidi"/>
          <w:smallCaps w:val="0"/>
          <w:noProof/>
          <w:sz w:val="22"/>
          <w:szCs w:val="22"/>
          <w:lang w:eastAsia="fr-FR"/>
        </w:rPr>
      </w:pPr>
      <w:hyperlink w:anchor="_Toc161652452" w:history="1">
        <w:r w:rsidR="007A0DA0" w:rsidRPr="00F92D75">
          <w:rPr>
            <w:rStyle w:val="ab"/>
            <w:noProof/>
          </w:rPr>
          <w:t>Chapitre 8 – Titre niveau 2</w:t>
        </w:r>
        <w:r w:rsidR="007A0DA0">
          <w:rPr>
            <w:noProof/>
            <w:webHidden/>
          </w:rPr>
          <w:tab/>
        </w:r>
        <w:r w:rsidR="007A0DA0">
          <w:rPr>
            <w:noProof/>
            <w:webHidden/>
          </w:rPr>
          <w:fldChar w:fldCharType="begin"/>
        </w:r>
        <w:r w:rsidR="007A0DA0">
          <w:rPr>
            <w:noProof/>
            <w:webHidden/>
          </w:rPr>
          <w:instrText xml:space="preserve"> PAGEREF _Toc161652452 \h </w:instrText>
        </w:r>
        <w:r w:rsidR="007A0DA0">
          <w:rPr>
            <w:noProof/>
            <w:webHidden/>
          </w:rPr>
        </w:r>
        <w:r w:rsidR="007A0DA0">
          <w:rPr>
            <w:noProof/>
            <w:webHidden/>
          </w:rPr>
          <w:fldChar w:fldCharType="separate"/>
        </w:r>
        <w:r w:rsidR="007A0DA0">
          <w:rPr>
            <w:noProof/>
            <w:webHidden/>
          </w:rPr>
          <w:t>28</w:t>
        </w:r>
        <w:r w:rsidR="007A0DA0">
          <w:rPr>
            <w:noProof/>
            <w:webHidden/>
          </w:rPr>
          <w:fldChar w:fldCharType="end"/>
        </w:r>
      </w:hyperlink>
    </w:p>
    <w:p w14:paraId="1C76A7AC" w14:textId="77777777" w:rsidR="007A0DA0"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453" w:history="1">
        <w:r w:rsidR="007A0DA0" w:rsidRPr="00F92D75">
          <w:rPr>
            <w:rStyle w:val="ab"/>
            <w:noProof/>
          </w:rPr>
          <w:t>I.</w:t>
        </w:r>
        <w:r w:rsidR="007A0DA0">
          <w:rPr>
            <w:rFonts w:eastAsiaTheme="minorEastAsia" w:cstheme="minorBidi"/>
            <w:i w:val="0"/>
            <w:iCs w:val="0"/>
            <w:noProof/>
            <w:sz w:val="22"/>
            <w:szCs w:val="22"/>
            <w:lang w:eastAsia="fr-FR"/>
          </w:rPr>
          <w:tab/>
        </w:r>
        <w:r w:rsidR="007A0DA0" w:rsidRPr="00F92D75">
          <w:rPr>
            <w:rStyle w:val="ab"/>
            <w:noProof/>
          </w:rPr>
          <w:t>Titre niveau 3</w:t>
        </w:r>
        <w:r w:rsidR="007A0DA0">
          <w:rPr>
            <w:noProof/>
            <w:webHidden/>
          </w:rPr>
          <w:tab/>
        </w:r>
        <w:r w:rsidR="007A0DA0">
          <w:rPr>
            <w:noProof/>
            <w:webHidden/>
          </w:rPr>
          <w:fldChar w:fldCharType="begin"/>
        </w:r>
        <w:r w:rsidR="007A0DA0">
          <w:rPr>
            <w:noProof/>
            <w:webHidden/>
          </w:rPr>
          <w:instrText xml:space="preserve"> PAGEREF _Toc161652453 \h </w:instrText>
        </w:r>
        <w:r w:rsidR="007A0DA0">
          <w:rPr>
            <w:noProof/>
            <w:webHidden/>
          </w:rPr>
        </w:r>
        <w:r w:rsidR="007A0DA0">
          <w:rPr>
            <w:noProof/>
            <w:webHidden/>
          </w:rPr>
          <w:fldChar w:fldCharType="separate"/>
        </w:r>
        <w:r w:rsidR="007A0DA0">
          <w:rPr>
            <w:noProof/>
            <w:webHidden/>
          </w:rPr>
          <w:t>28</w:t>
        </w:r>
        <w:r w:rsidR="007A0DA0">
          <w:rPr>
            <w:noProof/>
            <w:webHidden/>
          </w:rPr>
          <w:fldChar w:fldCharType="end"/>
        </w:r>
      </w:hyperlink>
    </w:p>
    <w:p w14:paraId="0F0B3B84" w14:textId="77777777" w:rsidR="007A0DA0"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454" w:history="1">
        <w:r w:rsidR="007A0DA0" w:rsidRPr="00F92D75">
          <w:rPr>
            <w:rStyle w:val="ab"/>
            <w:noProof/>
          </w:rPr>
          <w:t>II.</w:t>
        </w:r>
        <w:r w:rsidR="007A0DA0">
          <w:rPr>
            <w:rFonts w:eastAsiaTheme="minorEastAsia" w:cstheme="minorBidi"/>
            <w:i w:val="0"/>
            <w:iCs w:val="0"/>
            <w:noProof/>
            <w:sz w:val="22"/>
            <w:szCs w:val="22"/>
            <w:lang w:eastAsia="fr-FR"/>
          </w:rPr>
          <w:tab/>
        </w:r>
        <w:r w:rsidR="007A0DA0" w:rsidRPr="00F92D75">
          <w:rPr>
            <w:rStyle w:val="ab"/>
            <w:noProof/>
          </w:rPr>
          <w:t>Titre niveau 3</w:t>
        </w:r>
        <w:r w:rsidR="007A0DA0">
          <w:rPr>
            <w:noProof/>
            <w:webHidden/>
          </w:rPr>
          <w:tab/>
        </w:r>
        <w:r w:rsidR="007A0DA0">
          <w:rPr>
            <w:noProof/>
            <w:webHidden/>
          </w:rPr>
          <w:fldChar w:fldCharType="begin"/>
        </w:r>
        <w:r w:rsidR="007A0DA0">
          <w:rPr>
            <w:noProof/>
            <w:webHidden/>
          </w:rPr>
          <w:instrText xml:space="preserve"> PAGEREF _Toc161652454 \h </w:instrText>
        </w:r>
        <w:r w:rsidR="007A0DA0">
          <w:rPr>
            <w:noProof/>
            <w:webHidden/>
          </w:rPr>
        </w:r>
        <w:r w:rsidR="007A0DA0">
          <w:rPr>
            <w:noProof/>
            <w:webHidden/>
          </w:rPr>
          <w:fldChar w:fldCharType="separate"/>
        </w:r>
        <w:r w:rsidR="007A0DA0">
          <w:rPr>
            <w:noProof/>
            <w:webHidden/>
          </w:rPr>
          <w:t>28</w:t>
        </w:r>
        <w:r w:rsidR="007A0DA0">
          <w:rPr>
            <w:noProof/>
            <w:webHidden/>
          </w:rPr>
          <w:fldChar w:fldCharType="end"/>
        </w:r>
      </w:hyperlink>
    </w:p>
    <w:p w14:paraId="3CF6FC1D" w14:textId="77777777" w:rsidR="007A0DA0"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455" w:history="1">
        <w:r w:rsidR="007A0DA0" w:rsidRPr="00F92D75">
          <w:rPr>
            <w:rStyle w:val="ab"/>
            <w:noProof/>
          </w:rPr>
          <w:t>III.</w:t>
        </w:r>
        <w:r w:rsidR="007A0DA0">
          <w:rPr>
            <w:rFonts w:eastAsiaTheme="minorEastAsia" w:cstheme="minorBidi"/>
            <w:i w:val="0"/>
            <w:iCs w:val="0"/>
            <w:noProof/>
            <w:sz w:val="22"/>
            <w:szCs w:val="22"/>
            <w:lang w:eastAsia="fr-FR"/>
          </w:rPr>
          <w:tab/>
        </w:r>
        <w:r w:rsidR="007A0DA0" w:rsidRPr="00F92D75">
          <w:rPr>
            <w:rStyle w:val="ab"/>
            <w:noProof/>
          </w:rPr>
          <w:t>Titre niveau 3</w:t>
        </w:r>
        <w:r w:rsidR="007A0DA0">
          <w:rPr>
            <w:noProof/>
            <w:webHidden/>
          </w:rPr>
          <w:tab/>
        </w:r>
        <w:r w:rsidR="007A0DA0">
          <w:rPr>
            <w:noProof/>
            <w:webHidden/>
          </w:rPr>
          <w:fldChar w:fldCharType="begin"/>
        </w:r>
        <w:r w:rsidR="007A0DA0">
          <w:rPr>
            <w:noProof/>
            <w:webHidden/>
          </w:rPr>
          <w:instrText xml:space="preserve"> PAGEREF _Toc161652455 \h </w:instrText>
        </w:r>
        <w:r w:rsidR="007A0DA0">
          <w:rPr>
            <w:noProof/>
            <w:webHidden/>
          </w:rPr>
        </w:r>
        <w:r w:rsidR="007A0DA0">
          <w:rPr>
            <w:noProof/>
            <w:webHidden/>
          </w:rPr>
          <w:fldChar w:fldCharType="separate"/>
        </w:r>
        <w:r w:rsidR="007A0DA0">
          <w:rPr>
            <w:noProof/>
            <w:webHidden/>
          </w:rPr>
          <w:t>29</w:t>
        </w:r>
        <w:r w:rsidR="007A0DA0">
          <w:rPr>
            <w:noProof/>
            <w:webHidden/>
          </w:rPr>
          <w:fldChar w:fldCharType="end"/>
        </w:r>
      </w:hyperlink>
    </w:p>
    <w:p w14:paraId="6A32B11C" w14:textId="77777777" w:rsidR="007A0DA0" w:rsidRDefault="00000000">
      <w:pPr>
        <w:pStyle w:val="TOC2"/>
        <w:tabs>
          <w:tab w:val="right" w:leader="dot" w:pos="9062"/>
        </w:tabs>
        <w:rPr>
          <w:rFonts w:eastAsiaTheme="minorEastAsia" w:cstheme="minorBidi"/>
          <w:smallCaps w:val="0"/>
          <w:noProof/>
          <w:sz w:val="22"/>
          <w:szCs w:val="22"/>
          <w:lang w:eastAsia="fr-FR"/>
        </w:rPr>
      </w:pPr>
      <w:hyperlink w:anchor="_Toc161652456" w:history="1">
        <w:r w:rsidR="007A0DA0" w:rsidRPr="00F92D75">
          <w:rPr>
            <w:rStyle w:val="ab"/>
            <w:noProof/>
          </w:rPr>
          <w:t>Chapitre 9 – Titre niveau 2</w:t>
        </w:r>
        <w:r w:rsidR="007A0DA0">
          <w:rPr>
            <w:noProof/>
            <w:webHidden/>
          </w:rPr>
          <w:tab/>
        </w:r>
        <w:r w:rsidR="007A0DA0">
          <w:rPr>
            <w:noProof/>
            <w:webHidden/>
          </w:rPr>
          <w:fldChar w:fldCharType="begin"/>
        </w:r>
        <w:r w:rsidR="007A0DA0">
          <w:rPr>
            <w:noProof/>
            <w:webHidden/>
          </w:rPr>
          <w:instrText xml:space="preserve"> PAGEREF _Toc161652456 \h </w:instrText>
        </w:r>
        <w:r w:rsidR="007A0DA0">
          <w:rPr>
            <w:noProof/>
            <w:webHidden/>
          </w:rPr>
        </w:r>
        <w:r w:rsidR="007A0DA0">
          <w:rPr>
            <w:noProof/>
            <w:webHidden/>
          </w:rPr>
          <w:fldChar w:fldCharType="separate"/>
        </w:r>
        <w:r w:rsidR="007A0DA0">
          <w:rPr>
            <w:noProof/>
            <w:webHidden/>
          </w:rPr>
          <w:t>30</w:t>
        </w:r>
        <w:r w:rsidR="007A0DA0">
          <w:rPr>
            <w:noProof/>
            <w:webHidden/>
          </w:rPr>
          <w:fldChar w:fldCharType="end"/>
        </w:r>
      </w:hyperlink>
    </w:p>
    <w:p w14:paraId="35C17170" w14:textId="77777777" w:rsidR="007A0DA0"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457" w:history="1">
        <w:r w:rsidR="007A0DA0" w:rsidRPr="00F92D75">
          <w:rPr>
            <w:rStyle w:val="ab"/>
            <w:noProof/>
          </w:rPr>
          <w:t>I.</w:t>
        </w:r>
        <w:r w:rsidR="007A0DA0">
          <w:rPr>
            <w:rFonts w:eastAsiaTheme="minorEastAsia" w:cstheme="minorBidi"/>
            <w:i w:val="0"/>
            <w:iCs w:val="0"/>
            <w:noProof/>
            <w:sz w:val="22"/>
            <w:szCs w:val="22"/>
            <w:lang w:eastAsia="fr-FR"/>
          </w:rPr>
          <w:tab/>
        </w:r>
        <w:r w:rsidR="007A0DA0" w:rsidRPr="00F92D75">
          <w:rPr>
            <w:rStyle w:val="ab"/>
            <w:noProof/>
          </w:rPr>
          <w:t>Titre niveau 3</w:t>
        </w:r>
        <w:r w:rsidR="007A0DA0">
          <w:rPr>
            <w:noProof/>
            <w:webHidden/>
          </w:rPr>
          <w:tab/>
        </w:r>
        <w:r w:rsidR="007A0DA0">
          <w:rPr>
            <w:noProof/>
            <w:webHidden/>
          </w:rPr>
          <w:fldChar w:fldCharType="begin"/>
        </w:r>
        <w:r w:rsidR="007A0DA0">
          <w:rPr>
            <w:noProof/>
            <w:webHidden/>
          </w:rPr>
          <w:instrText xml:space="preserve"> PAGEREF _Toc161652457 \h </w:instrText>
        </w:r>
        <w:r w:rsidR="007A0DA0">
          <w:rPr>
            <w:noProof/>
            <w:webHidden/>
          </w:rPr>
        </w:r>
        <w:r w:rsidR="007A0DA0">
          <w:rPr>
            <w:noProof/>
            <w:webHidden/>
          </w:rPr>
          <w:fldChar w:fldCharType="separate"/>
        </w:r>
        <w:r w:rsidR="007A0DA0">
          <w:rPr>
            <w:noProof/>
            <w:webHidden/>
          </w:rPr>
          <w:t>30</w:t>
        </w:r>
        <w:r w:rsidR="007A0DA0">
          <w:rPr>
            <w:noProof/>
            <w:webHidden/>
          </w:rPr>
          <w:fldChar w:fldCharType="end"/>
        </w:r>
      </w:hyperlink>
    </w:p>
    <w:p w14:paraId="5929AF9A" w14:textId="77777777" w:rsidR="007A0DA0"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458" w:history="1">
        <w:r w:rsidR="007A0DA0" w:rsidRPr="00F92D75">
          <w:rPr>
            <w:rStyle w:val="ab"/>
            <w:noProof/>
          </w:rPr>
          <w:t>II.</w:t>
        </w:r>
        <w:r w:rsidR="007A0DA0">
          <w:rPr>
            <w:rFonts w:eastAsiaTheme="minorEastAsia" w:cstheme="minorBidi"/>
            <w:i w:val="0"/>
            <w:iCs w:val="0"/>
            <w:noProof/>
            <w:sz w:val="22"/>
            <w:szCs w:val="22"/>
            <w:lang w:eastAsia="fr-FR"/>
          </w:rPr>
          <w:tab/>
        </w:r>
        <w:r w:rsidR="007A0DA0" w:rsidRPr="00F92D75">
          <w:rPr>
            <w:rStyle w:val="ab"/>
            <w:noProof/>
          </w:rPr>
          <w:t>Titre niveau 3</w:t>
        </w:r>
        <w:r w:rsidR="007A0DA0">
          <w:rPr>
            <w:noProof/>
            <w:webHidden/>
          </w:rPr>
          <w:tab/>
        </w:r>
        <w:r w:rsidR="007A0DA0">
          <w:rPr>
            <w:noProof/>
            <w:webHidden/>
          </w:rPr>
          <w:fldChar w:fldCharType="begin"/>
        </w:r>
        <w:r w:rsidR="007A0DA0">
          <w:rPr>
            <w:noProof/>
            <w:webHidden/>
          </w:rPr>
          <w:instrText xml:space="preserve"> PAGEREF _Toc161652458 \h </w:instrText>
        </w:r>
        <w:r w:rsidR="007A0DA0">
          <w:rPr>
            <w:noProof/>
            <w:webHidden/>
          </w:rPr>
        </w:r>
        <w:r w:rsidR="007A0DA0">
          <w:rPr>
            <w:noProof/>
            <w:webHidden/>
          </w:rPr>
          <w:fldChar w:fldCharType="separate"/>
        </w:r>
        <w:r w:rsidR="007A0DA0">
          <w:rPr>
            <w:noProof/>
            <w:webHidden/>
          </w:rPr>
          <w:t>30</w:t>
        </w:r>
        <w:r w:rsidR="007A0DA0">
          <w:rPr>
            <w:noProof/>
            <w:webHidden/>
          </w:rPr>
          <w:fldChar w:fldCharType="end"/>
        </w:r>
      </w:hyperlink>
    </w:p>
    <w:p w14:paraId="2F427F96" w14:textId="77777777" w:rsidR="007A0DA0" w:rsidRDefault="00000000">
      <w:pPr>
        <w:pStyle w:val="TOC3"/>
        <w:tabs>
          <w:tab w:val="left" w:pos="1320"/>
          <w:tab w:val="right" w:leader="dot" w:pos="9062"/>
        </w:tabs>
        <w:rPr>
          <w:rFonts w:eastAsiaTheme="minorEastAsia" w:cstheme="minorBidi"/>
          <w:i w:val="0"/>
          <w:iCs w:val="0"/>
          <w:noProof/>
          <w:sz w:val="22"/>
          <w:szCs w:val="22"/>
          <w:lang w:eastAsia="fr-FR"/>
        </w:rPr>
      </w:pPr>
      <w:hyperlink w:anchor="_Toc161652459" w:history="1">
        <w:r w:rsidR="007A0DA0" w:rsidRPr="00F92D75">
          <w:rPr>
            <w:rStyle w:val="ab"/>
            <w:noProof/>
          </w:rPr>
          <w:t>III.</w:t>
        </w:r>
        <w:r w:rsidR="007A0DA0">
          <w:rPr>
            <w:rFonts w:eastAsiaTheme="minorEastAsia" w:cstheme="minorBidi"/>
            <w:i w:val="0"/>
            <w:iCs w:val="0"/>
            <w:noProof/>
            <w:sz w:val="22"/>
            <w:szCs w:val="22"/>
            <w:lang w:eastAsia="fr-FR"/>
          </w:rPr>
          <w:tab/>
        </w:r>
        <w:r w:rsidR="007A0DA0" w:rsidRPr="00F92D75">
          <w:rPr>
            <w:rStyle w:val="ab"/>
            <w:noProof/>
          </w:rPr>
          <w:t>Titre niveau 3</w:t>
        </w:r>
        <w:r w:rsidR="007A0DA0">
          <w:rPr>
            <w:noProof/>
            <w:webHidden/>
          </w:rPr>
          <w:tab/>
        </w:r>
        <w:r w:rsidR="007A0DA0">
          <w:rPr>
            <w:noProof/>
            <w:webHidden/>
          </w:rPr>
          <w:fldChar w:fldCharType="begin"/>
        </w:r>
        <w:r w:rsidR="007A0DA0">
          <w:rPr>
            <w:noProof/>
            <w:webHidden/>
          </w:rPr>
          <w:instrText xml:space="preserve"> PAGEREF _Toc161652459 \h </w:instrText>
        </w:r>
        <w:r w:rsidR="007A0DA0">
          <w:rPr>
            <w:noProof/>
            <w:webHidden/>
          </w:rPr>
        </w:r>
        <w:r w:rsidR="007A0DA0">
          <w:rPr>
            <w:noProof/>
            <w:webHidden/>
          </w:rPr>
          <w:fldChar w:fldCharType="separate"/>
        </w:r>
        <w:r w:rsidR="007A0DA0">
          <w:rPr>
            <w:noProof/>
            <w:webHidden/>
          </w:rPr>
          <w:t>31</w:t>
        </w:r>
        <w:r w:rsidR="007A0DA0">
          <w:rPr>
            <w:noProof/>
            <w:webHidden/>
          </w:rPr>
          <w:fldChar w:fldCharType="end"/>
        </w:r>
      </w:hyperlink>
    </w:p>
    <w:p w14:paraId="252572C3" w14:textId="77777777" w:rsidR="007A0DA0" w:rsidRDefault="00000000">
      <w:pPr>
        <w:pStyle w:val="TOC1"/>
        <w:tabs>
          <w:tab w:val="right" w:leader="dot" w:pos="9062"/>
        </w:tabs>
        <w:rPr>
          <w:rFonts w:eastAsiaTheme="minorEastAsia" w:cstheme="minorBidi"/>
          <w:b w:val="0"/>
          <w:bCs w:val="0"/>
          <w:caps w:val="0"/>
          <w:noProof/>
          <w:sz w:val="22"/>
          <w:szCs w:val="22"/>
          <w:lang w:eastAsia="fr-FR"/>
        </w:rPr>
      </w:pPr>
      <w:hyperlink w:anchor="_Toc161652460" w:history="1">
        <w:r w:rsidR="007A0DA0" w:rsidRPr="00F92D75">
          <w:rPr>
            <w:rStyle w:val="ab"/>
            <w:noProof/>
          </w:rPr>
          <w:t>Conclusion</w:t>
        </w:r>
        <w:r w:rsidR="007A0DA0">
          <w:rPr>
            <w:noProof/>
            <w:webHidden/>
          </w:rPr>
          <w:tab/>
        </w:r>
        <w:r w:rsidR="007A0DA0">
          <w:rPr>
            <w:noProof/>
            <w:webHidden/>
          </w:rPr>
          <w:fldChar w:fldCharType="begin"/>
        </w:r>
        <w:r w:rsidR="007A0DA0">
          <w:rPr>
            <w:noProof/>
            <w:webHidden/>
          </w:rPr>
          <w:instrText xml:space="preserve"> PAGEREF _Toc161652460 \h </w:instrText>
        </w:r>
        <w:r w:rsidR="007A0DA0">
          <w:rPr>
            <w:noProof/>
            <w:webHidden/>
          </w:rPr>
        </w:r>
        <w:r w:rsidR="007A0DA0">
          <w:rPr>
            <w:noProof/>
            <w:webHidden/>
          </w:rPr>
          <w:fldChar w:fldCharType="separate"/>
        </w:r>
        <w:r w:rsidR="007A0DA0">
          <w:rPr>
            <w:noProof/>
            <w:webHidden/>
          </w:rPr>
          <w:t>32</w:t>
        </w:r>
        <w:r w:rsidR="007A0DA0">
          <w:rPr>
            <w:noProof/>
            <w:webHidden/>
          </w:rPr>
          <w:fldChar w:fldCharType="end"/>
        </w:r>
      </w:hyperlink>
    </w:p>
    <w:p w14:paraId="28B07171" w14:textId="77777777" w:rsidR="007A0DA0" w:rsidRDefault="00000000">
      <w:pPr>
        <w:pStyle w:val="TOC1"/>
        <w:tabs>
          <w:tab w:val="right" w:leader="dot" w:pos="9062"/>
        </w:tabs>
        <w:rPr>
          <w:rFonts w:eastAsiaTheme="minorEastAsia" w:cstheme="minorBidi"/>
          <w:b w:val="0"/>
          <w:bCs w:val="0"/>
          <w:caps w:val="0"/>
          <w:noProof/>
          <w:sz w:val="22"/>
          <w:szCs w:val="22"/>
          <w:lang w:eastAsia="fr-FR"/>
        </w:rPr>
      </w:pPr>
      <w:hyperlink w:anchor="_Toc161652461" w:history="1">
        <w:r w:rsidR="007A0DA0" w:rsidRPr="00F92D75">
          <w:rPr>
            <w:rStyle w:val="ab"/>
            <w:noProof/>
          </w:rPr>
          <w:t>Bibliographie</w:t>
        </w:r>
        <w:r w:rsidR="007A0DA0">
          <w:rPr>
            <w:noProof/>
            <w:webHidden/>
          </w:rPr>
          <w:tab/>
        </w:r>
        <w:r w:rsidR="007A0DA0">
          <w:rPr>
            <w:noProof/>
            <w:webHidden/>
          </w:rPr>
          <w:fldChar w:fldCharType="begin"/>
        </w:r>
        <w:r w:rsidR="007A0DA0">
          <w:rPr>
            <w:noProof/>
            <w:webHidden/>
          </w:rPr>
          <w:instrText xml:space="preserve"> PAGEREF _Toc161652461 \h </w:instrText>
        </w:r>
        <w:r w:rsidR="007A0DA0">
          <w:rPr>
            <w:noProof/>
            <w:webHidden/>
          </w:rPr>
        </w:r>
        <w:r w:rsidR="007A0DA0">
          <w:rPr>
            <w:noProof/>
            <w:webHidden/>
          </w:rPr>
          <w:fldChar w:fldCharType="separate"/>
        </w:r>
        <w:r w:rsidR="007A0DA0">
          <w:rPr>
            <w:noProof/>
            <w:webHidden/>
          </w:rPr>
          <w:t>33</w:t>
        </w:r>
        <w:r w:rsidR="007A0DA0">
          <w:rPr>
            <w:noProof/>
            <w:webHidden/>
          </w:rPr>
          <w:fldChar w:fldCharType="end"/>
        </w:r>
      </w:hyperlink>
    </w:p>
    <w:p w14:paraId="13FCC449" w14:textId="77777777" w:rsidR="007A0DA0" w:rsidRDefault="00000000">
      <w:pPr>
        <w:pStyle w:val="TOC1"/>
        <w:tabs>
          <w:tab w:val="right" w:leader="dot" w:pos="9062"/>
        </w:tabs>
        <w:rPr>
          <w:rFonts w:eastAsiaTheme="minorEastAsia" w:cstheme="minorBidi"/>
          <w:b w:val="0"/>
          <w:bCs w:val="0"/>
          <w:caps w:val="0"/>
          <w:noProof/>
          <w:sz w:val="22"/>
          <w:szCs w:val="22"/>
          <w:lang w:eastAsia="fr-FR"/>
        </w:rPr>
      </w:pPr>
      <w:hyperlink w:anchor="_Toc161652462" w:history="1">
        <w:r w:rsidR="007A0DA0" w:rsidRPr="00F92D75">
          <w:rPr>
            <w:rStyle w:val="ab"/>
            <w:noProof/>
          </w:rPr>
          <w:t>Tables des figures</w:t>
        </w:r>
        <w:r w:rsidR="007A0DA0">
          <w:rPr>
            <w:noProof/>
            <w:webHidden/>
          </w:rPr>
          <w:tab/>
        </w:r>
        <w:r w:rsidR="007A0DA0">
          <w:rPr>
            <w:noProof/>
            <w:webHidden/>
          </w:rPr>
          <w:fldChar w:fldCharType="begin"/>
        </w:r>
        <w:r w:rsidR="007A0DA0">
          <w:rPr>
            <w:noProof/>
            <w:webHidden/>
          </w:rPr>
          <w:instrText xml:space="preserve"> PAGEREF _Toc161652462 \h </w:instrText>
        </w:r>
        <w:r w:rsidR="007A0DA0">
          <w:rPr>
            <w:noProof/>
            <w:webHidden/>
          </w:rPr>
        </w:r>
        <w:r w:rsidR="007A0DA0">
          <w:rPr>
            <w:noProof/>
            <w:webHidden/>
          </w:rPr>
          <w:fldChar w:fldCharType="separate"/>
        </w:r>
        <w:r w:rsidR="007A0DA0">
          <w:rPr>
            <w:noProof/>
            <w:webHidden/>
          </w:rPr>
          <w:t>36</w:t>
        </w:r>
        <w:r w:rsidR="007A0DA0">
          <w:rPr>
            <w:noProof/>
            <w:webHidden/>
          </w:rPr>
          <w:fldChar w:fldCharType="end"/>
        </w:r>
      </w:hyperlink>
    </w:p>
    <w:p w14:paraId="6302DBE4" w14:textId="77777777" w:rsidR="007A0DA0" w:rsidRDefault="00000000">
      <w:pPr>
        <w:pStyle w:val="TOC1"/>
        <w:tabs>
          <w:tab w:val="right" w:leader="dot" w:pos="9062"/>
        </w:tabs>
        <w:rPr>
          <w:rFonts w:eastAsiaTheme="minorEastAsia" w:cstheme="minorBidi"/>
          <w:b w:val="0"/>
          <w:bCs w:val="0"/>
          <w:caps w:val="0"/>
          <w:noProof/>
          <w:sz w:val="22"/>
          <w:szCs w:val="22"/>
          <w:lang w:eastAsia="fr-FR"/>
        </w:rPr>
      </w:pPr>
      <w:hyperlink w:anchor="_Toc161652463" w:history="1">
        <w:r w:rsidR="007A0DA0" w:rsidRPr="00F92D75">
          <w:rPr>
            <w:rStyle w:val="ab"/>
            <w:noProof/>
          </w:rPr>
          <w:t>Sigles et abréviations utilisés</w:t>
        </w:r>
        <w:r w:rsidR="007A0DA0">
          <w:rPr>
            <w:noProof/>
            <w:webHidden/>
          </w:rPr>
          <w:tab/>
        </w:r>
        <w:r w:rsidR="007A0DA0">
          <w:rPr>
            <w:noProof/>
            <w:webHidden/>
          </w:rPr>
          <w:fldChar w:fldCharType="begin"/>
        </w:r>
        <w:r w:rsidR="007A0DA0">
          <w:rPr>
            <w:noProof/>
            <w:webHidden/>
          </w:rPr>
          <w:instrText xml:space="preserve"> PAGEREF _Toc161652463 \h </w:instrText>
        </w:r>
        <w:r w:rsidR="007A0DA0">
          <w:rPr>
            <w:noProof/>
            <w:webHidden/>
          </w:rPr>
        </w:r>
        <w:r w:rsidR="007A0DA0">
          <w:rPr>
            <w:noProof/>
            <w:webHidden/>
          </w:rPr>
          <w:fldChar w:fldCharType="separate"/>
        </w:r>
        <w:r w:rsidR="007A0DA0">
          <w:rPr>
            <w:noProof/>
            <w:webHidden/>
          </w:rPr>
          <w:t>37</w:t>
        </w:r>
        <w:r w:rsidR="007A0DA0">
          <w:rPr>
            <w:noProof/>
            <w:webHidden/>
          </w:rPr>
          <w:fldChar w:fldCharType="end"/>
        </w:r>
      </w:hyperlink>
    </w:p>
    <w:p w14:paraId="7FBA9C94" w14:textId="77777777" w:rsidR="007A0DA0" w:rsidRDefault="00000000">
      <w:pPr>
        <w:pStyle w:val="TOC1"/>
        <w:tabs>
          <w:tab w:val="right" w:leader="dot" w:pos="9062"/>
        </w:tabs>
        <w:rPr>
          <w:rFonts w:eastAsiaTheme="minorEastAsia" w:cstheme="minorBidi"/>
          <w:b w:val="0"/>
          <w:bCs w:val="0"/>
          <w:caps w:val="0"/>
          <w:noProof/>
          <w:sz w:val="22"/>
          <w:szCs w:val="22"/>
          <w:lang w:eastAsia="fr-FR"/>
        </w:rPr>
      </w:pPr>
      <w:hyperlink w:anchor="_Toc161652464" w:history="1">
        <w:r w:rsidR="007A0DA0" w:rsidRPr="00F92D75">
          <w:rPr>
            <w:rStyle w:val="ab"/>
            <w:noProof/>
          </w:rPr>
          <w:t>Glossaire</w:t>
        </w:r>
        <w:r w:rsidR="007A0DA0">
          <w:rPr>
            <w:noProof/>
            <w:webHidden/>
          </w:rPr>
          <w:tab/>
        </w:r>
        <w:r w:rsidR="007A0DA0">
          <w:rPr>
            <w:noProof/>
            <w:webHidden/>
          </w:rPr>
          <w:fldChar w:fldCharType="begin"/>
        </w:r>
        <w:r w:rsidR="007A0DA0">
          <w:rPr>
            <w:noProof/>
            <w:webHidden/>
          </w:rPr>
          <w:instrText xml:space="preserve"> PAGEREF _Toc161652464 \h </w:instrText>
        </w:r>
        <w:r w:rsidR="007A0DA0">
          <w:rPr>
            <w:noProof/>
            <w:webHidden/>
          </w:rPr>
        </w:r>
        <w:r w:rsidR="007A0DA0">
          <w:rPr>
            <w:noProof/>
            <w:webHidden/>
          </w:rPr>
          <w:fldChar w:fldCharType="separate"/>
        </w:r>
        <w:r w:rsidR="007A0DA0">
          <w:rPr>
            <w:noProof/>
            <w:webHidden/>
          </w:rPr>
          <w:t>38</w:t>
        </w:r>
        <w:r w:rsidR="007A0DA0">
          <w:rPr>
            <w:noProof/>
            <w:webHidden/>
          </w:rPr>
          <w:fldChar w:fldCharType="end"/>
        </w:r>
      </w:hyperlink>
    </w:p>
    <w:p w14:paraId="3515E967" w14:textId="77777777" w:rsidR="007A0DA0" w:rsidRDefault="00000000">
      <w:pPr>
        <w:pStyle w:val="TOC1"/>
        <w:tabs>
          <w:tab w:val="right" w:leader="dot" w:pos="9062"/>
        </w:tabs>
        <w:rPr>
          <w:rFonts w:eastAsiaTheme="minorEastAsia" w:cstheme="minorBidi"/>
          <w:b w:val="0"/>
          <w:bCs w:val="0"/>
          <w:caps w:val="0"/>
          <w:noProof/>
          <w:sz w:val="22"/>
          <w:szCs w:val="22"/>
          <w:lang w:eastAsia="fr-FR"/>
        </w:rPr>
      </w:pPr>
      <w:hyperlink w:anchor="_Toc161652465" w:history="1">
        <w:r w:rsidR="007A0DA0" w:rsidRPr="00F92D75">
          <w:rPr>
            <w:rStyle w:val="ab"/>
            <w:noProof/>
          </w:rPr>
          <w:t>Tables des Annexes</w:t>
        </w:r>
        <w:r w:rsidR="007A0DA0">
          <w:rPr>
            <w:noProof/>
            <w:webHidden/>
          </w:rPr>
          <w:tab/>
        </w:r>
        <w:r w:rsidR="007A0DA0">
          <w:rPr>
            <w:noProof/>
            <w:webHidden/>
          </w:rPr>
          <w:fldChar w:fldCharType="begin"/>
        </w:r>
        <w:r w:rsidR="007A0DA0">
          <w:rPr>
            <w:noProof/>
            <w:webHidden/>
          </w:rPr>
          <w:instrText xml:space="preserve"> PAGEREF _Toc161652465 \h </w:instrText>
        </w:r>
        <w:r w:rsidR="007A0DA0">
          <w:rPr>
            <w:noProof/>
            <w:webHidden/>
          </w:rPr>
        </w:r>
        <w:r w:rsidR="007A0DA0">
          <w:rPr>
            <w:noProof/>
            <w:webHidden/>
          </w:rPr>
          <w:fldChar w:fldCharType="separate"/>
        </w:r>
        <w:r w:rsidR="007A0DA0">
          <w:rPr>
            <w:noProof/>
            <w:webHidden/>
          </w:rPr>
          <w:t>39</w:t>
        </w:r>
        <w:r w:rsidR="007A0DA0">
          <w:rPr>
            <w:noProof/>
            <w:webHidden/>
          </w:rPr>
          <w:fldChar w:fldCharType="end"/>
        </w:r>
      </w:hyperlink>
    </w:p>
    <w:p w14:paraId="24A7F634" w14:textId="77777777" w:rsidR="00B329AC" w:rsidRPr="001E5DA9" w:rsidRDefault="007A0DA0" w:rsidP="007A0DA0">
      <w:pPr>
        <w:spacing w:after="240" w:line="240" w:lineRule="auto"/>
        <w:ind w:firstLine="0"/>
      </w:pPr>
      <w:r>
        <w:fldChar w:fldCharType="end"/>
      </w:r>
    </w:p>
    <w:sectPr w:rsidR="00B329AC" w:rsidRPr="001E5DA9">
      <w:foot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506AD9" w14:textId="77777777" w:rsidR="0067760B" w:rsidRDefault="0067760B">
      <w:pPr>
        <w:spacing w:after="0" w:line="240" w:lineRule="auto"/>
      </w:pPr>
      <w:r>
        <w:separator/>
      </w:r>
    </w:p>
  </w:endnote>
  <w:endnote w:type="continuationSeparator" w:id="0">
    <w:p w14:paraId="1A4ED6F0" w14:textId="77777777" w:rsidR="0067760B" w:rsidRDefault="00677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Narrow">
    <w:altName w:val="Arial"/>
    <w:panose1 w:val="020B0606020202030204"/>
    <w:charset w:val="00"/>
    <w:family w:val="swiss"/>
    <w:pitch w:val="variable"/>
    <w:sig w:usb0="00000287" w:usb1="00000800" w:usb2="00000000" w:usb3="00000000" w:csb0="0000009F" w:csb1="00000000"/>
  </w:font>
  <w:font w:name="ArialNarrow-Italic">
    <w:altName w:val="Arial"/>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4B182" w14:textId="77777777" w:rsidR="00890D7E" w:rsidRDefault="00890D7E">
    <w:pPr>
      <w:pStyle w:val="a5"/>
      <w:jc w:val="center"/>
    </w:pPr>
  </w:p>
  <w:p w14:paraId="191A9FE5" w14:textId="77777777" w:rsidR="00890D7E" w:rsidRDefault="00890D7E">
    <w:pPr>
      <w:pStyle w:val="a5"/>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132AF" w14:textId="77777777" w:rsidR="00890D7E" w:rsidRDefault="00890D7E">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95A64" w14:textId="77777777" w:rsidR="00890D7E" w:rsidRDefault="00890D7E">
    <w:pPr>
      <w:pStyle w:val="a5"/>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7816683"/>
      <w:docPartObj>
        <w:docPartGallery w:val="Page Numbers (Bottom of Page)"/>
        <w:docPartUnique/>
      </w:docPartObj>
    </w:sdtPr>
    <w:sdtEndPr>
      <w:rPr>
        <w:rFonts w:asciiTheme="minorHAnsi" w:hAnsiTheme="minorHAnsi"/>
        <w:sz w:val="20"/>
        <w:szCs w:val="20"/>
      </w:rPr>
    </w:sdtEndPr>
    <w:sdtContent>
      <w:p w14:paraId="7EDC5150" w14:textId="77777777" w:rsidR="00890D7E" w:rsidRPr="000A7772" w:rsidRDefault="00890D7E">
        <w:pPr>
          <w:pStyle w:val="a5"/>
          <w:jc w:val="center"/>
          <w:rPr>
            <w:rFonts w:asciiTheme="minorHAnsi" w:hAnsiTheme="minorHAnsi"/>
            <w:sz w:val="20"/>
            <w:szCs w:val="20"/>
          </w:rPr>
        </w:pPr>
        <w:r w:rsidRPr="000A7772">
          <w:rPr>
            <w:rFonts w:asciiTheme="minorHAnsi" w:hAnsiTheme="minorHAnsi"/>
            <w:sz w:val="20"/>
            <w:szCs w:val="20"/>
          </w:rPr>
          <w:fldChar w:fldCharType="begin"/>
        </w:r>
        <w:r w:rsidRPr="000A7772">
          <w:rPr>
            <w:rFonts w:asciiTheme="minorHAnsi" w:hAnsiTheme="minorHAnsi"/>
            <w:sz w:val="20"/>
            <w:szCs w:val="20"/>
          </w:rPr>
          <w:instrText>PAGE   \* MERGEFORMAT</w:instrText>
        </w:r>
        <w:r w:rsidRPr="000A7772">
          <w:rPr>
            <w:rFonts w:asciiTheme="minorHAnsi" w:hAnsiTheme="minorHAnsi"/>
            <w:sz w:val="20"/>
            <w:szCs w:val="20"/>
          </w:rPr>
          <w:fldChar w:fldCharType="separate"/>
        </w:r>
        <w:r>
          <w:rPr>
            <w:rFonts w:asciiTheme="minorHAnsi" w:hAnsiTheme="minorHAnsi"/>
            <w:noProof/>
            <w:sz w:val="20"/>
            <w:szCs w:val="20"/>
          </w:rPr>
          <w:t>8</w:t>
        </w:r>
        <w:r w:rsidRPr="000A7772">
          <w:rPr>
            <w:rFonts w:asciiTheme="minorHAnsi" w:hAnsiTheme="minorHAnsi"/>
            <w:sz w:val="20"/>
            <w:szCs w:val="20"/>
          </w:rPr>
          <w:fldChar w:fldCharType="end"/>
        </w:r>
      </w:p>
    </w:sdtContent>
  </w:sdt>
  <w:p w14:paraId="6528714E" w14:textId="77777777" w:rsidR="00890D7E" w:rsidRDefault="00890D7E">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DF1DC" w14:textId="77777777" w:rsidR="00890D7E" w:rsidRDefault="00890D7E">
    <w:pPr>
      <w:pStyle w:val="a5"/>
      <w:jc w:val="center"/>
    </w:pPr>
  </w:p>
  <w:p w14:paraId="4D544BE1" w14:textId="77777777" w:rsidR="00890D7E" w:rsidRDefault="00890D7E">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7235172"/>
      <w:docPartObj>
        <w:docPartGallery w:val="Page Numbers (Bottom of Page)"/>
        <w:docPartUnique/>
      </w:docPartObj>
    </w:sdtPr>
    <w:sdtContent>
      <w:p w14:paraId="4C35AE88" w14:textId="77777777" w:rsidR="00890D7E" w:rsidRDefault="00890D7E">
        <w:pPr>
          <w:pStyle w:val="a5"/>
          <w:jc w:val="center"/>
        </w:pPr>
        <w:r>
          <w:fldChar w:fldCharType="begin"/>
        </w:r>
        <w:r>
          <w:instrText>PAGE   \* MERGEFORMAT</w:instrText>
        </w:r>
        <w:r>
          <w:fldChar w:fldCharType="separate"/>
        </w:r>
        <w:r>
          <w:rPr>
            <w:noProof/>
          </w:rPr>
          <w:t>16</w:t>
        </w:r>
        <w:r>
          <w:fldChar w:fldCharType="end"/>
        </w:r>
      </w:p>
    </w:sdtContent>
  </w:sdt>
  <w:p w14:paraId="42757A50" w14:textId="77777777" w:rsidR="00890D7E" w:rsidRDefault="00890D7E">
    <w:pPr>
      <w:pStyle w:val="a5"/>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F071D" w14:textId="77777777" w:rsidR="00890D7E" w:rsidRDefault="00890D7E">
    <w:pPr>
      <w:pStyle w:val="a5"/>
      <w:jc w:val="center"/>
    </w:pPr>
  </w:p>
  <w:p w14:paraId="3CF0925E" w14:textId="77777777" w:rsidR="00890D7E" w:rsidRDefault="00890D7E">
    <w:pPr>
      <w:pStyle w:val="a5"/>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3271718"/>
      <w:docPartObj>
        <w:docPartGallery w:val="Page Numbers (Bottom of Page)"/>
        <w:docPartUnique/>
      </w:docPartObj>
    </w:sdtPr>
    <w:sdtContent>
      <w:p w14:paraId="5367B002" w14:textId="77777777" w:rsidR="00890D7E" w:rsidRDefault="00890D7E">
        <w:pPr>
          <w:pStyle w:val="a5"/>
          <w:jc w:val="center"/>
        </w:pPr>
        <w:r>
          <w:fldChar w:fldCharType="begin"/>
        </w:r>
        <w:r>
          <w:instrText>PAGE   \* MERGEFORMAT</w:instrText>
        </w:r>
        <w:r>
          <w:fldChar w:fldCharType="separate"/>
        </w:r>
        <w:r>
          <w:rPr>
            <w:noProof/>
          </w:rPr>
          <w:t>19</w:t>
        </w:r>
        <w:r>
          <w:fldChar w:fldCharType="end"/>
        </w:r>
      </w:p>
    </w:sdtContent>
  </w:sdt>
  <w:p w14:paraId="4BD81A29" w14:textId="77777777" w:rsidR="00890D7E" w:rsidRDefault="00890D7E">
    <w:pPr>
      <w:pStyle w:val="a5"/>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8A2C79" w14:textId="77777777" w:rsidR="00890D7E" w:rsidRDefault="00890D7E">
    <w:pPr>
      <w:pStyle w:val="a5"/>
      <w:jc w:val="center"/>
    </w:pPr>
  </w:p>
  <w:p w14:paraId="26D8FE2B" w14:textId="77777777" w:rsidR="00890D7E" w:rsidRDefault="00890D7E">
    <w:pPr>
      <w:pStyle w:val="a5"/>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5801392"/>
      <w:docPartObj>
        <w:docPartGallery w:val="Page Numbers (Bottom of Page)"/>
        <w:docPartUnique/>
      </w:docPartObj>
    </w:sdtPr>
    <w:sdtContent>
      <w:p w14:paraId="7FB5E0C0" w14:textId="77777777" w:rsidR="00890D7E" w:rsidRDefault="00890D7E">
        <w:pPr>
          <w:pStyle w:val="a5"/>
          <w:jc w:val="center"/>
        </w:pPr>
        <w:r>
          <w:fldChar w:fldCharType="begin"/>
        </w:r>
        <w:r>
          <w:instrText>PAGE   \* MERGEFORMAT</w:instrText>
        </w:r>
        <w:r>
          <w:fldChar w:fldCharType="separate"/>
        </w:r>
        <w:r>
          <w:rPr>
            <w:noProof/>
          </w:rPr>
          <w:t>41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00915E" w14:textId="77777777" w:rsidR="0067760B" w:rsidRDefault="0067760B">
      <w:pPr>
        <w:spacing w:after="0" w:line="240" w:lineRule="auto"/>
      </w:pPr>
      <w:r>
        <w:separator/>
      </w:r>
    </w:p>
  </w:footnote>
  <w:footnote w:type="continuationSeparator" w:id="0">
    <w:p w14:paraId="3A30995B" w14:textId="77777777" w:rsidR="0067760B" w:rsidRDefault="0067760B">
      <w:pPr>
        <w:spacing w:after="0" w:line="240" w:lineRule="auto"/>
      </w:pPr>
      <w:r>
        <w:continuationSeparator/>
      </w:r>
    </w:p>
  </w:footnote>
  <w:footnote w:id="1">
    <w:p w14:paraId="6DFB99B2" w14:textId="77777777" w:rsidR="00890D7E" w:rsidRDefault="00890D7E">
      <w:pPr>
        <w:pStyle w:val="afd"/>
      </w:pPr>
      <w:r>
        <w:rPr>
          <w:rStyle w:val="aff"/>
        </w:rPr>
        <w:footnoteRef/>
      </w:r>
      <w:r>
        <w:t xml:space="preserve"> Pour insérer une note de bas de page jusqu’à </w:t>
      </w:r>
      <w:r w:rsidRPr="00D765A4">
        <w:rPr>
          <w:b/>
        </w:rPr>
        <w:t>Word 2003</w:t>
      </w:r>
      <w:r>
        <w:t xml:space="preserve">: </w:t>
      </w:r>
      <w:r>
        <w:rPr>
          <w:i/>
        </w:rPr>
        <w:t xml:space="preserve">Insertion </w:t>
      </w:r>
      <w:r w:rsidRPr="00D765A4">
        <w:sym w:font="Wingdings" w:char="F0E8"/>
      </w:r>
      <w:r w:rsidRPr="00D765A4">
        <w:t xml:space="preserve"> </w:t>
      </w:r>
      <w:r>
        <w:rPr>
          <w:i/>
        </w:rPr>
        <w:t xml:space="preserve">Référence </w:t>
      </w:r>
      <w:r w:rsidRPr="00D765A4">
        <w:sym w:font="Wingdings" w:char="F0E8"/>
      </w:r>
      <w:r>
        <w:rPr>
          <w:i/>
        </w:rPr>
        <w:t xml:space="preserve"> Note de bas de pages. </w:t>
      </w:r>
      <w:r>
        <w:t xml:space="preserve">Depuis </w:t>
      </w:r>
      <w:r w:rsidRPr="00D765A4">
        <w:rPr>
          <w:b/>
        </w:rPr>
        <w:t>Word 2007</w:t>
      </w:r>
      <w:r>
        <w:t xml:space="preserve"> : </w:t>
      </w:r>
      <w:r w:rsidRPr="00D765A4">
        <w:rPr>
          <w:i/>
        </w:rPr>
        <w:t>Références </w:t>
      </w:r>
      <w:r w:rsidRPr="00D765A4">
        <w:sym w:font="Wingdings" w:char="F0E8"/>
      </w:r>
      <w:r w:rsidRPr="00D765A4">
        <w:rPr>
          <w:i/>
        </w:rPr>
        <w:t xml:space="preserve"> Insérer une note de bas de page</w:t>
      </w:r>
      <w:r>
        <w:t>. Vous pouvez également utiliser le raccourci suivant : Ctrl+Alt+B. L’appel de note doit coller au mot qui le précède, avant toute ponctuation. Il doit aussi précéder le guillemet qui ferme une citation. Pour supprimer une note de bas de page, il suffit de supprimer les appels de notes dans le texte. La numération des notes se mettra automatiquement à jour.</w:t>
      </w:r>
    </w:p>
  </w:footnote>
  <w:footnote w:id="2">
    <w:p w14:paraId="6844301B" w14:textId="77777777" w:rsidR="00890D7E" w:rsidRDefault="00890D7E" w:rsidP="00C26176">
      <w:pPr>
        <w:spacing w:line="240" w:lineRule="auto"/>
        <w:ind w:firstLine="0"/>
      </w:pPr>
      <w:r>
        <w:rPr>
          <w:rStyle w:val="aff"/>
        </w:rPr>
        <w:footnoteRef/>
      </w:r>
      <w:r>
        <w:t xml:space="preserve"> </w:t>
      </w:r>
      <w:r w:rsidRPr="00C26176">
        <w:rPr>
          <w:rStyle w:val="afe"/>
        </w:rPr>
        <w:t>Pour insérer une légende sous l’image, dans l’onglet « Références », cliquer sur « Insérer une légende à la suite de « Figure 1 ». Cette fonctionnalité permet d’automatiser la numérotation des illustrations (figures, images, tableaux…) et de générer une table des illustrations à la fin de votre travail. Il est possible de modifier le style de légende.</w:t>
      </w:r>
      <w:r>
        <w:t xml:space="preserve"> </w:t>
      </w:r>
    </w:p>
  </w:footnote>
  <w:footnote w:id="3">
    <w:p w14:paraId="1AF671F9" w14:textId="77777777" w:rsidR="00890D7E" w:rsidRPr="006B22F6" w:rsidRDefault="00890D7E" w:rsidP="006B22F6">
      <w:pPr>
        <w:pStyle w:val="afd"/>
      </w:pPr>
      <w:r w:rsidRPr="006B22F6">
        <w:rPr>
          <w:rStyle w:val="aff"/>
          <w:vertAlign w:val="baseline"/>
        </w:rPr>
        <w:footnoteRef/>
      </w:r>
      <w:r w:rsidRPr="006B22F6">
        <w:t xml:space="preserve"> La table des figures donne la liste de toutes les illustrations (tableaux, graphiques, cartes, photographies, figures, dessins, plans, etc) selon l’ordre où elles sont mentionnées dans le texte. Elle doit donner la numérotation de l’illustration, son titre et le numéro de la page. Il s’agit là d’une table dynamique (comme la table des matières), pour la mettre à jour, placez le curseur dans la table, puis clic droit « Mettre à jour les champs », puis « Mettre à jour toute la table ». Pour enlever cette note de bas de page, supprimer l’appel de note ci-dessus.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F0FF3" w14:textId="77777777" w:rsidR="00890D7E" w:rsidRPr="009E58F5" w:rsidRDefault="00890D7E" w:rsidP="009E58F5">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41CAC"/>
    <w:multiLevelType w:val="hybridMultilevel"/>
    <w:tmpl w:val="11C41414"/>
    <w:lvl w:ilvl="0" w:tplc="9AAAD69E">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577971"/>
    <w:multiLevelType w:val="hybridMultilevel"/>
    <w:tmpl w:val="5EAC7D24"/>
    <w:lvl w:ilvl="0" w:tplc="3C9234A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D05B59"/>
    <w:multiLevelType w:val="hybridMultilevel"/>
    <w:tmpl w:val="7A349C50"/>
    <w:lvl w:ilvl="0" w:tplc="5584FC9C">
      <w:numFmt w:val="bullet"/>
      <w:lvlText w:val="-"/>
      <w:lvlJc w:val="left"/>
      <w:pPr>
        <w:ind w:left="720" w:hanging="360"/>
      </w:pPr>
      <w:rPr>
        <w:rFonts w:ascii="Calibri" w:eastAsiaTheme="majorEastAsia" w:hAnsi="Calibri"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A7219AB"/>
    <w:multiLevelType w:val="hybridMultilevel"/>
    <w:tmpl w:val="C6DC9CD6"/>
    <w:lvl w:ilvl="0" w:tplc="52DC15EA">
      <w:start w:val="1"/>
      <w:numFmt w:val="upperLetter"/>
      <w:pStyle w:val="4"/>
      <w:lvlText w:val="%1."/>
      <w:lvlJc w:val="left"/>
      <w:pPr>
        <w:ind w:left="1212" w:hanging="360"/>
      </w:p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4" w15:restartNumberingAfterBreak="0">
    <w:nsid w:val="31D61A7F"/>
    <w:multiLevelType w:val="hybridMultilevel"/>
    <w:tmpl w:val="629C95A6"/>
    <w:lvl w:ilvl="0" w:tplc="3C9234A4">
      <w:start w:val="1"/>
      <w:numFmt w:val="bullet"/>
      <w:lvlText w:val=""/>
      <w:lvlJc w:val="left"/>
      <w:pPr>
        <w:ind w:left="1060" w:hanging="360"/>
      </w:pPr>
      <w:rPr>
        <w:rFonts w:ascii="Symbol" w:hAnsi="Symbol"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5" w15:restartNumberingAfterBreak="0">
    <w:nsid w:val="43456549"/>
    <w:multiLevelType w:val="hybridMultilevel"/>
    <w:tmpl w:val="624EA3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99C0BF8"/>
    <w:multiLevelType w:val="hybridMultilevel"/>
    <w:tmpl w:val="D390B46C"/>
    <w:lvl w:ilvl="0" w:tplc="040C000F">
      <w:start w:val="1"/>
      <w:numFmt w:val="decimal"/>
      <w:lvlText w:val="%1."/>
      <w:lvlJc w:val="left"/>
      <w:pPr>
        <w:ind w:left="1060" w:hanging="360"/>
      </w:p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7" w15:restartNumberingAfterBreak="0">
    <w:nsid w:val="5DD57123"/>
    <w:multiLevelType w:val="hybridMultilevel"/>
    <w:tmpl w:val="506A61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0527D89"/>
    <w:multiLevelType w:val="hybridMultilevel"/>
    <w:tmpl w:val="69D4834E"/>
    <w:lvl w:ilvl="0" w:tplc="3C9234A4">
      <w:start w:val="1"/>
      <w:numFmt w:val="bullet"/>
      <w:lvlText w:val=""/>
      <w:lvlJc w:val="left"/>
      <w:pPr>
        <w:ind w:left="106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2C24C0A"/>
    <w:multiLevelType w:val="hybridMultilevel"/>
    <w:tmpl w:val="BF9AF68C"/>
    <w:lvl w:ilvl="0" w:tplc="3C9234A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A6673A1"/>
    <w:multiLevelType w:val="hybridMultilevel"/>
    <w:tmpl w:val="CFD4AB26"/>
    <w:lvl w:ilvl="0" w:tplc="6B9CD712">
      <w:start w:val="1"/>
      <w:numFmt w:val="upperRoman"/>
      <w:pStyle w:val="3"/>
      <w:lvlText w:val="%1."/>
      <w:lvlJc w:val="right"/>
      <w:pPr>
        <w:ind w:left="928" w:hanging="360"/>
      </w:p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11" w15:restartNumberingAfterBreak="0">
    <w:nsid w:val="7B292F7B"/>
    <w:multiLevelType w:val="hybridMultilevel"/>
    <w:tmpl w:val="909408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54388747">
    <w:abstractNumId w:val="10"/>
  </w:num>
  <w:num w:numId="2" w16cid:durableId="2079664279">
    <w:abstractNumId w:val="3"/>
  </w:num>
  <w:num w:numId="3" w16cid:durableId="2063826642">
    <w:abstractNumId w:val="3"/>
    <w:lvlOverride w:ilvl="0">
      <w:startOverride w:val="1"/>
    </w:lvlOverride>
  </w:num>
  <w:num w:numId="4" w16cid:durableId="942303915">
    <w:abstractNumId w:val="3"/>
    <w:lvlOverride w:ilvl="0">
      <w:startOverride w:val="1"/>
    </w:lvlOverride>
  </w:num>
  <w:num w:numId="5" w16cid:durableId="1624068635">
    <w:abstractNumId w:val="10"/>
    <w:lvlOverride w:ilvl="0">
      <w:startOverride w:val="1"/>
    </w:lvlOverride>
  </w:num>
  <w:num w:numId="6" w16cid:durableId="1090663835">
    <w:abstractNumId w:val="3"/>
    <w:lvlOverride w:ilvl="0">
      <w:startOverride w:val="1"/>
    </w:lvlOverride>
  </w:num>
  <w:num w:numId="7" w16cid:durableId="1772775858">
    <w:abstractNumId w:val="3"/>
    <w:lvlOverride w:ilvl="0">
      <w:startOverride w:val="1"/>
    </w:lvlOverride>
  </w:num>
  <w:num w:numId="8" w16cid:durableId="1384065268">
    <w:abstractNumId w:val="3"/>
    <w:lvlOverride w:ilvl="0">
      <w:startOverride w:val="1"/>
    </w:lvlOverride>
  </w:num>
  <w:num w:numId="9" w16cid:durableId="1295330805">
    <w:abstractNumId w:val="10"/>
    <w:lvlOverride w:ilvl="0">
      <w:startOverride w:val="1"/>
    </w:lvlOverride>
  </w:num>
  <w:num w:numId="10" w16cid:durableId="1030908966">
    <w:abstractNumId w:val="3"/>
    <w:lvlOverride w:ilvl="0">
      <w:startOverride w:val="1"/>
    </w:lvlOverride>
  </w:num>
  <w:num w:numId="11" w16cid:durableId="1646621280">
    <w:abstractNumId w:val="3"/>
    <w:lvlOverride w:ilvl="0">
      <w:startOverride w:val="1"/>
    </w:lvlOverride>
  </w:num>
  <w:num w:numId="12" w16cid:durableId="490175483">
    <w:abstractNumId w:val="10"/>
    <w:lvlOverride w:ilvl="0">
      <w:startOverride w:val="1"/>
    </w:lvlOverride>
  </w:num>
  <w:num w:numId="13" w16cid:durableId="932859732">
    <w:abstractNumId w:val="3"/>
    <w:lvlOverride w:ilvl="0">
      <w:startOverride w:val="1"/>
    </w:lvlOverride>
  </w:num>
  <w:num w:numId="14" w16cid:durableId="363944971">
    <w:abstractNumId w:val="3"/>
    <w:lvlOverride w:ilvl="0">
      <w:startOverride w:val="1"/>
    </w:lvlOverride>
  </w:num>
  <w:num w:numId="15" w16cid:durableId="1285229686">
    <w:abstractNumId w:val="3"/>
  </w:num>
  <w:num w:numId="16" w16cid:durableId="951320920">
    <w:abstractNumId w:val="3"/>
    <w:lvlOverride w:ilvl="0">
      <w:startOverride w:val="1"/>
    </w:lvlOverride>
  </w:num>
  <w:num w:numId="17" w16cid:durableId="448404017">
    <w:abstractNumId w:val="3"/>
    <w:lvlOverride w:ilvl="0">
      <w:startOverride w:val="1"/>
    </w:lvlOverride>
  </w:num>
  <w:num w:numId="18" w16cid:durableId="312686776">
    <w:abstractNumId w:val="3"/>
    <w:lvlOverride w:ilvl="0">
      <w:startOverride w:val="1"/>
    </w:lvlOverride>
  </w:num>
  <w:num w:numId="19" w16cid:durableId="620503505">
    <w:abstractNumId w:val="10"/>
    <w:lvlOverride w:ilvl="0">
      <w:startOverride w:val="1"/>
    </w:lvlOverride>
  </w:num>
  <w:num w:numId="20" w16cid:durableId="1105346516">
    <w:abstractNumId w:val="3"/>
    <w:lvlOverride w:ilvl="0">
      <w:startOverride w:val="1"/>
    </w:lvlOverride>
  </w:num>
  <w:num w:numId="21" w16cid:durableId="103423665">
    <w:abstractNumId w:val="3"/>
    <w:lvlOverride w:ilvl="0">
      <w:startOverride w:val="1"/>
    </w:lvlOverride>
  </w:num>
  <w:num w:numId="22" w16cid:durableId="1805346335">
    <w:abstractNumId w:val="3"/>
    <w:lvlOverride w:ilvl="0">
      <w:startOverride w:val="1"/>
    </w:lvlOverride>
  </w:num>
  <w:num w:numId="23" w16cid:durableId="1530486881">
    <w:abstractNumId w:val="10"/>
    <w:lvlOverride w:ilvl="0">
      <w:startOverride w:val="1"/>
    </w:lvlOverride>
  </w:num>
  <w:num w:numId="24" w16cid:durableId="1293559687">
    <w:abstractNumId w:val="3"/>
    <w:lvlOverride w:ilvl="0">
      <w:startOverride w:val="1"/>
    </w:lvlOverride>
  </w:num>
  <w:num w:numId="25" w16cid:durableId="633675133">
    <w:abstractNumId w:val="3"/>
    <w:lvlOverride w:ilvl="0">
      <w:startOverride w:val="1"/>
    </w:lvlOverride>
  </w:num>
  <w:num w:numId="26" w16cid:durableId="278224405">
    <w:abstractNumId w:val="3"/>
    <w:lvlOverride w:ilvl="0">
      <w:startOverride w:val="1"/>
    </w:lvlOverride>
  </w:num>
  <w:num w:numId="27" w16cid:durableId="1493519731">
    <w:abstractNumId w:val="10"/>
    <w:lvlOverride w:ilvl="0">
      <w:startOverride w:val="1"/>
    </w:lvlOverride>
  </w:num>
  <w:num w:numId="28" w16cid:durableId="2125611718">
    <w:abstractNumId w:val="3"/>
    <w:lvlOverride w:ilvl="0">
      <w:startOverride w:val="1"/>
    </w:lvlOverride>
  </w:num>
  <w:num w:numId="29" w16cid:durableId="339353355">
    <w:abstractNumId w:val="3"/>
    <w:lvlOverride w:ilvl="0">
      <w:startOverride w:val="1"/>
    </w:lvlOverride>
  </w:num>
  <w:num w:numId="30" w16cid:durableId="117768464">
    <w:abstractNumId w:val="3"/>
    <w:lvlOverride w:ilvl="0">
      <w:startOverride w:val="1"/>
    </w:lvlOverride>
  </w:num>
  <w:num w:numId="31" w16cid:durableId="1504666607">
    <w:abstractNumId w:val="10"/>
    <w:lvlOverride w:ilvl="0">
      <w:startOverride w:val="1"/>
    </w:lvlOverride>
  </w:num>
  <w:num w:numId="32" w16cid:durableId="1668904343">
    <w:abstractNumId w:val="3"/>
    <w:lvlOverride w:ilvl="0">
      <w:startOverride w:val="1"/>
    </w:lvlOverride>
  </w:num>
  <w:num w:numId="33" w16cid:durableId="1655719199">
    <w:abstractNumId w:val="3"/>
    <w:lvlOverride w:ilvl="0">
      <w:startOverride w:val="1"/>
    </w:lvlOverride>
  </w:num>
  <w:num w:numId="34" w16cid:durableId="966590892">
    <w:abstractNumId w:val="3"/>
    <w:lvlOverride w:ilvl="0">
      <w:startOverride w:val="1"/>
    </w:lvlOverride>
  </w:num>
  <w:num w:numId="35" w16cid:durableId="39790217">
    <w:abstractNumId w:val="10"/>
    <w:lvlOverride w:ilvl="0">
      <w:startOverride w:val="1"/>
    </w:lvlOverride>
  </w:num>
  <w:num w:numId="36" w16cid:durableId="184712601">
    <w:abstractNumId w:val="3"/>
    <w:lvlOverride w:ilvl="0">
      <w:startOverride w:val="1"/>
    </w:lvlOverride>
  </w:num>
  <w:num w:numId="37" w16cid:durableId="599027591">
    <w:abstractNumId w:val="3"/>
    <w:lvlOverride w:ilvl="0">
      <w:startOverride w:val="1"/>
    </w:lvlOverride>
  </w:num>
  <w:num w:numId="38" w16cid:durableId="854228894">
    <w:abstractNumId w:val="3"/>
    <w:lvlOverride w:ilvl="0">
      <w:startOverride w:val="1"/>
    </w:lvlOverride>
  </w:num>
  <w:num w:numId="39" w16cid:durableId="455298775">
    <w:abstractNumId w:val="6"/>
  </w:num>
  <w:num w:numId="40" w16cid:durableId="1307929814">
    <w:abstractNumId w:val="11"/>
  </w:num>
  <w:num w:numId="41" w16cid:durableId="606349879">
    <w:abstractNumId w:val="5"/>
  </w:num>
  <w:num w:numId="42" w16cid:durableId="287055700">
    <w:abstractNumId w:val="0"/>
  </w:num>
  <w:num w:numId="43" w16cid:durableId="362445120">
    <w:abstractNumId w:val="2"/>
  </w:num>
  <w:num w:numId="44" w16cid:durableId="1594044400">
    <w:abstractNumId w:val="8"/>
  </w:num>
  <w:num w:numId="45" w16cid:durableId="1217736361">
    <w:abstractNumId w:val="4"/>
  </w:num>
  <w:num w:numId="46" w16cid:durableId="1113938550">
    <w:abstractNumId w:val="9"/>
  </w:num>
  <w:num w:numId="47" w16cid:durableId="857937489">
    <w:abstractNumId w:val="1"/>
  </w:num>
  <w:num w:numId="48" w16cid:durableId="9902562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F68"/>
    <w:rsid w:val="000059BA"/>
    <w:rsid w:val="000302D5"/>
    <w:rsid w:val="000479C9"/>
    <w:rsid w:val="00055901"/>
    <w:rsid w:val="000600C9"/>
    <w:rsid w:val="000A3F68"/>
    <w:rsid w:val="000A7772"/>
    <w:rsid w:val="000C015F"/>
    <w:rsid w:val="000D1C41"/>
    <w:rsid w:val="000D79F0"/>
    <w:rsid w:val="000E36CF"/>
    <w:rsid w:val="000F537E"/>
    <w:rsid w:val="000F5618"/>
    <w:rsid w:val="00133DB7"/>
    <w:rsid w:val="00184D7E"/>
    <w:rsid w:val="001A65D5"/>
    <w:rsid w:val="001B6FB8"/>
    <w:rsid w:val="001C3433"/>
    <w:rsid w:val="001C6526"/>
    <w:rsid w:val="001E045F"/>
    <w:rsid w:val="001E3558"/>
    <w:rsid w:val="001F3CB9"/>
    <w:rsid w:val="002021C3"/>
    <w:rsid w:val="0020560D"/>
    <w:rsid w:val="002062E0"/>
    <w:rsid w:val="0022055A"/>
    <w:rsid w:val="00230575"/>
    <w:rsid w:val="00253E43"/>
    <w:rsid w:val="00254E7E"/>
    <w:rsid w:val="00265537"/>
    <w:rsid w:val="00272447"/>
    <w:rsid w:val="002760FC"/>
    <w:rsid w:val="00281732"/>
    <w:rsid w:val="002920C7"/>
    <w:rsid w:val="002A45CF"/>
    <w:rsid w:val="0030118F"/>
    <w:rsid w:val="0030180A"/>
    <w:rsid w:val="003025EB"/>
    <w:rsid w:val="003035EA"/>
    <w:rsid w:val="00312A5A"/>
    <w:rsid w:val="0033193D"/>
    <w:rsid w:val="003336A6"/>
    <w:rsid w:val="00354F15"/>
    <w:rsid w:val="003553E9"/>
    <w:rsid w:val="003A0529"/>
    <w:rsid w:val="003A6EBA"/>
    <w:rsid w:val="003A710A"/>
    <w:rsid w:val="003D6F4D"/>
    <w:rsid w:val="003F47A4"/>
    <w:rsid w:val="003F6406"/>
    <w:rsid w:val="00435CB9"/>
    <w:rsid w:val="004509B5"/>
    <w:rsid w:val="004608BA"/>
    <w:rsid w:val="00477CE5"/>
    <w:rsid w:val="00486224"/>
    <w:rsid w:val="00487FDA"/>
    <w:rsid w:val="004C2B18"/>
    <w:rsid w:val="004D3AC5"/>
    <w:rsid w:val="004E2B73"/>
    <w:rsid w:val="004E598A"/>
    <w:rsid w:val="004E7074"/>
    <w:rsid w:val="004F3BA7"/>
    <w:rsid w:val="004F5929"/>
    <w:rsid w:val="005012F2"/>
    <w:rsid w:val="005045AA"/>
    <w:rsid w:val="00520781"/>
    <w:rsid w:val="00540D80"/>
    <w:rsid w:val="005429C0"/>
    <w:rsid w:val="00545D59"/>
    <w:rsid w:val="00562179"/>
    <w:rsid w:val="00563893"/>
    <w:rsid w:val="00566048"/>
    <w:rsid w:val="00567067"/>
    <w:rsid w:val="005B0FFA"/>
    <w:rsid w:val="005B783F"/>
    <w:rsid w:val="005C0903"/>
    <w:rsid w:val="005F6849"/>
    <w:rsid w:val="00607611"/>
    <w:rsid w:val="00622C96"/>
    <w:rsid w:val="0067760B"/>
    <w:rsid w:val="006B22F6"/>
    <w:rsid w:val="006C239B"/>
    <w:rsid w:val="006E1F44"/>
    <w:rsid w:val="006F76CE"/>
    <w:rsid w:val="006F783A"/>
    <w:rsid w:val="00711D06"/>
    <w:rsid w:val="00714B8D"/>
    <w:rsid w:val="00724983"/>
    <w:rsid w:val="00735C98"/>
    <w:rsid w:val="00743F27"/>
    <w:rsid w:val="00751AEE"/>
    <w:rsid w:val="00764E2B"/>
    <w:rsid w:val="00772BAF"/>
    <w:rsid w:val="007737E9"/>
    <w:rsid w:val="00790059"/>
    <w:rsid w:val="007A0DA0"/>
    <w:rsid w:val="007A279D"/>
    <w:rsid w:val="007A4F6B"/>
    <w:rsid w:val="007C02FB"/>
    <w:rsid w:val="007C3A26"/>
    <w:rsid w:val="007C3A88"/>
    <w:rsid w:val="007D0CD1"/>
    <w:rsid w:val="007E04A5"/>
    <w:rsid w:val="007E6C8A"/>
    <w:rsid w:val="007F1696"/>
    <w:rsid w:val="0083292D"/>
    <w:rsid w:val="008403F1"/>
    <w:rsid w:val="0085434E"/>
    <w:rsid w:val="00862B73"/>
    <w:rsid w:val="008646E8"/>
    <w:rsid w:val="00877B02"/>
    <w:rsid w:val="00890D7E"/>
    <w:rsid w:val="00900A66"/>
    <w:rsid w:val="0092255C"/>
    <w:rsid w:val="00925CC9"/>
    <w:rsid w:val="00926C00"/>
    <w:rsid w:val="00951B35"/>
    <w:rsid w:val="00960EB6"/>
    <w:rsid w:val="00961476"/>
    <w:rsid w:val="00967C5C"/>
    <w:rsid w:val="00971C7F"/>
    <w:rsid w:val="009743C8"/>
    <w:rsid w:val="00982BED"/>
    <w:rsid w:val="009858E8"/>
    <w:rsid w:val="009A53B7"/>
    <w:rsid w:val="009C0A79"/>
    <w:rsid w:val="009E00FE"/>
    <w:rsid w:val="009E3628"/>
    <w:rsid w:val="009E58F5"/>
    <w:rsid w:val="009F2449"/>
    <w:rsid w:val="00A02153"/>
    <w:rsid w:val="00A06A8B"/>
    <w:rsid w:val="00A11B07"/>
    <w:rsid w:val="00A40E0E"/>
    <w:rsid w:val="00A41415"/>
    <w:rsid w:val="00A42E7A"/>
    <w:rsid w:val="00A54490"/>
    <w:rsid w:val="00A556DE"/>
    <w:rsid w:val="00A74082"/>
    <w:rsid w:val="00A76D71"/>
    <w:rsid w:val="00A90D5E"/>
    <w:rsid w:val="00AA1F91"/>
    <w:rsid w:val="00AD7623"/>
    <w:rsid w:val="00AE3E7B"/>
    <w:rsid w:val="00B04AB3"/>
    <w:rsid w:val="00B21667"/>
    <w:rsid w:val="00B329AC"/>
    <w:rsid w:val="00B523A4"/>
    <w:rsid w:val="00B550E3"/>
    <w:rsid w:val="00B614A2"/>
    <w:rsid w:val="00B9502A"/>
    <w:rsid w:val="00B95E38"/>
    <w:rsid w:val="00BA1C96"/>
    <w:rsid w:val="00BA4AFC"/>
    <w:rsid w:val="00BB14E9"/>
    <w:rsid w:val="00BC3FAA"/>
    <w:rsid w:val="00BD0981"/>
    <w:rsid w:val="00BE5911"/>
    <w:rsid w:val="00BF6D49"/>
    <w:rsid w:val="00C242C0"/>
    <w:rsid w:val="00C26158"/>
    <w:rsid w:val="00C26176"/>
    <w:rsid w:val="00C40F28"/>
    <w:rsid w:val="00C41088"/>
    <w:rsid w:val="00C73BB1"/>
    <w:rsid w:val="00C73D01"/>
    <w:rsid w:val="00C9302B"/>
    <w:rsid w:val="00CA50F0"/>
    <w:rsid w:val="00CA6F77"/>
    <w:rsid w:val="00CD49ED"/>
    <w:rsid w:val="00CE1FE1"/>
    <w:rsid w:val="00CE5B54"/>
    <w:rsid w:val="00CE7ADD"/>
    <w:rsid w:val="00D0658F"/>
    <w:rsid w:val="00D06710"/>
    <w:rsid w:val="00D15800"/>
    <w:rsid w:val="00D16FAC"/>
    <w:rsid w:val="00D24581"/>
    <w:rsid w:val="00D35831"/>
    <w:rsid w:val="00D45BA0"/>
    <w:rsid w:val="00D575D8"/>
    <w:rsid w:val="00D61387"/>
    <w:rsid w:val="00D63DFF"/>
    <w:rsid w:val="00D765A4"/>
    <w:rsid w:val="00D9428B"/>
    <w:rsid w:val="00D96B5C"/>
    <w:rsid w:val="00DA4311"/>
    <w:rsid w:val="00DC493F"/>
    <w:rsid w:val="00DD5A19"/>
    <w:rsid w:val="00DE16B1"/>
    <w:rsid w:val="00DE6911"/>
    <w:rsid w:val="00DF743C"/>
    <w:rsid w:val="00E052B1"/>
    <w:rsid w:val="00E07E99"/>
    <w:rsid w:val="00E21983"/>
    <w:rsid w:val="00E2741A"/>
    <w:rsid w:val="00E33492"/>
    <w:rsid w:val="00E52596"/>
    <w:rsid w:val="00E52B58"/>
    <w:rsid w:val="00E54D99"/>
    <w:rsid w:val="00E64768"/>
    <w:rsid w:val="00E832AB"/>
    <w:rsid w:val="00E85DCA"/>
    <w:rsid w:val="00E86E74"/>
    <w:rsid w:val="00E8767F"/>
    <w:rsid w:val="00EB57E5"/>
    <w:rsid w:val="00EC258E"/>
    <w:rsid w:val="00EE259A"/>
    <w:rsid w:val="00EE2E2A"/>
    <w:rsid w:val="00EF673E"/>
    <w:rsid w:val="00EF7E47"/>
    <w:rsid w:val="00F105F3"/>
    <w:rsid w:val="00F17D45"/>
    <w:rsid w:val="00F414D9"/>
    <w:rsid w:val="00F50140"/>
    <w:rsid w:val="00F56212"/>
    <w:rsid w:val="00F60DF3"/>
    <w:rsid w:val="00F829F3"/>
    <w:rsid w:val="00F85F3C"/>
    <w:rsid w:val="00F94CBA"/>
    <w:rsid w:val="00F97CDB"/>
    <w:rsid w:val="00FB0DB1"/>
    <w:rsid w:val="00FC0B7B"/>
    <w:rsid w:val="00FD45F6"/>
    <w:rsid w:val="00FE5F8D"/>
    <w:rsid w:val="00FE7577"/>
    <w:rsid w:val="00FF1A1F"/>
    <w:rsid w:val="00FF733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5E045"/>
  <w15:docId w15:val="{3430A273-6D1F-40AC-A383-4CDABE52F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7B02"/>
    <w:pPr>
      <w:spacing w:after="120" w:line="360" w:lineRule="auto"/>
      <w:ind w:firstLine="340"/>
      <w:jc w:val="both"/>
    </w:pPr>
    <w:rPr>
      <w:rFonts w:eastAsiaTheme="majorEastAsia" w:cstheme="majorBidi"/>
    </w:rPr>
  </w:style>
  <w:style w:type="paragraph" w:styleId="1">
    <w:name w:val="heading 1"/>
    <w:basedOn w:val="a"/>
    <w:next w:val="a"/>
    <w:link w:val="10"/>
    <w:uiPriority w:val="9"/>
    <w:qFormat/>
    <w:rsid w:val="003D6F4D"/>
    <w:pPr>
      <w:spacing w:before="240" w:after="240" w:line="240" w:lineRule="auto"/>
      <w:ind w:firstLine="0"/>
      <w:contextualSpacing/>
      <w:outlineLvl w:val="0"/>
    </w:pPr>
    <w:rPr>
      <w:smallCaps/>
      <w:spacing w:val="5"/>
      <w:sz w:val="36"/>
      <w:szCs w:val="36"/>
    </w:rPr>
  </w:style>
  <w:style w:type="paragraph" w:styleId="2">
    <w:name w:val="heading 2"/>
    <w:basedOn w:val="a"/>
    <w:next w:val="a"/>
    <w:link w:val="20"/>
    <w:uiPriority w:val="9"/>
    <w:unhideWhenUsed/>
    <w:qFormat/>
    <w:rsid w:val="009858E8"/>
    <w:pPr>
      <w:spacing w:before="360" w:after="240" w:line="240" w:lineRule="auto"/>
      <w:ind w:firstLine="0"/>
      <w:outlineLvl w:val="1"/>
    </w:pPr>
    <w:rPr>
      <w:b/>
      <w:smallCaps/>
      <w:sz w:val="32"/>
      <w:szCs w:val="28"/>
    </w:rPr>
  </w:style>
  <w:style w:type="paragraph" w:styleId="3">
    <w:name w:val="heading 3"/>
    <w:basedOn w:val="a"/>
    <w:next w:val="a"/>
    <w:link w:val="30"/>
    <w:uiPriority w:val="9"/>
    <w:unhideWhenUsed/>
    <w:qFormat/>
    <w:rsid w:val="00B04AB3"/>
    <w:pPr>
      <w:numPr>
        <w:numId w:val="1"/>
      </w:numPr>
      <w:spacing w:before="240" w:after="240" w:line="240" w:lineRule="auto"/>
      <w:ind w:left="1037" w:hanging="340"/>
      <w:outlineLvl w:val="2"/>
    </w:pPr>
    <w:rPr>
      <w:iCs/>
      <w:smallCaps/>
      <w:spacing w:val="5"/>
      <w:sz w:val="28"/>
      <w:szCs w:val="26"/>
    </w:rPr>
  </w:style>
  <w:style w:type="paragraph" w:styleId="4">
    <w:name w:val="heading 4"/>
    <w:basedOn w:val="a"/>
    <w:next w:val="a"/>
    <w:link w:val="40"/>
    <w:uiPriority w:val="9"/>
    <w:unhideWhenUsed/>
    <w:qFormat/>
    <w:rsid w:val="009858E8"/>
    <w:pPr>
      <w:numPr>
        <w:numId w:val="15"/>
      </w:numPr>
      <w:spacing w:before="240" w:line="240" w:lineRule="auto"/>
      <w:ind w:left="1060"/>
      <w:outlineLvl w:val="3"/>
    </w:pPr>
    <w:rPr>
      <w:bCs/>
      <w:i/>
      <w:spacing w:val="5"/>
      <w:sz w:val="24"/>
      <w:szCs w:val="24"/>
    </w:rPr>
  </w:style>
  <w:style w:type="paragraph" w:styleId="5">
    <w:name w:val="heading 5"/>
    <w:basedOn w:val="a"/>
    <w:next w:val="a"/>
    <w:link w:val="50"/>
    <w:uiPriority w:val="9"/>
    <w:semiHidden/>
    <w:unhideWhenUsed/>
    <w:rsid w:val="00B329AC"/>
    <w:pPr>
      <w:spacing w:after="0" w:line="271" w:lineRule="auto"/>
      <w:outlineLvl w:val="4"/>
    </w:pPr>
    <w:rPr>
      <w:i/>
      <w:iCs/>
      <w:sz w:val="24"/>
      <w:szCs w:val="24"/>
    </w:rPr>
  </w:style>
  <w:style w:type="paragraph" w:styleId="6">
    <w:name w:val="heading 6"/>
    <w:basedOn w:val="a"/>
    <w:next w:val="a"/>
    <w:link w:val="60"/>
    <w:uiPriority w:val="9"/>
    <w:semiHidden/>
    <w:unhideWhenUsed/>
    <w:qFormat/>
    <w:rsid w:val="00B329AC"/>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B329AC"/>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B329AC"/>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B329AC"/>
    <w:pPr>
      <w:spacing w:after="0" w:line="271" w:lineRule="auto"/>
      <w:outlineLvl w:val="8"/>
    </w:pPr>
    <w:rPr>
      <w:b/>
      <w:bCs/>
      <w:i/>
      <w:iCs/>
      <w:color w:val="7F7F7F" w:themeColor="text1" w:themeTint="8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D6F4D"/>
    <w:rPr>
      <w:rFonts w:eastAsiaTheme="majorEastAsia" w:cstheme="majorBidi"/>
      <w:smallCaps/>
      <w:spacing w:val="5"/>
      <w:sz w:val="36"/>
      <w:szCs w:val="36"/>
    </w:rPr>
  </w:style>
  <w:style w:type="character" w:customStyle="1" w:styleId="20">
    <w:name w:val="标题 2 字符"/>
    <w:basedOn w:val="a0"/>
    <w:link w:val="2"/>
    <w:uiPriority w:val="9"/>
    <w:rsid w:val="009858E8"/>
    <w:rPr>
      <w:rFonts w:eastAsiaTheme="majorEastAsia" w:cstheme="majorBidi"/>
      <w:b/>
      <w:smallCaps/>
      <w:sz w:val="32"/>
      <w:szCs w:val="28"/>
    </w:rPr>
  </w:style>
  <w:style w:type="character" w:customStyle="1" w:styleId="30">
    <w:name w:val="标题 3 字符"/>
    <w:basedOn w:val="a0"/>
    <w:link w:val="3"/>
    <w:uiPriority w:val="9"/>
    <w:rsid w:val="00B04AB3"/>
    <w:rPr>
      <w:rFonts w:eastAsiaTheme="majorEastAsia" w:cstheme="majorBidi"/>
      <w:iCs/>
      <w:smallCaps/>
      <w:spacing w:val="5"/>
      <w:sz w:val="28"/>
      <w:szCs w:val="26"/>
    </w:rPr>
  </w:style>
  <w:style w:type="character" w:customStyle="1" w:styleId="40">
    <w:name w:val="标题 4 字符"/>
    <w:basedOn w:val="a0"/>
    <w:link w:val="4"/>
    <w:uiPriority w:val="9"/>
    <w:rsid w:val="009858E8"/>
    <w:rPr>
      <w:rFonts w:eastAsiaTheme="majorEastAsia" w:cstheme="majorBidi"/>
      <w:bCs/>
      <w:i/>
      <w:spacing w:val="5"/>
      <w:sz w:val="24"/>
      <w:szCs w:val="24"/>
    </w:rPr>
  </w:style>
  <w:style w:type="character" w:customStyle="1" w:styleId="50">
    <w:name w:val="标题 5 字符"/>
    <w:basedOn w:val="a0"/>
    <w:link w:val="5"/>
    <w:uiPriority w:val="9"/>
    <w:semiHidden/>
    <w:rsid w:val="00B329AC"/>
    <w:rPr>
      <w:rFonts w:asciiTheme="majorHAnsi" w:eastAsiaTheme="majorEastAsia" w:hAnsiTheme="majorHAnsi" w:cstheme="majorBidi"/>
      <w:i/>
      <w:iCs/>
      <w:sz w:val="24"/>
      <w:szCs w:val="24"/>
    </w:rPr>
  </w:style>
  <w:style w:type="character" w:customStyle="1" w:styleId="60">
    <w:name w:val="标题 6 字符"/>
    <w:basedOn w:val="a0"/>
    <w:link w:val="6"/>
    <w:uiPriority w:val="9"/>
    <w:semiHidden/>
    <w:rsid w:val="00B329AC"/>
    <w:rPr>
      <w:rFonts w:asciiTheme="majorHAnsi" w:eastAsiaTheme="majorEastAsia" w:hAnsiTheme="majorHAnsi" w:cstheme="majorBidi"/>
      <w:b/>
      <w:bCs/>
      <w:color w:val="595959" w:themeColor="text1" w:themeTint="A6"/>
      <w:spacing w:val="5"/>
      <w:shd w:val="clear" w:color="auto" w:fill="FFFFFF" w:themeFill="background1"/>
    </w:rPr>
  </w:style>
  <w:style w:type="character" w:customStyle="1" w:styleId="70">
    <w:name w:val="标题 7 字符"/>
    <w:basedOn w:val="a0"/>
    <w:link w:val="7"/>
    <w:uiPriority w:val="9"/>
    <w:semiHidden/>
    <w:rsid w:val="00B329AC"/>
    <w:rPr>
      <w:rFonts w:asciiTheme="majorHAnsi" w:eastAsiaTheme="majorEastAsia" w:hAnsiTheme="majorHAnsi" w:cstheme="majorBidi"/>
      <w:b/>
      <w:bCs/>
      <w:i/>
      <w:iCs/>
      <w:color w:val="5A5A5A" w:themeColor="text1" w:themeTint="A5"/>
      <w:sz w:val="20"/>
      <w:szCs w:val="20"/>
    </w:rPr>
  </w:style>
  <w:style w:type="character" w:customStyle="1" w:styleId="80">
    <w:name w:val="标题 8 字符"/>
    <w:basedOn w:val="a0"/>
    <w:link w:val="8"/>
    <w:uiPriority w:val="9"/>
    <w:semiHidden/>
    <w:rsid w:val="00B329AC"/>
    <w:rPr>
      <w:rFonts w:asciiTheme="majorHAnsi" w:eastAsiaTheme="majorEastAsia" w:hAnsiTheme="majorHAnsi" w:cstheme="majorBidi"/>
      <w:b/>
      <w:bCs/>
      <w:color w:val="7F7F7F" w:themeColor="text1" w:themeTint="80"/>
      <w:sz w:val="20"/>
      <w:szCs w:val="20"/>
    </w:rPr>
  </w:style>
  <w:style w:type="character" w:customStyle="1" w:styleId="90">
    <w:name w:val="标题 9 字符"/>
    <w:basedOn w:val="a0"/>
    <w:link w:val="9"/>
    <w:uiPriority w:val="9"/>
    <w:semiHidden/>
    <w:rsid w:val="00B329AC"/>
    <w:rPr>
      <w:rFonts w:asciiTheme="majorHAnsi" w:eastAsiaTheme="majorEastAsia" w:hAnsiTheme="majorHAnsi" w:cstheme="majorBidi"/>
      <w:b/>
      <w:bCs/>
      <w:i/>
      <w:iCs/>
      <w:color w:val="7F7F7F" w:themeColor="text1" w:themeTint="80"/>
      <w:sz w:val="18"/>
      <w:szCs w:val="18"/>
    </w:rPr>
  </w:style>
  <w:style w:type="paragraph" w:styleId="a3">
    <w:name w:val="Balloon Text"/>
    <w:basedOn w:val="a"/>
    <w:link w:val="a4"/>
    <w:uiPriority w:val="99"/>
    <w:semiHidden/>
    <w:unhideWhenUsed/>
    <w:rsid w:val="00B329AC"/>
    <w:pPr>
      <w:spacing w:after="0" w:line="240" w:lineRule="auto"/>
    </w:pPr>
    <w:rPr>
      <w:rFonts w:ascii="Tahoma" w:hAnsi="Tahoma" w:cs="Tahoma"/>
      <w:sz w:val="16"/>
      <w:szCs w:val="16"/>
    </w:rPr>
  </w:style>
  <w:style w:type="character" w:customStyle="1" w:styleId="a4">
    <w:name w:val="批注框文本 字符"/>
    <w:basedOn w:val="a0"/>
    <w:link w:val="a3"/>
    <w:uiPriority w:val="99"/>
    <w:semiHidden/>
    <w:rsid w:val="00B329AC"/>
    <w:rPr>
      <w:rFonts w:ascii="Tahoma" w:eastAsiaTheme="majorEastAsia" w:hAnsi="Tahoma" w:cs="Tahoma"/>
      <w:sz w:val="16"/>
      <w:szCs w:val="16"/>
    </w:rPr>
  </w:style>
  <w:style w:type="paragraph" w:styleId="a5">
    <w:name w:val="footer"/>
    <w:basedOn w:val="a"/>
    <w:link w:val="a6"/>
    <w:uiPriority w:val="99"/>
    <w:rsid w:val="00B329AC"/>
    <w:pPr>
      <w:tabs>
        <w:tab w:val="center" w:pos="4536"/>
        <w:tab w:val="right" w:pos="9072"/>
      </w:tabs>
      <w:spacing w:after="0" w:line="240" w:lineRule="auto"/>
    </w:pPr>
    <w:rPr>
      <w:rFonts w:ascii="Times New Roman" w:eastAsia="Times New Roman" w:hAnsi="Times New Roman" w:cs="Times New Roman"/>
      <w:sz w:val="24"/>
      <w:szCs w:val="24"/>
      <w:lang w:eastAsia="fr-FR"/>
    </w:rPr>
  </w:style>
  <w:style w:type="character" w:customStyle="1" w:styleId="a6">
    <w:name w:val="页脚 字符"/>
    <w:basedOn w:val="a0"/>
    <w:link w:val="a5"/>
    <w:uiPriority w:val="99"/>
    <w:rsid w:val="00B329AC"/>
    <w:rPr>
      <w:rFonts w:ascii="Times New Roman" w:eastAsia="Times New Roman" w:hAnsi="Times New Roman" w:cs="Times New Roman"/>
      <w:sz w:val="24"/>
      <w:szCs w:val="24"/>
      <w:lang w:eastAsia="fr-FR"/>
    </w:rPr>
  </w:style>
  <w:style w:type="paragraph" w:styleId="a7">
    <w:name w:val="header"/>
    <w:basedOn w:val="a"/>
    <w:link w:val="a8"/>
    <w:uiPriority w:val="99"/>
    <w:rsid w:val="00B329AC"/>
    <w:pPr>
      <w:tabs>
        <w:tab w:val="center" w:pos="4536"/>
        <w:tab w:val="right" w:pos="9072"/>
      </w:tabs>
      <w:spacing w:after="0" w:line="240" w:lineRule="auto"/>
    </w:pPr>
    <w:rPr>
      <w:rFonts w:ascii="Times New Roman" w:eastAsia="Times New Roman" w:hAnsi="Times New Roman" w:cs="Times New Roman"/>
      <w:i/>
      <w:sz w:val="20"/>
      <w:szCs w:val="24"/>
      <w:lang w:eastAsia="fr-FR"/>
    </w:rPr>
  </w:style>
  <w:style w:type="character" w:customStyle="1" w:styleId="a8">
    <w:name w:val="页眉 字符"/>
    <w:basedOn w:val="a0"/>
    <w:link w:val="a7"/>
    <w:uiPriority w:val="99"/>
    <w:rsid w:val="00B329AC"/>
    <w:rPr>
      <w:rFonts w:ascii="Times New Roman" w:eastAsia="Times New Roman" w:hAnsi="Times New Roman" w:cs="Times New Roman"/>
      <w:i/>
      <w:sz w:val="20"/>
      <w:szCs w:val="24"/>
      <w:lang w:eastAsia="fr-FR"/>
    </w:rPr>
  </w:style>
  <w:style w:type="paragraph" w:customStyle="1" w:styleId="Titrespagesliminairesetautres">
    <w:name w:val="Titres pages liminaires et autres"/>
    <w:next w:val="Textemmoire"/>
    <w:uiPriority w:val="99"/>
    <w:rsid w:val="00B329AC"/>
    <w:pPr>
      <w:spacing w:before="240" w:after="240" w:line="240" w:lineRule="auto"/>
    </w:pPr>
    <w:rPr>
      <w:rFonts w:ascii="Times New Roman" w:eastAsia="Times New Roman" w:hAnsi="Times New Roman" w:cs="Times New Roman"/>
      <w:b/>
      <w:bCs/>
      <w:sz w:val="30"/>
      <w:szCs w:val="30"/>
      <w:lang w:eastAsia="fr-FR"/>
    </w:rPr>
  </w:style>
  <w:style w:type="paragraph" w:customStyle="1" w:styleId="Textemmoire">
    <w:name w:val="Texte mémoire"/>
    <w:uiPriority w:val="99"/>
    <w:rsid w:val="00B329AC"/>
    <w:pPr>
      <w:spacing w:after="120" w:line="360" w:lineRule="auto"/>
      <w:ind w:firstLine="709"/>
      <w:jc w:val="both"/>
    </w:pPr>
    <w:rPr>
      <w:rFonts w:ascii="Times New Roman" w:eastAsia="Times New Roman" w:hAnsi="Times New Roman" w:cs="Times New Roman"/>
      <w:sz w:val="24"/>
      <w:szCs w:val="24"/>
      <w:lang w:eastAsia="fr-FR"/>
    </w:rPr>
  </w:style>
  <w:style w:type="paragraph" w:styleId="a9">
    <w:name w:val="No Spacing"/>
    <w:aliases w:val="Titre de page"/>
    <w:basedOn w:val="a"/>
    <w:link w:val="aa"/>
    <w:uiPriority w:val="1"/>
    <w:rsid w:val="00B329AC"/>
    <w:pPr>
      <w:spacing w:after="0" w:line="240" w:lineRule="auto"/>
    </w:pPr>
  </w:style>
  <w:style w:type="character" w:customStyle="1" w:styleId="aa">
    <w:name w:val="无间隔 字符"/>
    <w:aliases w:val="Titre de page 字符"/>
    <w:basedOn w:val="a0"/>
    <w:link w:val="a9"/>
    <w:uiPriority w:val="1"/>
    <w:rsid w:val="00B329AC"/>
    <w:rPr>
      <w:rFonts w:asciiTheme="majorHAnsi" w:eastAsiaTheme="majorEastAsia" w:hAnsiTheme="majorHAnsi" w:cstheme="majorBidi"/>
    </w:rPr>
  </w:style>
  <w:style w:type="paragraph" w:styleId="TOC">
    <w:name w:val="TOC Heading"/>
    <w:basedOn w:val="1"/>
    <w:next w:val="a"/>
    <w:uiPriority w:val="39"/>
    <w:unhideWhenUsed/>
    <w:qFormat/>
    <w:rsid w:val="00B329AC"/>
    <w:pPr>
      <w:outlineLvl w:val="9"/>
    </w:pPr>
    <w:rPr>
      <w:lang w:bidi="en-US"/>
    </w:rPr>
  </w:style>
  <w:style w:type="paragraph" w:styleId="TOC1">
    <w:name w:val="toc 1"/>
    <w:basedOn w:val="a"/>
    <w:next w:val="a"/>
    <w:autoRedefine/>
    <w:uiPriority w:val="39"/>
    <w:unhideWhenUsed/>
    <w:rsid w:val="00C26158"/>
    <w:pPr>
      <w:spacing w:before="120"/>
      <w:jc w:val="left"/>
    </w:pPr>
    <w:rPr>
      <w:b/>
      <w:bCs/>
      <w:caps/>
      <w:sz w:val="20"/>
      <w:szCs w:val="20"/>
    </w:rPr>
  </w:style>
  <w:style w:type="character" w:styleId="ab">
    <w:name w:val="Hyperlink"/>
    <w:basedOn w:val="a0"/>
    <w:uiPriority w:val="99"/>
    <w:unhideWhenUsed/>
    <w:rsid w:val="00B329AC"/>
    <w:rPr>
      <w:color w:val="0000FF" w:themeColor="hyperlink"/>
      <w:u w:val="single"/>
    </w:rPr>
  </w:style>
  <w:style w:type="paragraph" w:styleId="TOC2">
    <w:name w:val="toc 2"/>
    <w:basedOn w:val="a"/>
    <w:next w:val="a"/>
    <w:autoRedefine/>
    <w:uiPriority w:val="39"/>
    <w:unhideWhenUsed/>
    <w:rsid w:val="00C26158"/>
    <w:pPr>
      <w:spacing w:after="0"/>
      <w:ind w:left="220"/>
      <w:jc w:val="left"/>
    </w:pPr>
    <w:rPr>
      <w:smallCaps/>
      <w:sz w:val="20"/>
      <w:szCs w:val="20"/>
    </w:rPr>
  </w:style>
  <w:style w:type="paragraph" w:styleId="TOC3">
    <w:name w:val="toc 3"/>
    <w:basedOn w:val="a"/>
    <w:next w:val="a"/>
    <w:autoRedefine/>
    <w:uiPriority w:val="39"/>
    <w:unhideWhenUsed/>
    <w:rsid w:val="00C26158"/>
    <w:pPr>
      <w:spacing w:after="0"/>
      <w:ind w:left="440"/>
      <w:jc w:val="left"/>
    </w:pPr>
    <w:rPr>
      <w:i/>
      <w:iCs/>
      <w:sz w:val="20"/>
      <w:szCs w:val="20"/>
    </w:rPr>
  </w:style>
  <w:style w:type="paragraph" w:styleId="ac">
    <w:name w:val="Title"/>
    <w:basedOn w:val="a"/>
    <w:next w:val="a"/>
    <w:link w:val="ad"/>
    <w:uiPriority w:val="10"/>
    <w:rsid w:val="00B329AC"/>
    <w:pPr>
      <w:spacing w:after="300" w:line="240" w:lineRule="auto"/>
      <w:contextualSpacing/>
    </w:pPr>
    <w:rPr>
      <w:smallCaps/>
      <w:sz w:val="52"/>
      <w:szCs w:val="52"/>
    </w:rPr>
  </w:style>
  <w:style w:type="character" w:customStyle="1" w:styleId="ad">
    <w:name w:val="标题 字符"/>
    <w:basedOn w:val="a0"/>
    <w:link w:val="ac"/>
    <w:uiPriority w:val="10"/>
    <w:rsid w:val="00B329AC"/>
    <w:rPr>
      <w:rFonts w:asciiTheme="majorHAnsi" w:eastAsiaTheme="majorEastAsia" w:hAnsiTheme="majorHAnsi" w:cstheme="majorBidi"/>
      <w:smallCaps/>
      <w:sz w:val="52"/>
      <w:szCs w:val="52"/>
    </w:rPr>
  </w:style>
  <w:style w:type="paragraph" w:styleId="ae">
    <w:name w:val="Subtitle"/>
    <w:basedOn w:val="a"/>
    <w:next w:val="a"/>
    <w:link w:val="af"/>
    <w:uiPriority w:val="11"/>
    <w:rsid w:val="00B329AC"/>
    <w:rPr>
      <w:i/>
      <w:iCs/>
      <w:smallCaps/>
      <w:spacing w:val="10"/>
      <w:sz w:val="28"/>
      <w:szCs w:val="28"/>
    </w:rPr>
  </w:style>
  <w:style w:type="character" w:customStyle="1" w:styleId="af">
    <w:name w:val="副标题 字符"/>
    <w:basedOn w:val="a0"/>
    <w:link w:val="ae"/>
    <w:uiPriority w:val="11"/>
    <w:rsid w:val="00B329AC"/>
    <w:rPr>
      <w:rFonts w:asciiTheme="majorHAnsi" w:eastAsiaTheme="majorEastAsia" w:hAnsiTheme="majorHAnsi" w:cstheme="majorBidi"/>
      <w:i/>
      <w:iCs/>
      <w:smallCaps/>
      <w:spacing w:val="10"/>
      <w:sz w:val="28"/>
      <w:szCs w:val="28"/>
    </w:rPr>
  </w:style>
  <w:style w:type="character" w:styleId="af0">
    <w:name w:val="Strong"/>
    <w:uiPriority w:val="22"/>
    <w:rsid w:val="00B329AC"/>
    <w:rPr>
      <w:b/>
      <w:bCs/>
    </w:rPr>
  </w:style>
  <w:style w:type="character" w:styleId="af1">
    <w:name w:val="Emphasis"/>
    <w:uiPriority w:val="20"/>
    <w:rsid w:val="00B329AC"/>
    <w:rPr>
      <w:b/>
      <w:bCs/>
      <w:i/>
      <w:iCs/>
      <w:spacing w:val="10"/>
    </w:rPr>
  </w:style>
  <w:style w:type="paragraph" w:styleId="af2">
    <w:name w:val="List Paragraph"/>
    <w:basedOn w:val="a"/>
    <w:uiPriority w:val="34"/>
    <w:rsid w:val="00B329AC"/>
    <w:pPr>
      <w:ind w:left="720"/>
      <w:contextualSpacing/>
    </w:pPr>
  </w:style>
  <w:style w:type="paragraph" w:styleId="af3">
    <w:name w:val="Quote"/>
    <w:basedOn w:val="a"/>
    <w:next w:val="a"/>
    <w:link w:val="af4"/>
    <w:uiPriority w:val="29"/>
    <w:qFormat/>
    <w:rsid w:val="006E1F44"/>
    <w:pPr>
      <w:spacing w:before="360" w:after="360" w:line="240" w:lineRule="auto"/>
      <w:ind w:left="1134" w:firstLine="0"/>
    </w:pPr>
    <w:rPr>
      <w:iCs/>
      <w:sz w:val="20"/>
    </w:rPr>
  </w:style>
  <w:style w:type="character" w:customStyle="1" w:styleId="af4">
    <w:name w:val="引用 字符"/>
    <w:basedOn w:val="a0"/>
    <w:link w:val="af3"/>
    <w:uiPriority w:val="29"/>
    <w:rsid w:val="006E1F44"/>
    <w:rPr>
      <w:rFonts w:eastAsiaTheme="majorEastAsia" w:cstheme="majorBidi"/>
      <w:iCs/>
      <w:sz w:val="20"/>
    </w:rPr>
  </w:style>
  <w:style w:type="paragraph" w:styleId="af5">
    <w:name w:val="Intense Quote"/>
    <w:basedOn w:val="a"/>
    <w:next w:val="a"/>
    <w:link w:val="af6"/>
    <w:uiPriority w:val="30"/>
    <w:rsid w:val="00B329AC"/>
    <w:pPr>
      <w:pBdr>
        <w:top w:val="single" w:sz="4" w:space="10" w:color="auto"/>
        <w:bottom w:val="single" w:sz="4" w:space="10" w:color="auto"/>
      </w:pBdr>
      <w:spacing w:before="240" w:after="240" w:line="300" w:lineRule="auto"/>
      <w:ind w:left="1152" w:right="1152"/>
    </w:pPr>
    <w:rPr>
      <w:i/>
      <w:iCs/>
    </w:rPr>
  </w:style>
  <w:style w:type="character" w:customStyle="1" w:styleId="af6">
    <w:name w:val="明显引用 字符"/>
    <w:basedOn w:val="a0"/>
    <w:link w:val="af5"/>
    <w:uiPriority w:val="30"/>
    <w:rsid w:val="00B329AC"/>
    <w:rPr>
      <w:rFonts w:asciiTheme="majorHAnsi" w:eastAsiaTheme="majorEastAsia" w:hAnsiTheme="majorHAnsi" w:cstheme="majorBidi"/>
      <w:i/>
      <w:iCs/>
    </w:rPr>
  </w:style>
  <w:style w:type="character" w:styleId="af7">
    <w:name w:val="Subtle Emphasis"/>
    <w:uiPriority w:val="19"/>
    <w:rsid w:val="00B329AC"/>
    <w:rPr>
      <w:i/>
      <w:iCs/>
    </w:rPr>
  </w:style>
  <w:style w:type="character" w:styleId="af8">
    <w:name w:val="Intense Emphasis"/>
    <w:uiPriority w:val="21"/>
    <w:rsid w:val="00B329AC"/>
    <w:rPr>
      <w:b/>
      <w:bCs/>
      <w:i/>
      <w:iCs/>
    </w:rPr>
  </w:style>
  <w:style w:type="character" w:styleId="af9">
    <w:name w:val="Subtle Reference"/>
    <w:basedOn w:val="a0"/>
    <w:uiPriority w:val="31"/>
    <w:rsid w:val="00B329AC"/>
    <w:rPr>
      <w:smallCaps/>
    </w:rPr>
  </w:style>
  <w:style w:type="character" w:styleId="afa">
    <w:name w:val="Intense Reference"/>
    <w:uiPriority w:val="32"/>
    <w:rsid w:val="00B329AC"/>
    <w:rPr>
      <w:b/>
      <w:bCs/>
      <w:smallCaps/>
    </w:rPr>
  </w:style>
  <w:style w:type="character" w:styleId="afb">
    <w:name w:val="Book Title"/>
    <w:basedOn w:val="a0"/>
    <w:uiPriority w:val="33"/>
    <w:rsid w:val="00B329AC"/>
    <w:rPr>
      <w:i/>
      <w:iCs/>
      <w:smallCaps/>
      <w:spacing w:val="5"/>
    </w:rPr>
  </w:style>
  <w:style w:type="paragraph" w:styleId="afc">
    <w:name w:val="caption"/>
    <w:basedOn w:val="a"/>
    <w:next w:val="a"/>
    <w:uiPriority w:val="35"/>
    <w:unhideWhenUsed/>
    <w:rsid w:val="009858E8"/>
    <w:rPr>
      <w:b/>
      <w:bCs/>
      <w:sz w:val="16"/>
      <w:szCs w:val="18"/>
    </w:rPr>
  </w:style>
  <w:style w:type="paragraph" w:styleId="afd">
    <w:name w:val="footnote text"/>
    <w:basedOn w:val="a"/>
    <w:link w:val="afe"/>
    <w:uiPriority w:val="99"/>
    <w:unhideWhenUsed/>
    <w:rsid w:val="00C26176"/>
    <w:pPr>
      <w:spacing w:after="0" w:line="240" w:lineRule="auto"/>
      <w:ind w:firstLine="0"/>
    </w:pPr>
    <w:rPr>
      <w:sz w:val="20"/>
      <w:szCs w:val="20"/>
    </w:rPr>
  </w:style>
  <w:style w:type="character" w:customStyle="1" w:styleId="afe">
    <w:name w:val="脚注文本 字符"/>
    <w:basedOn w:val="a0"/>
    <w:link w:val="afd"/>
    <w:uiPriority w:val="99"/>
    <w:rsid w:val="00C26176"/>
    <w:rPr>
      <w:rFonts w:eastAsiaTheme="majorEastAsia" w:cstheme="majorBidi"/>
      <w:sz w:val="20"/>
      <w:szCs w:val="20"/>
    </w:rPr>
  </w:style>
  <w:style w:type="character" w:styleId="aff">
    <w:name w:val="footnote reference"/>
    <w:basedOn w:val="a0"/>
    <w:uiPriority w:val="99"/>
    <w:semiHidden/>
    <w:unhideWhenUsed/>
    <w:rsid w:val="00D765A4"/>
    <w:rPr>
      <w:vertAlign w:val="superscript"/>
    </w:rPr>
  </w:style>
  <w:style w:type="paragraph" w:customStyle="1" w:styleId="NAnnexeTitre">
    <w:name w:val="N° Annexe + Titre"/>
    <w:basedOn w:val="1"/>
    <w:link w:val="NAnnexeTitreCar"/>
    <w:qFormat/>
    <w:rsid w:val="00D61387"/>
  </w:style>
  <w:style w:type="character" w:customStyle="1" w:styleId="NAnnexeTitreCar">
    <w:name w:val="N° Annexe + Titre Car"/>
    <w:basedOn w:val="10"/>
    <w:link w:val="NAnnexeTitre"/>
    <w:rsid w:val="00D61387"/>
    <w:rPr>
      <w:rFonts w:eastAsiaTheme="majorEastAsia" w:cstheme="majorBidi"/>
      <w:smallCaps/>
      <w:spacing w:val="5"/>
      <w:sz w:val="36"/>
      <w:szCs w:val="36"/>
    </w:rPr>
  </w:style>
  <w:style w:type="paragraph" w:styleId="TOC4">
    <w:name w:val="toc 4"/>
    <w:basedOn w:val="a"/>
    <w:next w:val="a"/>
    <w:autoRedefine/>
    <w:uiPriority w:val="39"/>
    <w:unhideWhenUsed/>
    <w:rsid w:val="00C26158"/>
    <w:pPr>
      <w:spacing w:after="0"/>
      <w:ind w:left="660"/>
      <w:jc w:val="left"/>
    </w:pPr>
    <w:rPr>
      <w:sz w:val="18"/>
      <w:szCs w:val="18"/>
    </w:rPr>
  </w:style>
  <w:style w:type="paragraph" w:styleId="TOC5">
    <w:name w:val="toc 5"/>
    <w:basedOn w:val="a"/>
    <w:next w:val="a"/>
    <w:autoRedefine/>
    <w:uiPriority w:val="39"/>
    <w:unhideWhenUsed/>
    <w:rsid w:val="00D61387"/>
    <w:pPr>
      <w:spacing w:after="0"/>
      <w:ind w:left="880"/>
      <w:jc w:val="left"/>
    </w:pPr>
    <w:rPr>
      <w:sz w:val="18"/>
      <w:szCs w:val="18"/>
    </w:rPr>
  </w:style>
  <w:style w:type="paragraph" w:styleId="TOC6">
    <w:name w:val="toc 6"/>
    <w:basedOn w:val="a"/>
    <w:next w:val="a"/>
    <w:autoRedefine/>
    <w:uiPriority w:val="39"/>
    <w:unhideWhenUsed/>
    <w:rsid w:val="00D61387"/>
    <w:pPr>
      <w:spacing w:after="0"/>
      <w:ind w:left="1100"/>
      <w:jc w:val="left"/>
    </w:pPr>
    <w:rPr>
      <w:sz w:val="18"/>
      <w:szCs w:val="18"/>
    </w:rPr>
  </w:style>
  <w:style w:type="paragraph" w:styleId="TOC7">
    <w:name w:val="toc 7"/>
    <w:basedOn w:val="a"/>
    <w:next w:val="a"/>
    <w:autoRedefine/>
    <w:uiPriority w:val="39"/>
    <w:unhideWhenUsed/>
    <w:rsid w:val="00D61387"/>
    <w:pPr>
      <w:spacing w:after="0"/>
      <w:ind w:left="1320"/>
      <w:jc w:val="left"/>
    </w:pPr>
    <w:rPr>
      <w:sz w:val="18"/>
      <w:szCs w:val="18"/>
    </w:rPr>
  </w:style>
  <w:style w:type="paragraph" w:styleId="TOC8">
    <w:name w:val="toc 8"/>
    <w:basedOn w:val="a"/>
    <w:next w:val="a"/>
    <w:autoRedefine/>
    <w:uiPriority w:val="39"/>
    <w:unhideWhenUsed/>
    <w:rsid w:val="00D61387"/>
    <w:pPr>
      <w:spacing w:after="0"/>
      <w:ind w:left="1540"/>
      <w:jc w:val="left"/>
    </w:pPr>
    <w:rPr>
      <w:sz w:val="18"/>
      <w:szCs w:val="18"/>
    </w:rPr>
  </w:style>
  <w:style w:type="paragraph" w:styleId="TOC9">
    <w:name w:val="toc 9"/>
    <w:basedOn w:val="a"/>
    <w:next w:val="a"/>
    <w:autoRedefine/>
    <w:uiPriority w:val="39"/>
    <w:unhideWhenUsed/>
    <w:rsid w:val="00D61387"/>
    <w:pPr>
      <w:spacing w:after="0"/>
      <w:ind w:left="1760"/>
      <w:jc w:val="left"/>
    </w:pPr>
    <w:rPr>
      <w:sz w:val="18"/>
      <w:szCs w:val="18"/>
    </w:rPr>
  </w:style>
  <w:style w:type="paragraph" w:styleId="aff0">
    <w:name w:val="table of figures"/>
    <w:basedOn w:val="a"/>
    <w:next w:val="a"/>
    <w:uiPriority w:val="99"/>
    <w:unhideWhenUsed/>
    <w:rsid w:val="00D61387"/>
    <w:pPr>
      <w:spacing w:after="0"/>
      <w:ind w:left="440" w:hanging="440"/>
      <w:jc w:val="left"/>
    </w:pPr>
    <w:rPr>
      <w:smallCaps/>
      <w:sz w:val="20"/>
      <w:szCs w:val="20"/>
    </w:rPr>
  </w:style>
  <w:style w:type="paragraph" w:customStyle="1" w:styleId="Rsum">
    <w:name w:val="Résumé"/>
    <w:basedOn w:val="a"/>
    <w:link w:val="RsumCar"/>
    <w:qFormat/>
    <w:rsid w:val="00724983"/>
    <w:pPr>
      <w:spacing w:line="240" w:lineRule="auto"/>
    </w:pPr>
  </w:style>
  <w:style w:type="character" w:customStyle="1" w:styleId="RsumCar">
    <w:name w:val="Résumé Car"/>
    <w:basedOn w:val="a0"/>
    <w:link w:val="Rsum"/>
    <w:rsid w:val="00724983"/>
    <w:rPr>
      <w:rFonts w:eastAsiaTheme="majorEastAsia" w:cstheme="majorBidi"/>
    </w:rPr>
  </w:style>
  <w:style w:type="paragraph" w:customStyle="1" w:styleId="Titrepagesliminairesetautres">
    <w:name w:val="Titre pages liminaires et autres"/>
    <w:basedOn w:val="1"/>
    <w:link w:val="TitrepagesliminairesetautresCar"/>
    <w:qFormat/>
    <w:rsid w:val="00C9302B"/>
  </w:style>
  <w:style w:type="character" w:customStyle="1" w:styleId="TitrepagesliminairesetautresCar">
    <w:name w:val="Titre pages liminaires et autres Car"/>
    <w:basedOn w:val="10"/>
    <w:link w:val="Titrepagesliminairesetautres"/>
    <w:rsid w:val="00C9302B"/>
    <w:rPr>
      <w:rFonts w:eastAsiaTheme="majorEastAsia" w:cstheme="majorBidi"/>
      <w:smallCaps/>
      <w:spacing w:val="5"/>
      <w:sz w:val="36"/>
      <w:szCs w:val="36"/>
    </w:rPr>
  </w:style>
  <w:style w:type="paragraph" w:customStyle="1" w:styleId="TutoTitre1">
    <w:name w:val="Tuto Titre 1"/>
    <w:link w:val="TutoTitre1Car"/>
    <w:rsid w:val="003D6F4D"/>
    <w:rPr>
      <w:rFonts w:eastAsiaTheme="majorEastAsia" w:cstheme="majorBidi"/>
      <w:b/>
      <w:iCs/>
      <w:smallCaps/>
      <w:spacing w:val="5"/>
      <w:sz w:val="28"/>
      <w:szCs w:val="26"/>
    </w:rPr>
  </w:style>
  <w:style w:type="character" w:customStyle="1" w:styleId="TutoTitre1Car">
    <w:name w:val="Tuto Titre 1 Car"/>
    <w:basedOn w:val="30"/>
    <w:link w:val="TutoTitre1"/>
    <w:rsid w:val="003D6F4D"/>
    <w:rPr>
      <w:rFonts w:eastAsiaTheme="majorEastAsia" w:cstheme="majorBidi"/>
      <w:b/>
      <w:iCs/>
      <w:smallCaps/>
      <w:spacing w:val="5"/>
      <w:sz w:val="28"/>
      <w:szCs w:val="26"/>
    </w:rPr>
  </w:style>
  <w:style w:type="paragraph" w:customStyle="1" w:styleId="TutoTitre2">
    <w:name w:val="Tuto Titre 2"/>
    <w:link w:val="TutoTitre2Car"/>
    <w:rsid w:val="003D6F4D"/>
    <w:rPr>
      <w:rFonts w:eastAsiaTheme="majorEastAsia" w:cstheme="majorBidi"/>
      <w:bCs/>
      <w:i/>
      <w:spacing w:val="5"/>
      <w:sz w:val="24"/>
      <w:szCs w:val="24"/>
      <w:u w:val="single"/>
    </w:rPr>
  </w:style>
  <w:style w:type="character" w:customStyle="1" w:styleId="TutoTitre2Car">
    <w:name w:val="Tuto Titre 2 Car"/>
    <w:basedOn w:val="40"/>
    <w:link w:val="TutoTitre2"/>
    <w:rsid w:val="003D6F4D"/>
    <w:rPr>
      <w:rFonts w:eastAsiaTheme="majorEastAsia" w:cstheme="majorBidi"/>
      <w:bCs/>
      <w:i/>
      <w:spacing w:val="5"/>
      <w:sz w:val="24"/>
      <w:szCs w:val="24"/>
      <w:u w:val="single"/>
    </w:rPr>
  </w:style>
  <w:style w:type="paragraph" w:customStyle="1" w:styleId="Tutonormal">
    <w:name w:val="Tuto normal"/>
    <w:basedOn w:val="a"/>
    <w:link w:val="TutonormalCar"/>
    <w:rsid w:val="00862B73"/>
    <w:pPr>
      <w:spacing w:line="240" w:lineRule="auto"/>
      <w:ind w:firstLine="0"/>
    </w:pPr>
  </w:style>
  <w:style w:type="character" w:customStyle="1" w:styleId="TutonormalCar">
    <w:name w:val="Tuto normal Car"/>
    <w:basedOn w:val="a0"/>
    <w:link w:val="Tutonormal"/>
    <w:rsid w:val="00862B73"/>
    <w:rPr>
      <w:rFonts w:eastAsiaTheme="majorEastAsia" w:cstheme="majorBidi"/>
    </w:rPr>
  </w:style>
  <w:style w:type="paragraph" w:customStyle="1" w:styleId="TutoTitre">
    <w:name w:val="Tuto Titre"/>
    <w:link w:val="TutoTitreCar"/>
    <w:rsid w:val="003D6F4D"/>
    <w:rPr>
      <w:rFonts w:eastAsiaTheme="majorEastAsia" w:cstheme="majorBidi"/>
      <w:smallCaps/>
      <w:spacing w:val="5"/>
      <w:sz w:val="36"/>
      <w:szCs w:val="36"/>
    </w:rPr>
  </w:style>
  <w:style w:type="character" w:customStyle="1" w:styleId="TutoTitreCar">
    <w:name w:val="Tuto Titre Car"/>
    <w:basedOn w:val="a0"/>
    <w:link w:val="TutoTitre"/>
    <w:rsid w:val="003D6F4D"/>
    <w:rPr>
      <w:rFonts w:eastAsiaTheme="majorEastAsia" w:cstheme="majorBidi"/>
      <w:smallCaps/>
      <w:spacing w:val="5"/>
      <w:sz w:val="36"/>
      <w:szCs w:val="36"/>
    </w:rPr>
  </w:style>
  <w:style w:type="paragraph" w:customStyle="1" w:styleId="Autorisationdiffusion">
    <w:name w:val="Autorisation diffusion"/>
    <w:basedOn w:val="a"/>
    <w:link w:val="AutorisationdiffusionCar"/>
    <w:rsid w:val="004E2B73"/>
    <w:pPr>
      <w:spacing w:after="0" w:line="240" w:lineRule="auto"/>
      <w:ind w:firstLine="0"/>
    </w:pPr>
    <w:rPr>
      <w:sz w:val="24"/>
    </w:rPr>
  </w:style>
  <w:style w:type="character" w:customStyle="1" w:styleId="AutorisationdiffusionCar">
    <w:name w:val="Autorisation diffusion Car"/>
    <w:basedOn w:val="a0"/>
    <w:link w:val="Autorisationdiffusion"/>
    <w:rsid w:val="004E2B73"/>
    <w:rPr>
      <w:rFonts w:eastAsiaTheme="majorEastAsia" w:cstheme="majorBidi"/>
      <w:sz w:val="24"/>
    </w:rPr>
  </w:style>
  <w:style w:type="paragraph" w:customStyle="1" w:styleId="Autorisationdediffusiontitre">
    <w:name w:val="Autorisation de diffusion titre"/>
    <w:basedOn w:val="Titrepagesliminairesetautres"/>
    <w:next w:val="1"/>
    <w:link w:val="AutorisationdediffusiontitreCar"/>
    <w:rsid w:val="00A06A8B"/>
    <w:pPr>
      <w:jc w:val="center"/>
    </w:pPr>
    <w:rPr>
      <w:b/>
      <w:smallCaps w:val="0"/>
      <w:sz w:val="32"/>
      <w:szCs w:val="32"/>
    </w:rPr>
  </w:style>
  <w:style w:type="character" w:customStyle="1" w:styleId="AutorisationdediffusiontitreCar">
    <w:name w:val="Autorisation de diffusion titre Car"/>
    <w:basedOn w:val="a0"/>
    <w:link w:val="Autorisationdediffusiontitre"/>
    <w:rsid w:val="00A06A8B"/>
    <w:rPr>
      <w:rFonts w:eastAsiaTheme="majorEastAsia" w:cstheme="majorBidi"/>
      <w:b/>
      <w:spacing w:val="5"/>
      <w:sz w:val="32"/>
      <w:szCs w:val="32"/>
    </w:rPr>
  </w:style>
  <w:style w:type="character" w:customStyle="1" w:styleId="Mentionnonrsolue1">
    <w:name w:val="Mention non résolue1"/>
    <w:basedOn w:val="a0"/>
    <w:uiPriority w:val="99"/>
    <w:semiHidden/>
    <w:unhideWhenUsed/>
    <w:rsid w:val="000D79F0"/>
    <w:rPr>
      <w:color w:val="605E5C"/>
      <w:shd w:val="clear" w:color="auto" w:fill="E1DFDD"/>
    </w:rPr>
  </w:style>
  <w:style w:type="character" w:styleId="aff1">
    <w:name w:val="FollowedHyperlink"/>
    <w:basedOn w:val="a0"/>
    <w:uiPriority w:val="99"/>
    <w:semiHidden/>
    <w:unhideWhenUsed/>
    <w:rsid w:val="00CE1FE1"/>
    <w:rPr>
      <w:color w:val="800080" w:themeColor="followedHyperlink"/>
      <w:u w:val="single"/>
    </w:rPr>
  </w:style>
  <w:style w:type="character" w:styleId="aff2">
    <w:name w:val="Unresolved Mention"/>
    <w:basedOn w:val="a0"/>
    <w:uiPriority w:val="99"/>
    <w:semiHidden/>
    <w:unhideWhenUsed/>
    <w:rsid w:val="00BD09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828202">
      <w:bodyDiv w:val="1"/>
      <w:marLeft w:val="0"/>
      <w:marRight w:val="0"/>
      <w:marTop w:val="0"/>
      <w:marBottom w:val="0"/>
      <w:divBdr>
        <w:top w:val="none" w:sz="0" w:space="0" w:color="auto"/>
        <w:left w:val="none" w:sz="0" w:space="0" w:color="auto"/>
        <w:bottom w:val="none" w:sz="0" w:space="0" w:color="auto"/>
        <w:right w:val="none" w:sz="0" w:space="0" w:color="auto"/>
      </w:divBdr>
      <w:divsChild>
        <w:div w:id="2102992151">
          <w:marLeft w:val="480"/>
          <w:marRight w:val="0"/>
          <w:marTop w:val="0"/>
          <w:marBottom w:val="0"/>
          <w:divBdr>
            <w:top w:val="none" w:sz="0" w:space="0" w:color="auto"/>
            <w:left w:val="none" w:sz="0" w:space="0" w:color="auto"/>
            <w:bottom w:val="none" w:sz="0" w:space="0" w:color="auto"/>
            <w:right w:val="none" w:sz="0" w:space="0" w:color="auto"/>
          </w:divBdr>
          <w:divsChild>
            <w:div w:id="204304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2854">
      <w:bodyDiv w:val="1"/>
      <w:marLeft w:val="0"/>
      <w:marRight w:val="0"/>
      <w:marTop w:val="0"/>
      <w:marBottom w:val="0"/>
      <w:divBdr>
        <w:top w:val="none" w:sz="0" w:space="0" w:color="auto"/>
        <w:left w:val="none" w:sz="0" w:space="0" w:color="auto"/>
        <w:bottom w:val="none" w:sz="0" w:space="0" w:color="auto"/>
        <w:right w:val="none" w:sz="0" w:space="0" w:color="auto"/>
      </w:divBdr>
      <w:divsChild>
        <w:div w:id="875000040">
          <w:marLeft w:val="0"/>
          <w:marRight w:val="0"/>
          <w:marTop w:val="0"/>
          <w:marBottom w:val="0"/>
          <w:divBdr>
            <w:top w:val="none" w:sz="0" w:space="0" w:color="auto"/>
            <w:left w:val="none" w:sz="0" w:space="0" w:color="auto"/>
            <w:bottom w:val="none" w:sz="0" w:space="0" w:color="auto"/>
            <w:right w:val="none" w:sz="0" w:space="0" w:color="auto"/>
          </w:divBdr>
          <w:divsChild>
            <w:div w:id="12536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6077">
      <w:bodyDiv w:val="1"/>
      <w:marLeft w:val="0"/>
      <w:marRight w:val="0"/>
      <w:marTop w:val="0"/>
      <w:marBottom w:val="0"/>
      <w:divBdr>
        <w:top w:val="none" w:sz="0" w:space="0" w:color="auto"/>
        <w:left w:val="none" w:sz="0" w:space="0" w:color="auto"/>
        <w:bottom w:val="none" w:sz="0" w:space="0" w:color="auto"/>
        <w:right w:val="none" w:sz="0" w:space="0" w:color="auto"/>
      </w:divBdr>
      <w:divsChild>
        <w:div w:id="2075153121">
          <w:marLeft w:val="0"/>
          <w:marRight w:val="0"/>
          <w:marTop w:val="0"/>
          <w:marBottom w:val="0"/>
          <w:divBdr>
            <w:top w:val="none" w:sz="0" w:space="0" w:color="auto"/>
            <w:left w:val="none" w:sz="0" w:space="0" w:color="auto"/>
            <w:bottom w:val="none" w:sz="0" w:space="0" w:color="auto"/>
            <w:right w:val="none" w:sz="0" w:space="0" w:color="auto"/>
          </w:divBdr>
          <w:divsChild>
            <w:div w:id="538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3671">
      <w:bodyDiv w:val="1"/>
      <w:marLeft w:val="0"/>
      <w:marRight w:val="0"/>
      <w:marTop w:val="0"/>
      <w:marBottom w:val="0"/>
      <w:divBdr>
        <w:top w:val="none" w:sz="0" w:space="0" w:color="auto"/>
        <w:left w:val="none" w:sz="0" w:space="0" w:color="auto"/>
        <w:bottom w:val="none" w:sz="0" w:space="0" w:color="auto"/>
        <w:right w:val="none" w:sz="0" w:space="0" w:color="auto"/>
      </w:divBdr>
      <w:divsChild>
        <w:div w:id="427121017">
          <w:marLeft w:val="0"/>
          <w:marRight w:val="0"/>
          <w:marTop w:val="0"/>
          <w:marBottom w:val="0"/>
          <w:divBdr>
            <w:top w:val="none" w:sz="0" w:space="0" w:color="auto"/>
            <w:left w:val="none" w:sz="0" w:space="0" w:color="auto"/>
            <w:bottom w:val="none" w:sz="0" w:space="0" w:color="auto"/>
            <w:right w:val="none" w:sz="0" w:space="0" w:color="auto"/>
          </w:divBdr>
          <w:divsChild>
            <w:div w:id="18424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4689">
      <w:bodyDiv w:val="1"/>
      <w:marLeft w:val="0"/>
      <w:marRight w:val="0"/>
      <w:marTop w:val="0"/>
      <w:marBottom w:val="0"/>
      <w:divBdr>
        <w:top w:val="none" w:sz="0" w:space="0" w:color="auto"/>
        <w:left w:val="none" w:sz="0" w:space="0" w:color="auto"/>
        <w:bottom w:val="none" w:sz="0" w:space="0" w:color="auto"/>
        <w:right w:val="none" w:sz="0" w:space="0" w:color="auto"/>
      </w:divBdr>
      <w:divsChild>
        <w:div w:id="578635168">
          <w:marLeft w:val="0"/>
          <w:marRight w:val="0"/>
          <w:marTop w:val="0"/>
          <w:marBottom w:val="0"/>
          <w:divBdr>
            <w:top w:val="none" w:sz="0" w:space="0" w:color="auto"/>
            <w:left w:val="none" w:sz="0" w:space="0" w:color="auto"/>
            <w:bottom w:val="none" w:sz="0" w:space="0" w:color="auto"/>
            <w:right w:val="none" w:sz="0" w:space="0" w:color="auto"/>
          </w:divBdr>
          <w:divsChild>
            <w:div w:id="11927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44084">
      <w:bodyDiv w:val="1"/>
      <w:marLeft w:val="0"/>
      <w:marRight w:val="0"/>
      <w:marTop w:val="0"/>
      <w:marBottom w:val="0"/>
      <w:divBdr>
        <w:top w:val="none" w:sz="0" w:space="0" w:color="auto"/>
        <w:left w:val="none" w:sz="0" w:space="0" w:color="auto"/>
        <w:bottom w:val="none" w:sz="0" w:space="0" w:color="auto"/>
        <w:right w:val="none" w:sz="0" w:space="0" w:color="auto"/>
      </w:divBdr>
      <w:divsChild>
        <w:div w:id="1721368607">
          <w:marLeft w:val="0"/>
          <w:marRight w:val="0"/>
          <w:marTop w:val="0"/>
          <w:marBottom w:val="0"/>
          <w:divBdr>
            <w:top w:val="none" w:sz="0" w:space="0" w:color="auto"/>
            <w:left w:val="none" w:sz="0" w:space="0" w:color="auto"/>
            <w:bottom w:val="none" w:sz="0" w:space="0" w:color="auto"/>
            <w:right w:val="none" w:sz="0" w:space="0" w:color="auto"/>
          </w:divBdr>
          <w:divsChild>
            <w:div w:id="15629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99769">
      <w:bodyDiv w:val="1"/>
      <w:marLeft w:val="0"/>
      <w:marRight w:val="0"/>
      <w:marTop w:val="0"/>
      <w:marBottom w:val="0"/>
      <w:divBdr>
        <w:top w:val="none" w:sz="0" w:space="0" w:color="auto"/>
        <w:left w:val="none" w:sz="0" w:space="0" w:color="auto"/>
        <w:bottom w:val="none" w:sz="0" w:space="0" w:color="auto"/>
        <w:right w:val="none" w:sz="0" w:space="0" w:color="auto"/>
      </w:divBdr>
      <w:divsChild>
        <w:div w:id="1946764364">
          <w:marLeft w:val="0"/>
          <w:marRight w:val="0"/>
          <w:marTop w:val="0"/>
          <w:marBottom w:val="0"/>
          <w:divBdr>
            <w:top w:val="none" w:sz="0" w:space="0" w:color="auto"/>
            <w:left w:val="none" w:sz="0" w:space="0" w:color="auto"/>
            <w:bottom w:val="none" w:sz="0" w:space="0" w:color="auto"/>
            <w:right w:val="none" w:sz="0" w:space="0" w:color="auto"/>
          </w:divBdr>
          <w:divsChild>
            <w:div w:id="31144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4265">
      <w:bodyDiv w:val="1"/>
      <w:marLeft w:val="0"/>
      <w:marRight w:val="0"/>
      <w:marTop w:val="0"/>
      <w:marBottom w:val="0"/>
      <w:divBdr>
        <w:top w:val="none" w:sz="0" w:space="0" w:color="auto"/>
        <w:left w:val="none" w:sz="0" w:space="0" w:color="auto"/>
        <w:bottom w:val="none" w:sz="0" w:space="0" w:color="auto"/>
        <w:right w:val="none" w:sz="0" w:space="0" w:color="auto"/>
      </w:divBdr>
      <w:divsChild>
        <w:div w:id="1929339082">
          <w:marLeft w:val="0"/>
          <w:marRight w:val="0"/>
          <w:marTop w:val="0"/>
          <w:marBottom w:val="0"/>
          <w:divBdr>
            <w:top w:val="none" w:sz="0" w:space="0" w:color="auto"/>
            <w:left w:val="none" w:sz="0" w:space="0" w:color="auto"/>
            <w:bottom w:val="none" w:sz="0" w:space="0" w:color="auto"/>
            <w:right w:val="none" w:sz="0" w:space="0" w:color="auto"/>
          </w:divBdr>
          <w:divsChild>
            <w:div w:id="11454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5734">
      <w:bodyDiv w:val="1"/>
      <w:marLeft w:val="0"/>
      <w:marRight w:val="0"/>
      <w:marTop w:val="0"/>
      <w:marBottom w:val="0"/>
      <w:divBdr>
        <w:top w:val="none" w:sz="0" w:space="0" w:color="auto"/>
        <w:left w:val="none" w:sz="0" w:space="0" w:color="auto"/>
        <w:bottom w:val="none" w:sz="0" w:space="0" w:color="auto"/>
        <w:right w:val="none" w:sz="0" w:space="0" w:color="auto"/>
      </w:divBdr>
      <w:divsChild>
        <w:div w:id="520633410">
          <w:marLeft w:val="0"/>
          <w:marRight w:val="0"/>
          <w:marTop w:val="0"/>
          <w:marBottom w:val="0"/>
          <w:divBdr>
            <w:top w:val="none" w:sz="0" w:space="0" w:color="auto"/>
            <w:left w:val="none" w:sz="0" w:space="0" w:color="auto"/>
            <w:bottom w:val="none" w:sz="0" w:space="0" w:color="auto"/>
            <w:right w:val="none" w:sz="0" w:space="0" w:color="auto"/>
          </w:divBdr>
          <w:divsChild>
            <w:div w:id="98180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02485">
      <w:bodyDiv w:val="1"/>
      <w:marLeft w:val="0"/>
      <w:marRight w:val="0"/>
      <w:marTop w:val="0"/>
      <w:marBottom w:val="0"/>
      <w:divBdr>
        <w:top w:val="none" w:sz="0" w:space="0" w:color="auto"/>
        <w:left w:val="none" w:sz="0" w:space="0" w:color="auto"/>
        <w:bottom w:val="none" w:sz="0" w:space="0" w:color="auto"/>
        <w:right w:val="none" w:sz="0" w:space="0" w:color="auto"/>
      </w:divBdr>
    </w:div>
    <w:div w:id="1156338212">
      <w:bodyDiv w:val="1"/>
      <w:marLeft w:val="0"/>
      <w:marRight w:val="0"/>
      <w:marTop w:val="0"/>
      <w:marBottom w:val="0"/>
      <w:divBdr>
        <w:top w:val="none" w:sz="0" w:space="0" w:color="auto"/>
        <w:left w:val="none" w:sz="0" w:space="0" w:color="auto"/>
        <w:bottom w:val="none" w:sz="0" w:space="0" w:color="auto"/>
        <w:right w:val="none" w:sz="0" w:space="0" w:color="auto"/>
      </w:divBdr>
      <w:divsChild>
        <w:div w:id="2006543036">
          <w:marLeft w:val="0"/>
          <w:marRight w:val="0"/>
          <w:marTop w:val="0"/>
          <w:marBottom w:val="0"/>
          <w:divBdr>
            <w:top w:val="none" w:sz="0" w:space="0" w:color="auto"/>
            <w:left w:val="none" w:sz="0" w:space="0" w:color="auto"/>
            <w:bottom w:val="none" w:sz="0" w:space="0" w:color="auto"/>
            <w:right w:val="none" w:sz="0" w:space="0" w:color="auto"/>
          </w:divBdr>
          <w:divsChild>
            <w:div w:id="208668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97583">
      <w:bodyDiv w:val="1"/>
      <w:marLeft w:val="0"/>
      <w:marRight w:val="0"/>
      <w:marTop w:val="0"/>
      <w:marBottom w:val="0"/>
      <w:divBdr>
        <w:top w:val="none" w:sz="0" w:space="0" w:color="auto"/>
        <w:left w:val="none" w:sz="0" w:space="0" w:color="auto"/>
        <w:bottom w:val="none" w:sz="0" w:space="0" w:color="auto"/>
        <w:right w:val="none" w:sz="0" w:space="0" w:color="auto"/>
      </w:divBdr>
      <w:divsChild>
        <w:div w:id="2041709073">
          <w:marLeft w:val="0"/>
          <w:marRight w:val="0"/>
          <w:marTop w:val="0"/>
          <w:marBottom w:val="0"/>
          <w:divBdr>
            <w:top w:val="none" w:sz="0" w:space="0" w:color="auto"/>
            <w:left w:val="none" w:sz="0" w:space="0" w:color="auto"/>
            <w:bottom w:val="none" w:sz="0" w:space="0" w:color="auto"/>
            <w:right w:val="none" w:sz="0" w:space="0" w:color="auto"/>
          </w:divBdr>
          <w:divsChild>
            <w:div w:id="176364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1715">
      <w:bodyDiv w:val="1"/>
      <w:marLeft w:val="0"/>
      <w:marRight w:val="0"/>
      <w:marTop w:val="0"/>
      <w:marBottom w:val="0"/>
      <w:divBdr>
        <w:top w:val="none" w:sz="0" w:space="0" w:color="auto"/>
        <w:left w:val="none" w:sz="0" w:space="0" w:color="auto"/>
        <w:bottom w:val="none" w:sz="0" w:space="0" w:color="auto"/>
        <w:right w:val="none" w:sz="0" w:space="0" w:color="auto"/>
      </w:divBdr>
      <w:divsChild>
        <w:div w:id="1835102375">
          <w:marLeft w:val="0"/>
          <w:marRight w:val="0"/>
          <w:marTop w:val="0"/>
          <w:marBottom w:val="0"/>
          <w:divBdr>
            <w:top w:val="none" w:sz="0" w:space="0" w:color="auto"/>
            <w:left w:val="none" w:sz="0" w:space="0" w:color="auto"/>
            <w:bottom w:val="none" w:sz="0" w:space="0" w:color="auto"/>
            <w:right w:val="none" w:sz="0" w:space="0" w:color="auto"/>
          </w:divBdr>
          <w:divsChild>
            <w:div w:id="192237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01314">
      <w:bodyDiv w:val="1"/>
      <w:marLeft w:val="0"/>
      <w:marRight w:val="0"/>
      <w:marTop w:val="0"/>
      <w:marBottom w:val="0"/>
      <w:divBdr>
        <w:top w:val="none" w:sz="0" w:space="0" w:color="auto"/>
        <w:left w:val="none" w:sz="0" w:space="0" w:color="auto"/>
        <w:bottom w:val="none" w:sz="0" w:space="0" w:color="auto"/>
        <w:right w:val="none" w:sz="0" w:space="0" w:color="auto"/>
      </w:divBdr>
      <w:divsChild>
        <w:div w:id="1954555872">
          <w:marLeft w:val="0"/>
          <w:marRight w:val="0"/>
          <w:marTop w:val="0"/>
          <w:marBottom w:val="0"/>
          <w:divBdr>
            <w:top w:val="none" w:sz="0" w:space="0" w:color="auto"/>
            <w:left w:val="none" w:sz="0" w:space="0" w:color="auto"/>
            <w:bottom w:val="none" w:sz="0" w:space="0" w:color="auto"/>
            <w:right w:val="none" w:sz="0" w:space="0" w:color="auto"/>
          </w:divBdr>
          <w:divsChild>
            <w:div w:id="17175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9962">
      <w:bodyDiv w:val="1"/>
      <w:marLeft w:val="0"/>
      <w:marRight w:val="0"/>
      <w:marTop w:val="0"/>
      <w:marBottom w:val="0"/>
      <w:divBdr>
        <w:top w:val="none" w:sz="0" w:space="0" w:color="auto"/>
        <w:left w:val="none" w:sz="0" w:space="0" w:color="auto"/>
        <w:bottom w:val="none" w:sz="0" w:space="0" w:color="auto"/>
        <w:right w:val="none" w:sz="0" w:space="0" w:color="auto"/>
      </w:divBdr>
      <w:divsChild>
        <w:div w:id="1795058588">
          <w:marLeft w:val="0"/>
          <w:marRight w:val="0"/>
          <w:marTop w:val="0"/>
          <w:marBottom w:val="0"/>
          <w:divBdr>
            <w:top w:val="none" w:sz="0" w:space="0" w:color="auto"/>
            <w:left w:val="none" w:sz="0" w:space="0" w:color="auto"/>
            <w:bottom w:val="none" w:sz="0" w:space="0" w:color="auto"/>
            <w:right w:val="none" w:sz="0" w:space="0" w:color="auto"/>
          </w:divBdr>
          <w:divsChild>
            <w:div w:id="28273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7551">
      <w:bodyDiv w:val="1"/>
      <w:marLeft w:val="0"/>
      <w:marRight w:val="0"/>
      <w:marTop w:val="0"/>
      <w:marBottom w:val="0"/>
      <w:divBdr>
        <w:top w:val="none" w:sz="0" w:space="0" w:color="auto"/>
        <w:left w:val="none" w:sz="0" w:space="0" w:color="auto"/>
        <w:bottom w:val="none" w:sz="0" w:space="0" w:color="auto"/>
        <w:right w:val="none" w:sz="0" w:space="0" w:color="auto"/>
      </w:divBdr>
      <w:divsChild>
        <w:div w:id="501891843">
          <w:marLeft w:val="0"/>
          <w:marRight w:val="0"/>
          <w:marTop w:val="0"/>
          <w:marBottom w:val="0"/>
          <w:divBdr>
            <w:top w:val="none" w:sz="0" w:space="0" w:color="auto"/>
            <w:left w:val="none" w:sz="0" w:space="0" w:color="auto"/>
            <w:bottom w:val="none" w:sz="0" w:space="0" w:color="auto"/>
            <w:right w:val="none" w:sz="0" w:space="0" w:color="auto"/>
          </w:divBdr>
          <w:divsChild>
            <w:div w:id="72765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7341">
      <w:bodyDiv w:val="1"/>
      <w:marLeft w:val="0"/>
      <w:marRight w:val="0"/>
      <w:marTop w:val="0"/>
      <w:marBottom w:val="0"/>
      <w:divBdr>
        <w:top w:val="none" w:sz="0" w:space="0" w:color="auto"/>
        <w:left w:val="none" w:sz="0" w:space="0" w:color="auto"/>
        <w:bottom w:val="none" w:sz="0" w:space="0" w:color="auto"/>
        <w:right w:val="none" w:sz="0" w:space="0" w:color="auto"/>
      </w:divBdr>
      <w:divsChild>
        <w:div w:id="1577324878">
          <w:marLeft w:val="0"/>
          <w:marRight w:val="0"/>
          <w:marTop w:val="0"/>
          <w:marBottom w:val="0"/>
          <w:divBdr>
            <w:top w:val="none" w:sz="0" w:space="0" w:color="auto"/>
            <w:left w:val="none" w:sz="0" w:space="0" w:color="auto"/>
            <w:bottom w:val="none" w:sz="0" w:space="0" w:color="auto"/>
            <w:right w:val="none" w:sz="0" w:space="0" w:color="auto"/>
          </w:divBdr>
          <w:divsChild>
            <w:div w:id="18156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10607">
      <w:bodyDiv w:val="1"/>
      <w:marLeft w:val="0"/>
      <w:marRight w:val="0"/>
      <w:marTop w:val="0"/>
      <w:marBottom w:val="0"/>
      <w:divBdr>
        <w:top w:val="none" w:sz="0" w:space="0" w:color="auto"/>
        <w:left w:val="none" w:sz="0" w:space="0" w:color="auto"/>
        <w:bottom w:val="none" w:sz="0" w:space="0" w:color="auto"/>
        <w:right w:val="none" w:sz="0" w:space="0" w:color="auto"/>
      </w:divBdr>
      <w:divsChild>
        <w:div w:id="87166239">
          <w:marLeft w:val="0"/>
          <w:marRight w:val="0"/>
          <w:marTop w:val="0"/>
          <w:marBottom w:val="0"/>
          <w:divBdr>
            <w:top w:val="none" w:sz="0" w:space="0" w:color="auto"/>
            <w:left w:val="none" w:sz="0" w:space="0" w:color="auto"/>
            <w:bottom w:val="none" w:sz="0" w:space="0" w:color="auto"/>
            <w:right w:val="none" w:sz="0" w:space="0" w:color="auto"/>
          </w:divBdr>
          <w:divsChild>
            <w:div w:id="15026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79342">
      <w:bodyDiv w:val="1"/>
      <w:marLeft w:val="0"/>
      <w:marRight w:val="0"/>
      <w:marTop w:val="0"/>
      <w:marBottom w:val="0"/>
      <w:divBdr>
        <w:top w:val="none" w:sz="0" w:space="0" w:color="auto"/>
        <w:left w:val="none" w:sz="0" w:space="0" w:color="auto"/>
        <w:bottom w:val="none" w:sz="0" w:space="0" w:color="auto"/>
        <w:right w:val="none" w:sz="0" w:space="0" w:color="auto"/>
      </w:divBdr>
      <w:divsChild>
        <w:div w:id="1922717067">
          <w:marLeft w:val="0"/>
          <w:marRight w:val="0"/>
          <w:marTop w:val="0"/>
          <w:marBottom w:val="0"/>
          <w:divBdr>
            <w:top w:val="none" w:sz="0" w:space="0" w:color="auto"/>
            <w:left w:val="none" w:sz="0" w:space="0" w:color="auto"/>
            <w:bottom w:val="none" w:sz="0" w:space="0" w:color="auto"/>
            <w:right w:val="none" w:sz="0" w:space="0" w:color="auto"/>
          </w:divBdr>
          <w:divsChild>
            <w:div w:id="1272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6893">
      <w:bodyDiv w:val="1"/>
      <w:marLeft w:val="0"/>
      <w:marRight w:val="0"/>
      <w:marTop w:val="0"/>
      <w:marBottom w:val="0"/>
      <w:divBdr>
        <w:top w:val="none" w:sz="0" w:space="0" w:color="auto"/>
        <w:left w:val="none" w:sz="0" w:space="0" w:color="auto"/>
        <w:bottom w:val="none" w:sz="0" w:space="0" w:color="auto"/>
        <w:right w:val="none" w:sz="0" w:space="0" w:color="auto"/>
      </w:divBdr>
      <w:divsChild>
        <w:div w:id="1307121194">
          <w:marLeft w:val="0"/>
          <w:marRight w:val="0"/>
          <w:marTop w:val="0"/>
          <w:marBottom w:val="0"/>
          <w:divBdr>
            <w:top w:val="none" w:sz="0" w:space="0" w:color="auto"/>
            <w:left w:val="none" w:sz="0" w:space="0" w:color="auto"/>
            <w:bottom w:val="none" w:sz="0" w:space="0" w:color="auto"/>
            <w:right w:val="none" w:sz="0" w:space="0" w:color="auto"/>
          </w:divBdr>
          <w:divsChild>
            <w:div w:id="21109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6012">
      <w:bodyDiv w:val="1"/>
      <w:marLeft w:val="0"/>
      <w:marRight w:val="0"/>
      <w:marTop w:val="0"/>
      <w:marBottom w:val="0"/>
      <w:divBdr>
        <w:top w:val="none" w:sz="0" w:space="0" w:color="auto"/>
        <w:left w:val="none" w:sz="0" w:space="0" w:color="auto"/>
        <w:bottom w:val="none" w:sz="0" w:space="0" w:color="auto"/>
        <w:right w:val="none" w:sz="0" w:space="0" w:color="auto"/>
      </w:divBdr>
      <w:divsChild>
        <w:div w:id="100876225">
          <w:marLeft w:val="0"/>
          <w:marRight w:val="0"/>
          <w:marTop w:val="0"/>
          <w:marBottom w:val="0"/>
          <w:divBdr>
            <w:top w:val="none" w:sz="0" w:space="0" w:color="auto"/>
            <w:left w:val="none" w:sz="0" w:space="0" w:color="auto"/>
            <w:bottom w:val="none" w:sz="0" w:space="0" w:color="auto"/>
            <w:right w:val="none" w:sz="0" w:space="0" w:color="auto"/>
          </w:divBdr>
          <w:divsChild>
            <w:div w:id="1482652891">
              <w:marLeft w:val="0"/>
              <w:marRight w:val="0"/>
              <w:marTop w:val="0"/>
              <w:marBottom w:val="0"/>
              <w:divBdr>
                <w:top w:val="none" w:sz="0" w:space="0" w:color="auto"/>
                <w:left w:val="none" w:sz="0" w:space="0" w:color="auto"/>
                <w:bottom w:val="none" w:sz="0" w:space="0" w:color="auto"/>
                <w:right w:val="none" w:sz="0" w:space="0" w:color="auto"/>
              </w:divBdr>
              <w:divsChild>
                <w:div w:id="97498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47831">
      <w:bodyDiv w:val="1"/>
      <w:marLeft w:val="0"/>
      <w:marRight w:val="0"/>
      <w:marTop w:val="0"/>
      <w:marBottom w:val="0"/>
      <w:divBdr>
        <w:top w:val="none" w:sz="0" w:space="0" w:color="auto"/>
        <w:left w:val="none" w:sz="0" w:space="0" w:color="auto"/>
        <w:bottom w:val="none" w:sz="0" w:space="0" w:color="auto"/>
        <w:right w:val="none" w:sz="0" w:space="0" w:color="auto"/>
      </w:divBdr>
      <w:divsChild>
        <w:div w:id="372966120">
          <w:marLeft w:val="0"/>
          <w:marRight w:val="0"/>
          <w:marTop w:val="0"/>
          <w:marBottom w:val="0"/>
          <w:divBdr>
            <w:top w:val="none" w:sz="0" w:space="0" w:color="auto"/>
            <w:left w:val="none" w:sz="0" w:space="0" w:color="auto"/>
            <w:bottom w:val="none" w:sz="0" w:space="0" w:color="auto"/>
            <w:right w:val="none" w:sz="0" w:space="0" w:color="auto"/>
          </w:divBdr>
          <w:divsChild>
            <w:div w:id="21214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6519">
      <w:bodyDiv w:val="1"/>
      <w:marLeft w:val="0"/>
      <w:marRight w:val="0"/>
      <w:marTop w:val="0"/>
      <w:marBottom w:val="0"/>
      <w:divBdr>
        <w:top w:val="none" w:sz="0" w:space="0" w:color="auto"/>
        <w:left w:val="none" w:sz="0" w:space="0" w:color="auto"/>
        <w:bottom w:val="none" w:sz="0" w:space="0" w:color="auto"/>
        <w:right w:val="none" w:sz="0" w:space="0" w:color="auto"/>
      </w:divBdr>
      <w:divsChild>
        <w:div w:id="1274090477">
          <w:marLeft w:val="0"/>
          <w:marRight w:val="0"/>
          <w:marTop w:val="0"/>
          <w:marBottom w:val="0"/>
          <w:divBdr>
            <w:top w:val="none" w:sz="0" w:space="0" w:color="auto"/>
            <w:left w:val="none" w:sz="0" w:space="0" w:color="auto"/>
            <w:bottom w:val="none" w:sz="0" w:space="0" w:color="auto"/>
            <w:right w:val="none" w:sz="0" w:space="0" w:color="auto"/>
          </w:divBdr>
          <w:divsChild>
            <w:div w:id="5709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xXHWTC4mJBM" TargetMode="External"/><Relationship Id="rId18" Type="http://schemas.openxmlformats.org/officeDocument/2006/relationships/footer" Target="footer3.xml"/><Relationship Id="rId26" Type="http://schemas.openxmlformats.org/officeDocument/2006/relationships/hyperlink" Target="https://www.zotero.org/" TargetMode="External"/><Relationship Id="rId21" Type="http://schemas.openxmlformats.org/officeDocument/2006/relationships/footer" Target="footer5.xml"/><Relationship Id="rId34"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apastyle.apa.org/blog/how-to-cite-chatgpt" TargetMode="External"/><Relationship Id="rId17" Type="http://schemas.openxmlformats.org/officeDocument/2006/relationships/header" Target="header1.xml"/><Relationship Id="rId25" Type="http://schemas.openxmlformats.org/officeDocument/2006/relationships/footer" Target="footer9.xml"/><Relationship Id="rId33" Type="http://schemas.openxmlformats.org/officeDocument/2006/relationships/hyperlink" Target="https://bu.univ-lorraine.fr/sites/default/files/users/user781/Guide-biblio-ISO690-2021-2022.pdf"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hyperlink" Target="https://doi.org/10.3917/resg.145.02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hyperlink" Target="https://www.agrh.fr/actes-des-congr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xXHWTC4mJBM" TargetMode="External"/><Relationship Id="rId23" Type="http://schemas.openxmlformats.org/officeDocument/2006/relationships/footer" Target="footer7.xml"/><Relationship Id="rId28" Type="http://schemas.openxmlformats.org/officeDocument/2006/relationships/hyperlink" Target="https://doc.isara.fr/se-former/guide-de-referencement-bibliographique/" TargetMode="External"/><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4.xml"/><Relationship Id="rId31" Type="http://schemas.openxmlformats.org/officeDocument/2006/relationships/hyperlink" Target="https://www.grenoble-iae.fr/menu-principal/l-iae/bibliothequ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pastyle.apa.org/blog/how-to-cite-chatgpt" TargetMode="External"/><Relationship Id="rId22" Type="http://schemas.openxmlformats.org/officeDocument/2006/relationships/footer" Target="footer6.xml"/><Relationship Id="rId27" Type="http://schemas.openxmlformats.org/officeDocument/2006/relationships/hyperlink" Target="https://cours.univ-grenoble-alpes.fr/course/view.php?id=13220" TargetMode="External"/><Relationship Id="rId30" Type="http://schemas.openxmlformats.org/officeDocument/2006/relationships/hyperlink" Target="http://www.theses.fr/2012GRENG008/document" TargetMode="External"/><Relationship Id="rId35" Type="http://schemas.openxmlformats.org/officeDocument/2006/relationships/footer" Target="footer10.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P:\Grenoble-IAE\Bibliotheque\Activites-bibliotheque\DOCUMENTS%20-%20GESTION\MEMOIRES%20-%20DEPOT\2022\procedure_depot_memoire_2022\Version_francaise\test\modele_memoire_IAE_FR%20tes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35333-474A-4B0C-8CB3-589805649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P:\Grenoble-IAE\Bibliotheque\Activites-bibliotheque\DOCUMENTS - GESTION\MEMOIRES - DEPOT\2022\procedure_depot_memoire_2022\Version_francaise\test\modele_memoire_IAE_FR test.dotx</Template>
  <TotalTime>308</TotalTime>
  <Pages>47</Pages>
  <Words>6357</Words>
  <Characters>36239</Characters>
  <Application>Microsoft Office Word</Application>
  <DocSecurity>0</DocSecurity>
  <Lines>301</Lines>
  <Paragraphs>85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CECILE DUCARME</dc:creator>
  <cp:lastModifiedBy>PEIWEN LI</cp:lastModifiedBy>
  <cp:revision>18</cp:revision>
  <cp:lastPrinted>2022-03-07T14:22:00Z</cp:lastPrinted>
  <dcterms:created xsi:type="dcterms:W3CDTF">2022-03-18T14:39:00Z</dcterms:created>
  <dcterms:modified xsi:type="dcterms:W3CDTF">2025-05-11T17:56:00Z</dcterms:modified>
</cp:coreProperties>
</file>